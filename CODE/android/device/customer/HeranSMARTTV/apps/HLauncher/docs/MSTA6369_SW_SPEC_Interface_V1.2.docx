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72" w:rsidRPr="007F102F" w:rsidRDefault="00983072" w:rsidP="00983072">
      <w:pPr>
        <w:rPr>
          <w:rFonts w:eastAsia="宋体"/>
          <w:color w:val="000000"/>
          <w:lang w:eastAsia="zh-CN"/>
        </w:rPr>
      </w:pPr>
    </w:p>
    <w:p w:rsidR="00983072" w:rsidRPr="008C1E91" w:rsidRDefault="00983072" w:rsidP="00983072">
      <w:pPr>
        <w:rPr>
          <w:color w:val="000000"/>
        </w:rPr>
      </w:pPr>
    </w:p>
    <w:p w:rsidR="00983072" w:rsidRPr="008C1E91" w:rsidRDefault="00983072" w:rsidP="00983072">
      <w:pPr>
        <w:rPr>
          <w:color w:val="000000"/>
        </w:rPr>
      </w:pPr>
    </w:p>
    <w:p w:rsidR="00656889" w:rsidRPr="008C1E91" w:rsidRDefault="006828E0" w:rsidP="00297019">
      <w:pPr>
        <w:spacing w:line="360" w:lineRule="auto"/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</w:pPr>
      <w:r w:rsidRPr="006828E0"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 xml:space="preserve">Interface </w:t>
      </w:r>
      <w:r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>D</w:t>
      </w:r>
      <w:r w:rsidRPr="006828E0"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>efinition</w:t>
      </w:r>
    </w:p>
    <w:p w:rsidR="00656889" w:rsidRPr="008C1E91" w:rsidRDefault="00656889" w:rsidP="00297019">
      <w:pPr>
        <w:spacing w:line="360" w:lineRule="auto"/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</w:pPr>
      <w:r w:rsidRPr="008C1E91"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  <w:t>for</w:t>
      </w:r>
    </w:p>
    <w:p w:rsidR="00983072" w:rsidRPr="00B31F11" w:rsidRDefault="006828E0" w:rsidP="00297019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72"/>
          <w:szCs w:val="72"/>
          <w:lang w:val="sv-SE" w:eastAsia="zh-CN"/>
        </w:rPr>
      </w:pPr>
      <w:r w:rsidRPr="006828E0">
        <w:rPr>
          <w:rFonts w:ascii="Times New Roman" w:eastAsia="宋体" w:hAnsi="Times New Roman" w:cs="Times New Roman"/>
          <w:b/>
          <w:color w:val="000000" w:themeColor="text1"/>
          <w:sz w:val="72"/>
          <w:szCs w:val="72"/>
          <w:lang w:val="sv-SE" w:eastAsia="zh-CN"/>
        </w:rPr>
        <w:t>MSTA6369_SW_SPEC</w:t>
      </w:r>
    </w:p>
    <w:p w:rsidR="00297019" w:rsidRPr="008C1E91" w:rsidRDefault="00297019" w:rsidP="00297019">
      <w:pPr>
        <w:spacing w:line="360" w:lineRule="auto"/>
        <w:rPr>
          <w:rFonts w:ascii="Times New Roman" w:hAnsi="Times New Roman" w:cs="Times New Roman"/>
          <w:b/>
          <w:color w:val="000000"/>
          <w:sz w:val="72"/>
          <w:szCs w:val="72"/>
          <w:lang w:val="sv-SE"/>
        </w:rPr>
      </w:pPr>
    </w:p>
    <w:p w:rsidR="00983072" w:rsidRPr="008C1E91" w:rsidRDefault="00983072" w:rsidP="00393CF1">
      <w:pPr>
        <w:tabs>
          <w:tab w:val="right" w:pos="9911"/>
        </w:tabs>
        <w:jc w:val="right"/>
        <w:rPr>
          <w:color w:val="000000"/>
          <w:sz w:val="96"/>
          <w:szCs w:val="96"/>
          <w:u w:val="single"/>
        </w:rPr>
      </w:pPr>
      <w:r w:rsidRPr="008C1E91">
        <w:rPr>
          <w:color w:val="000000"/>
          <w:sz w:val="96"/>
          <w:szCs w:val="96"/>
          <w:u w:val="single"/>
        </w:rPr>
        <w:tab/>
      </w:r>
    </w:p>
    <w:p w:rsidR="00297019" w:rsidRPr="008C1E91" w:rsidRDefault="0074407B" w:rsidP="00297019">
      <w:pPr>
        <w:wordWrap w:val="0"/>
        <w:spacing w:line="480" w:lineRule="auto"/>
        <w:jc w:val="right"/>
        <w:rPr>
          <w:b/>
          <w:color w:val="000000"/>
          <w:sz w:val="28"/>
          <w:szCs w:val="28"/>
        </w:rPr>
      </w:pPr>
      <w:r w:rsidRPr="008C1E91">
        <w:rPr>
          <w:b/>
          <w:color w:val="000000"/>
          <w:sz w:val="28"/>
          <w:szCs w:val="28"/>
        </w:rPr>
        <w:t xml:space="preserve"> </w:t>
      </w:r>
    </w:p>
    <w:p w:rsidR="007B453F" w:rsidRPr="00B31F11" w:rsidRDefault="007B453F" w:rsidP="007B453F">
      <w:pPr>
        <w:spacing w:line="480" w:lineRule="auto"/>
        <w:jc w:val="right"/>
        <w:rPr>
          <w:rFonts w:eastAsia="宋体"/>
          <w:b/>
          <w:color w:val="000000" w:themeColor="text1"/>
          <w:sz w:val="28"/>
          <w:szCs w:val="28"/>
          <w:lang w:eastAsia="zh-CN"/>
        </w:rPr>
      </w:pPr>
      <w:r w:rsidRPr="00B31F11">
        <w:rPr>
          <w:b/>
          <w:color w:val="000000" w:themeColor="text1"/>
          <w:sz w:val="28"/>
          <w:szCs w:val="28"/>
        </w:rPr>
        <w:t>Version</w:t>
      </w:r>
      <w:r w:rsidRPr="00B31F11">
        <w:rPr>
          <w:rFonts w:hint="eastAsia"/>
          <w:b/>
          <w:color w:val="000000" w:themeColor="text1"/>
          <w:sz w:val="28"/>
          <w:szCs w:val="28"/>
        </w:rPr>
        <w:t xml:space="preserve"> 0.</w:t>
      </w:r>
      <w:r w:rsidR="00346B3C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2</w:t>
      </w:r>
    </w:p>
    <w:p w:rsidR="007B453F" w:rsidRPr="00B31F11" w:rsidRDefault="007B453F" w:rsidP="007B453F">
      <w:pPr>
        <w:wordWrap w:val="0"/>
        <w:spacing w:line="480" w:lineRule="auto"/>
        <w:jc w:val="right"/>
        <w:rPr>
          <w:rFonts w:eastAsia="宋体"/>
          <w:b/>
          <w:color w:val="000000" w:themeColor="text1"/>
          <w:sz w:val="28"/>
          <w:szCs w:val="28"/>
          <w:lang w:eastAsia="zh-CN"/>
        </w:rPr>
      </w:pPr>
      <w:r w:rsidRPr="00B31F11">
        <w:rPr>
          <w:rFonts w:hint="eastAsia"/>
          <w:b/>
          <w:color w:val="000000" w:themeColor="text1"/>
          <w:sz w:val="28"/>
          <w:szCs w:val="28"/>
        </w:rPr>
        <w:t xml:space="preserve">Prepared by </w:t>
      </w:r>
      <w:r w:rsidR="00B31F11" w:rsidRPr="00B31F11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Felix.hu</w:t>
      </w:r>
    </w:p>
    <w:p w:rsidR="007B453F" w:rsidRPr="00B31F11" w:rsidRDefault="00B31F11" w:rsidP="00B31F11">
      <w:pPr>
        <w:spacing w:line="480" w:lineRule="auto"/>
        <w:jc w:val="right"/>
        <w:rPr>
          <w:rFonts w:eastAsia="宋体"/>
          <w:b/>
          <w:color w:val="000000" w:themeColor="text1"/>
          <w:sz w:val="28"/>
          <w:szCs w:val="28"/>
          <w:lang w:eastAsia="zh-CN"/>
        </w:rPr>
      </w:pPr>
      <w:r w:rsidRPr="00B31F11">
        <w:rPr>
          <w:rFonts w:eastAsia="宋体"/>
          <w:b/>
          <w:color w:val="000000" w:themeColor="text1"/>
          <w:sz w:val="28"/>
          <w:szCs w:val="28"/>
          <w:lang w:eastAsia="zh-CN"/>
        </w:rPr>
        <w:t>2013/10/</w:t>
      </w:r>
      <w:r w:rsidR="00346B3C">
        <w:rPr>
          <w:rFonts w:eastAsia="宋体" w:hint="eastAsia"/>
          <w:b/>
          <w:color w:val="000000" w:themeColor="text1"/>
          <w:sz w:val="28"/>
          <w:szCs w:val="28"/>
          <w:lang w:eastAsia="zh-CN"/>
        </w:rPr>
        <w:t>30</w:t>
      </w:r>
    </w:p>
    <w:p w:rsidR="00983072" w:rsidRPr="007B453F" w:rsidRDefault="00983072" w:rsidP="00983072">
      <w:pPr>
        <w:rPr>
          <w:color w:val="000000"/>
        </w:rPr>
      </w:pPr>
    </w:p>
    <w:p w:rsidR="00983072" w:rsidRPr="008C1E91" w:rsidRDefault="00983072" w:rsidP="004E557C">
      <w:pPr>
        <w:rPr>
          <w:color w:val="000000"/>
          <w:lang w:val="sv-SE"/>
        </w:rPr>
        <w:sectPr w:rsidR="00983072" w:rsidRPr="008C1E91" w:rsidSect="00983072">
          <w:headerReference w:type="default" r:id="rId13"/>
          <w:type w:val="continuous"/>
          <w:pgSz w:w="11906" w:h="16838" w:code="9"/>
          <w:pgMar w:top="2268" w:right="998" w:bottom="1247" w:left="998" w:header="851" w:footer="567" w:gutter="0"/>
          <w:cols w:space="720"/>
          <w:docGrid w:linePitch="367" w:charSpace="37100"/>
        </w:sectPr>
      </w:pPr>
    </w:p>
    <w:p w:rsidR="001A70DC" w:rsidRPr="008C1E91" w:rsidRDefault="00693321" w:rsidP="00693321">
      <w:pPr>
        <w:pStyle w:val="RHTOC"/>
      </w:pPr>
      <w:bookmarkStart w:id="0" w:name="_Toc326066595"/>
      <w:bookmarkStart w:id="1" w:name="_Toc342641923"/>
      <w:bookmarkStart w:id="2" w:name="_Toc342641957"/>
      <w:bookmarkStart w:id="3" w:name="_Toc373763267"/>
      <w:r w:rsidRPr="008C1E91">
        <w:lastRenderedPageBreak/>
        <w:t>REVISION HISTORY</w:t>
      </w:r>
      <w:bookmarkEnd w:id="0"/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5259"/>
        <w:gridCol w:w="1243"/>
        <w:gridCol w:w="1410"/>
        <w:gridCol w:w="1555"/>
      </w:tblGrid>
      <w:tr w:rsidR="00364F63" w:rsidRPr="00617057" w:rsidTr="00364F63">
        <w:tc>
          <w:tcPr>
            <w:tcW w:w="325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Rev.</w:t>
            </w:r>
          </w:p>
        </w:tc>
        <w:tc>
          <w:tcPr>
            <w:tcW w:w="2597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 w:rsidRPr="00617057">
              <w:rPr>
                <w:b/>
              </w:rPr>
              <w:t>Description</w:t>
            </w:r>
          </w:p>
        </w:tc>
        <w:tc>
          <w:tcPr>
            <w:tcW w:w="614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 w:rsidRPr="00617057">
              <w:rPr>
                <w:b/>
              </w:rPr>
              <w:t>Date</w:t>
            </w:r>
          </w:p>
        </w:tc>
        <w:tc>
          <w:tcPr>
            <w:tcW w:w="696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 w:rsidRPr="00617057">
              <w:rPr>
                <w:b/>
              </w:rPr>
              <w:t>Author</w:t>
            </w:r>
          </w:p>
        </w:tc>
        <w:tc>
          <w:tcPr>
            <w:tcW w:w="768" w:type="pct"/>
          </w:tcPr>
          <w:p w:rsidR="00364F63" w:rsidRPr="00617057" w:rsidRDefault="00364F63" w:rsidP="00A85F7D">
            <w:pPr>
              <w:spacing w:before="40" w:after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Approval</w:t>
            </w:r>
          </w:p>
        </w:tc>
      </w:tr>
      <w:tr w:rsidR="00364F63" w:rsidRPr="00617057" w:rsidTr="00364F63">
        <w:tc>
          <w:tcPr>
            <w:tcW w:w="325" w:type="pct"/>
          </w:tcPr>
          <w:p w:rsidR="00364F63" w:rsidRPr="00B31F11" w:rsidRDefault="00364F63" w:rsidP="00A85F7D">
            <w:pPr>
              <w:spacing w:before="40" w:after="40"/>
              <w:rPr>
                <w:color w:val="000000" w:themeColor="text1"/>
              </w:rPr>
            </w:pPr>
            <w:r w:rsidRPr="00B31F11">
              <w:rPr>
                <w:color w:val="000000" w:themeColor="text1"/>
              </w:rPr>
              <w:t>0.1</w:t>
            </w:r>
          </w:p>
        </w:tc>
        <w:tc>
          <w:tcPr>
            <w:tcW w:w="2597" w:type="pct"/>
          </w:tcPr>
          <w:p w:rsidR="00364F63" w:rsidRPr="00B31F11" w:rsidRDefault="00B31F11" w:rsidP="00A85F7D">
            <w:pPr>
              <w:spacing w:before="40" w:after="40"/>
              <w:rPr>
                <w:rFonts w:eastAsia="宋体"/>
                <w:color w:val="000000" w:themeColor="text1"/>
                <w:lang w:eastAsia="zh-CN"/>
              </w:rPr>
            </w:pPr>
            <w:r w:rsidRPr="00B31F11">
              <w:rPr>
                <w:rFonts w:eastAsia="宋体" w:hint="eastAsia"/>
                <w:color w:val="000000" w:themeColor="text1"/>
                <w:lang w:eastAsia="zh-CN"/>
              </w:rPr>
              <w:t>初始版本</w:t>
            </w:r>
          </w:p>
        </w:tc>
        <w:tc>
          <w:tcPr>
            <w:tcW w:w="614" w:type="pct"/>
          </w:tcPr>
          <w:p w:rsidR="00364F63" w:rsidRPr="00B31F11" w:rsidRDefault="00690054" w:rsidP="00C076F1">
            <w:pPr>
              <w:rPr>
                <w:rFonts w:eastAsia="宋体"/>
                <w:color w:val="000000" w:themeColor="text1"/>
                <w:lang w:eastAsia="zh-CN"/>
              </w:rPr>
            </w:pPr>
            <w:r w:rsidRPr="00B31F11">
              <w:rPr>
                <w:rFonts w:hint="eastAsia"/>
                <w:color w:val="000000" w:themeColor="text1"/>
              </w:rPr>
              <w:t>201</w:t>
            </w:r>
            <w:r w:rsidR="00B31F11" w:rsidRPr="00B31F11">
              <w:rPr>
                <w:rFonts w:eastAsia="宋体" w:hint="eastAsia"/>
                <w:color w:val="000000" w:themeColor="text1"/>
                <w:lang w:eastAsia="zh-CN"/>
              </w:rPr>
              <w:t>3</w:t>
            </w:r>
            <w:r w:rsidR="00364F63" w:rsidRPr="00B31F11">
              <w:rPr>
                <w:color w:val="000000" w:themeColor="text1"/>
              </w:rPr>
              <w:t>/</w:t>
            </w:r>
            <w:r w:rsidRPr="00B31F11">
              <w:rPr>
                <w:rFonts w:hint="eastAsia"/>
                <w:color w:val="000000" w:themeColor="text1"/>
              </w:rPr>
              <w:t>1</w:t>
            </w:r>
            <w:r w:rsidR="00C076F1">
              <w:rPr>
                <w:color w:val="000000" w:themeColor="text1"/>
              </w:rPr>
              <w:t>1</w:t>
            </w:r>
            <w:r w:rsidR="00364F63" w:rsidRPr="00B31F11">
              <w:rPr>
                <w:color w:val="000000" w:themeColor="text1"/>
              </w:rPr>
              <w:t>/</w:t>
            </w:r>
            <w:r w:rsidR="00B31F11" w:rsidRPr="00B31F11">
              <w:rPr>
                <w:rFonts w:eastAsia="宋体" w:hint="eastAsia"/>
                <w:color w:val="000000" w:themeColor="text1"/>
                <w:lang w:eastAsia="zh-CN"/>
              </w:rPr>
              <w:t>2</w:t>
            </w:r>
            <w:r w:rsidR="00C076F1">
              <w:rPr>
                <w:rFonts w:eastAsia="宋体"/>
                <w:color w:val="000000" w:themeColor="text1"/>
                <w:lang w:eastAsia="zh-CN"/>
              </w:rPr>
              <w:t>7</w:t>
            </w:r>
          </w:p>
        </w:tc>
        <w:tc>
          <w:tcPr>
            <w:tcW w:w="696" w:type="pct"/>
          </w:tcPr>
          <w:p w:rsidR="00364F63" w:rsidRPr="00B31F11" w:rsidRDefault="00C076F1" w:rsidP="00A85F7D">
            <w:pPr>
              <w:spacing w:before="40" w:after="40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/>
                <w:color w:val="000000" w:themeColor="text1"/>
                <w:lang w:eastAsia="zh-CN"/>
              </w:rPr>
              <w:t>Scott.fan</w:t>
            </w:r>
          </w:p>
        </w:tc>
        <w:tc>
          <w:tcPr>
            <w:tcW w:w="768" w:type="pct"/>
          </w:tcPr>
          <w:p w:rsidR="00364F63" w:rsidRPr="00B31F11" w:rsidRDefault="00364F63" w:rsidP="00A85F7D">
            <w:pPr>
              <w:spacing w:before="40" w:after="40"/>
              <w:rPr>
                <w:color w:val="000000" w:themeColor="text1"/>
              </w:rPr>
            </w:pPr>
          </w:p>
        </w:tc>
      </w:tr>
      <w:tr w:rsidR="00364F63" w:rsidRPr="00617057" w:rsidTr="00364F63">
        <w:tc>
          <w:tcPr>
            <w:tcW w:w="325" w:type="pct"/>
          </w:tcPr>
          <w:p w:rsidR="00364F63" w:rsidRPr="00346B3C" w:rsidRDefault="00364F63" w:rsidP="00A85F7D">
            <w:pPr>
              <w:spacing w:before="40" w:after="40"/>
              <w:rPr>
                <w:color w:val="000000" w:themeColor="text1"/>
              </w:rPr>
            </w:pPr>
          </w:p>
        </w:tc>
        <w:tc>
          <w:tcPr>
            <w:tcW w:w="2597" w:type="pct"/>
          </w:tcPr>
          <w:p w:rsidR="00364F63" w:rsidRPr="00DF2F19" w:rsidRDefault="00DF2F19" w:rsidP="00A85F7D">
            <w:pPr>
              <w:rPr>
                <w:rFonts w:eastAsia="宋体" w:hint="eastAsia"/>
                <w:color w:val="000000" w:themeColor="text1"/>
                <w:lang w:eastAsia="zh-CN"/>
              </w:rPr>
            </w:pPr>
            <w:hyperlink w:anchor="_应答数据结构" w:history="1">
              <w:r w:rsidRPr="00DF2F19">
                <w:rPr>
                  <w:rStyle w:val="afff2"/>
                  <w:rFonts w:eastAsia="宋体" w:hint="eastAsia"/>
                  <w:lang w:eastAsia="zh-CN"/>
                </w:rPr>
                <w:t>新增广告接口返回的</w:t>
              </w:r>
              <w:r w:rsidRPr="00DF2F19">
                <w:rPr>
                  <w:rStyle w:val="afff2"/>
                  <w:rFonts w:eastAsia="宋体" w:hint="eastAsia"/>
                  <w:lang w:eastAsia="zh-CN"/>
                </w:rPr>
                <w:t>错</w:t>
              </w:r>
              <w:r w:rsidRPr="00DF2F19">
                <w:rPr>
                  <w:rStyle w:val="afff2"/>
                  <w:rFonts w:eastAsia="宋体" w:hint="eastAsia"/>
                  <w:lang w:eastAsia="zh-CN"/>
                </w:rPr>
                <w:t>误类型的定义</w:t>
              </w:r>
            </w:hyperlink>
          </w:p>
        </w:tc>
        <w:tc>
          <w:tcPr>
            <w:tcW w:w="614" w:type="pct"/>
          </w:tcPr>
          <w:p w:rsidR="00364F63" w:rsidRPr="00063706" w:rsidRDefault="00063706" w:rsidP="00063706">
            <w:pPr>
              <w:rPr>
                <w:rFonts w:eastAsia="宋体" w:hint="eastAsia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 xml:space="preserve">2014-04-17 </w:t>
            </w:r>
          </w:p>
        </w:tc>
        <w:tc>
          <w:tcPr>
            <w:tcW w:w="696" w:type="pct"/>
          </w:tcPr>
          <w:p w:rsidR="00364F63" w:rsidRPr="00063706" w:rsidRDefault="00063706" w:rsidP="00A85F7D">
            <w:pPr>
              <w:rPr>
                <w:rFonts w:eastAsia="宋体" w:hint="eastAsia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lang w:eastAsia="zh-CN"/>
              </w:rPr>
              <w:t>jone.yuan</w:t>
            </w:r>
            <w:bookmarkStart w:id="4" w:name="_GoBack"/>
            <w:bookmarkEnd w:id="4"/>
          </w:p>
        </w:tc>
        <w:tc>
          <w:tcPr>
            <w:tcW w:w="768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</w:tr>
      <w:tr w:rsidR="00364F63" w:rsidRPr="00617057" w:rsidTr="00364F63">
        <w:tc>
          <w:tcPr>
            <w:tcW w:w="325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2597" w:type="pct"/>
          </w:tcPr>
          <w:p w:rsidR="00364F63" w:rsidRPr="00271289" w:rsidRDefault="00364F63" w:rsidP="00B31F11">
            <w:pPr>
              <w:rPr>
                <w:color w:val="FF0000"/>
              </w:rPr>
            </w:pPr>
          </w:p>
        </w:tc>
        <w:tc>
          <w:tcPr>
            <w:tcW w:w="614" w:type="pct"/>
          </w:tcPr>
          <w:p w:rsidR="00364F63" w:rsidRPr="00271289" w:rsidRDefault="00364F63" w:rsidP="006768A0">
            <w:pPr>
              <w:rPr>
                <w:color w:val="FF0000"/>
              </w:rPr>
            </w:pPr>
          </w:p>
        </w:tc>
        <w:tc>
          <w:tcPr>
            <w:tcW w:w="696" w:type="pct"/>
          </w:tcPr>
          <w:p w:rsidR="00364F63" w:rsidRPr="00271289" w:rsidRDefault="00364F63" w:rsidP="00A85F7D">
            <w:pPr>
              <w:rPr>
                <w:color w:val="FF0000"/>
              </w:rPr>
            </w:pPr>
          </w:p>
        </w:tc>
        <w:tc>
          <w:tcPr>
            <w:tcW w:w="768" w:type="pct"/>
          </w:tcPr>
          <w:p w:rsidR="00364F63" w:rsidRPr="0029758C" w:rsidRDefault="00364F63" w:rsidP="00364F63">
            <w:pPr>
              <w:spacing w:before="40" w:after="40"/>
              <w:rPr>
                <w:color w:val="FF0000"/>
              </w:rPr>
            </w:pPr>
          </w:p>
        </w:tc>
      </w:tr>
      <w:tr w:rsidR="00364F63" w:rsidRPr="00617057" w:rsidTr="00364F63">
        <w:tc>
          <w:tcPr>
            <w:tcW w:w="325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2597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614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696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  <w:tc>
          <w:tcPr>
            <w:tcW w:w="768" w:type="pct"/>
          </w:tcPr>
          <w:p w:rsidR="00364F63" w:rsidRPr="0029758C" w:rsidRDefault="00364F63" w:rsidP="00A85F7D">
            <w:pPr>
              <w:spacing w:before="40" w:after="40"/>
              <w:rPr>
                <w:color w:val="FF0000"/>
              </w:rPr>
            </w:pPr>
          </w:p>
        </w:tc>
      </w:tr>
    </w:tbl>
    <w:p w:rsidR="005C5E52" w:rsidRPr="008C1E91" w:rsidRDefault="005C5E52" w:rsidP="001A70DC">
      <w:pPr>
        <w:rPr>
          <w:color w:val="000000"/>
        </w:rPr>
      </w:pPr>
    </w:p>
    <w:p w:rsidR="001A70DC" w:rsidRPr="008C1E91" w:rsidRDefault="001A70DC" w:rsidP="004E557C">
      <w:pPr>
        <w:rPr>
          <w:color w:val="000000"/>
          <w:lang w:val="sv-SE"/>
        </w:rPr>
        <w:sectPr w:rsidR="001A70DC" w:rsidRPr="008C1E91" w:rsidSect="00007883">
          <w:headerReference w:type="default" r:id="rId14"/>
          <w:footerReference w:type="default" r:id="rId15"/>
          <w:pgSz w:w="11906" w:h="16838" w:code="9"/>
          <w:pgMar w:top="2268" w:right="998" w:bottom="1247" w:left="998" w:header="851" w:footer="567" w:gutter="0"/>
          <w:pgNumType w:fmt="lowerRoman" w:start="1"/>
          <w:cols w:space="720"/>
          <w:docGrid w:linePitch="367" w:charSpace="37100"/>
        </w:sectPr>
      </w:pPr>
    </w:p>
    <w:p w:rsidR="001A70DC" w:rsidRPr="008C1E91" w:rsidRDefault="00CC1A79" w:rsidP="00693321">
      <w:pPr>
        <w:pStyle w:val="RHTOC"/>
      </w:pPr>
      <w:bookmarkStart w:id="5" w:name="_Toc326066596"/>
      <w:bookmarkStart w:id="6" w:name="_Toc342641925"/>
      <w:bookmarkStart w:id="7" w:name="_Toc342641959"/>
      <w:bookmarkStart w:id="8" w:name="_Toc373763268"/>
      <w:r w:rsidRPr="008C1E91">
        <w:lastRenderedPageBreak/>
        <w:t>T</w:t>
      </w:r>
      <w:bookmarkEnd w:id="5"/>
      <w:r w:rsidR="00693321" w:rsidRPr="008C1E91">
        <w:rPr>
          <w:rFonts w:hint="eastAsia"/>
        </w:rPr>
        <w:t>ABLE OF CONTENT</w:t>
      </w:r>
      <w:bookmarkEnd w:id="6"/>
      <w:bookmarkEnd w:id="7"/>
      <w:bookmarkEnd w:id="8"/>
    </w:p>
    <w:p w:rsidR="009613B7" w:rsidRDefault="001E4776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color w:val="000000"/>
        </w:rPr>
        <w:fldChar w:fldCharType="begin"/>
      </w:r>
      <w:r w:rsidR="009C5BED"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73763267" w:history="1">
        <w:r w:rsidR="009613B7" w:rsidRPr="00FE2BC9">
          <w:rPr>
            <w:rStyle w:val="afff2"/>
          </w:rPr>
          <w:t>REVISION HISTORY</w:t>
        </w:r>
        <w:r w:rsidR="009613B7">
          <w:rPr>
            <w:webHidden/>
          </w:rPr>
          <w:tab/>
        </w:r>
        <w:r w:rsidR="009613B7">
          <w:rPr>
            <w:webHidden/>
          </w:rPr>
          <w:fldChar w:fldCharType="begin"/>
        </w:r>
        <w:r w:rsidR="009613B7">
          <w:rPr>
            <w:webHidden/>
          </w:rPr>
          <w:instrText xml:space="preserve"> PAGEREF _Toc373763267 \h </w:instrText>
        </w:r>
        <w:r w:rsidR="009613B7">
          <w:rPr>
            <w:webHidden/>
          </w:rPr>
        </w:r>
        <w:r w:rsidR="009613B7">
          <w:rPr>
            <w:webHidden/>
          </w:rPr>
          <w:fldChar w:fldCharType="separate"/>
        </w:r>
        <w:r w:rsidR="009613B7">
          <w:rPr>
            <w:webHidden/>
          </w:rPr>
          <w:t>i</w:t>
        </w:r>
        <w:r w:rsidR="009613B7">
          <w:rPr>
            <w:webHidden/>
          </w:rPr>
          <w:fldChar w:fldCharType="end"/>
        </w:r>
      </w:hyperlink>
    </w:p>
    <w:p w:rsidR="009613B7" w:rsidRDefault="00544E46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73763268" w:history="1">
        <w:r w:rsidR="009613B7" w:rsidRPr="00FE2BC9">
          <w:rPr>
            <w:rStyle w:val="afff2"/>
          </w:rPr>
          <w:t>TABLE OF CONTENT</w:t>
        </w:r>
        <w:r w:rsidR="009613B7">
          <w:rPr>
            <w:webHidden/>
          </w:rPr>
          <w:tab/>
        </w:r>
        <w:r w:rsidR="009613B7">
          <w:rPr>
            <w:webHidden/>
          </w:rPr>
          <w:fldChar w:fldCharType="begin"/>
        </w:r>
        <w:r w:rsidR="009613B7">
          <w:rPr>
            <w:webHidden/>
          </w:rPr>
          <w:instrText xml:space="preserve"> PAGEREF _Toc373763268 \h </w:instrText>
        </w:r>
        <w:r w:rsidR="009613B7">
          <w:rPr>
            <w:webHidden/>
          </w:rPr>
        </w:r>
        <w:r w:rsidR="009613B7">
          <w:rPr>
            <w:webHidden/>
          </w:rPr>
          <w:fldChar w:fldCharType="separate"/>
        </w:r>
        <w:r w:rsidR="009613B7">
          <w:rPr>
            <w:webHidden/>
          </w:rPr>
          <w:t>1</w:t>
        </w:r>
        <w:r w:rsidR="009613B7">
          <w:rPr>
            <w:webHidden/>
          </w:rPr>
          <w:fldChar w:fldCharType="end"/>
        </w:r>
      </w:hyperlink>
    </w:p>
    <w:p w:rsidR="009613B7" w:rsidRDefault="00544E46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73763269" w:history="1">
        <w:r w:rsidR="009613B7" w:rsidRPr="00FE2BC9">
          <w:rPr>
            <w:rStyle w:val="afff2"/>
          </w:rPr>
          <w:t>1.</w:t>
        </w:r>
        <w:r w:rsidR="009613B7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</w:rPr>
          <w:t>Introduction</w:t>
        </w:r>
        <w:r w:rsidR="009613B7">
          <w:rPr>
            <w:webHidden/>
          </w:rPr>
          <w:tab/>
        </w:r>
        <w:r w:rsidR="009613B7">
          <w:rPr>
            <w:webHidden/>
          </w:rPr>
          <w:fldChar w:fldCharType="begin"/>
        </w:r>
        <w:r w:rsidR="009613B7">
          <w:rPr>
            <w:webHidden/>
          </w:rPr>
          <w:instrText xml:space="preserve"> PAGEREF _Toc373763269 \h </w:instrText>
        </w:r>
        <w:r w:rsidR="009613B7">
          <w:rPr>
            <w:webHidden/>
          </w:rPr>
        </w:r>
        <w:r w:rsidR="009613B7">
          <w:rPr>
            <w:webHidden/>
          </w:rPr>
          <w:fldChar w:fldCharType="separate"/>
        </w:r>
        <w:r w:rsidR="009613B7">
          <w:rPr>
            <w:webHidden/>
          </w:rPr>
          <w:t>2</w:t>
        </w:r>
        <w:r w:rsidR="009613B7">
          <w:rPr>
            <w:webHidden/>
          </w:rPr>
          <w:fldChar w:fldCharType="end"/>
        </w:r>
      </w:hyperlink>
    </w:p>
    <w:p w:rsidR="009613B7" w:rsidRDefault="00544E46" w:rsidP="009613B7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0" w:history="1">
        <w:r w:rsidR="009613B7" w:rsidRPr="00FE2BC9">
          <w:rPr>
            <w:rStyle w:val="afff2"/>
            <w:noProof/>
          </w:rPr>
          <w:t>1.1.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noProof/>
          </w:rPr>
          <w:t>Goal of the Document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_Toc373763270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2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1" w:history="1">
        <w:r w:rsidR="009613B7" w:rsidRPr="00FE2BC9">
          <w:rPr>
            <w:rStyle w:val="afff2"/>
            <w:noProof/>
          </w:rPr>
          <w:t>1.2.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noProof/>
          </w:rPr>
          <w:t>Definitions, Acronyms, and Abbreviations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_Toc373763271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2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2" w:history="1">
        <w:r w:rsidR="009613B7" w:rsidRPr="00FE2BC9">
          <w:rPr>
            <w:rStyle w:val="afff2"/>
            <w:noProof/>
          </w:rPr>
          <w:t>1.3.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noProof/>
          </w:rPr>
          <w:t>Reference Documents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_Toc373763272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2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>
      <w:pPr>
        <w:pStyle w:val="13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73763273" w:history="1">
        <w:r w:rsidR="009613B7" w:rsidRPr="00FE2BC9">
          <w:rPr>
            <w:rStyle w:val="afff2"/>
          </w:rPr>
          <w:t>2.</w:t>
        </w:r>
        <w:r w:rsidR="009613B7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</w:rPr>
          <w:t>Interface description</w:t>
        </w:r>
        <w:r w:rsidR="009613B7">
          <w:rPr>
            <w:webHidden/>
          </w:rPr>
          <w:tab/>
        </w:r>
        <w:r w:rsidR="009613B7">
          <w:rPr>
            <w:webHidden/>
          </w:rPr>
          <w:fldChar w:fldCharType="begin"/>
        </w:r>
        <w:r w:rsidR="009613B7">
          <w:rPr>
            <w:webHidden/>
          </w:rPr>
          <w:instrText xml:space="preserve"> PAGEREF _Toc373763273 \h </w:instrText>
        </w:r>
        <w:r w:rsidR="009613B7">
          <w:rPr>
            <w:webHidden/>
          </w:rPr>
        </w:r>
        <w:r w:rsidR="009613B7">
          <w:rPr>
            <w:webHidden/>
          </w:rPr>
          <w:fldChar w:fldCharType="separate"/>
        </w:r>
        <w:r w:rsidR="009613B7">
          <w:rPr>
            <w:webHidden/>
          </w:rPr>
          <w:t>3</w:t>
        </w:r>
        <w:r w:rsidR="009613B7">
          <w:rPr>
            <w:webHidden/>
          </w:rPr>
          <w:fldChar w:fldCharType="end"/>
        </w:r>
      </w:hyperlink>
    </w:p>
    <w:p w:rsidR="009613B7" w:rsidRDefault="00544E46" w:rsidP="009613B7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4" w:history="1">
        <w:r w:rsidR="009613B7" w:rsidRPr="00FE2BC9">
          <w:rPr>
            <w:rStyle w:val="afff2"/>
            <w:noProof/>
          </w:rPr>
          <w:t>2.1.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ascii="宋体" w:eastAsia="宋体" w:hAnsi="宋体" w:cs="宋体" w:hint="eastAsia"/>
            <w:noProof/>
          </w:rPr>
          <w:t>主题风格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_Toc373763274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3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5" w:history="1">
        <w:r w:rsidR="009613B7" w:rsidRPr="00FE2BC9">
          <w:rPr>
            <w:rStyle w:val="afff2"/>
            <w:rFonts w:eastAsia="宋体"/>
            <w:noProof/>
            <w:lang w:eastAsia="zh-CN"/>
          </w:rPr>
          <w:t>2.1.1.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主题包开发说明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_Toc373763275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4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6" w:history="1">
        <w:r w:rsidR="009613B7" w:rsidRPr="00FE2BC9">
          <w:rPr>
            <w:rStyle w:val="afff2"/>
            <w:rFonts w:eastAsia="宋体"/>
            <w:noProof/>
            <w:lang w:eastAsia="zh-CN"/>
          </w:rPr>
          <w:t>2.1.2.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主题包网络接口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_Toc373763276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5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7" w:history="1">
        <w:r w:rsidR="009613B7" w:rsidRPr="00FE2BC9">
          <w:rPr>
            <w:rStyle w:val="afff2"/>
            <w:noProof/>
          </w:rPr>
          <w:t>2.2.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ascii="宋体" w:eastAsia="宋体" w:hAnsi="宋体" w:cs="宋体" w:hint="eastAsia"/>
            <w:noProof/>
          </w:rPr>
          <w:t>广告接口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_Toc373763277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7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8" w:history="1">
        <w:r w:rsidR="009613B7" w:rsidRPr="00FE2BC9">
          <w:rPr>
            <w:rStyle w:val="afff2"/>
            <w:noProof/>
          </w:rPr>
          <w:t>2.2.1.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接口访问地址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_Toc373763278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7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79" w:history="1">
        <w:r w:rsidR="009613B7" w:rsidRPr="00FE2BC9">
          <w:rPr>
            <w:rStyle w:val="afff2"/>
            <w:noProof/>
          </w:rPr>
          <w:t>2.2.2.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接口功能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_Toc373763279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7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80" w:history="1">
        <w:r w:rsidR="009613B7" w:rsidRPr="00FE2BC9">
          <w:rPr>
            <w:rStyle w:val="afff2"/>
            <w:noProof/>
          </w:rPr>
          <w:t>2.2.3.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请求数据结构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_Toc373763280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7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81" w:history="1">
        <w:r w:rsidR="009613B7" w:rsidRPr="00FE2BC9">
          <w:rPr>
            <w:rStyle w:val="afff2"/>
            <w:noProof/>
          </w:rPr>
          <w:t>2.2.4.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应答数据结构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_Toc373763281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7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25"/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82" w:history="1">
        <w:r w:rsidR="009613B7" w:rsidRPr="00FE2BC9">
          <w:rPr>
            <w:rStyle w:val="afff2"/>
            <w:noProof/>
          </w:rPr>
          <w:t>2.3.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ascii="宋体" w:eastAsia="宋体" w:hAnsi="宋体" w:cs="宋体" w:hint="eastAsia"/>
            <w:noProof/>
          </w:rPr>
          <w:t>业务接口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_Toc373763282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8</w:t>
        </w:r>
        <w:r w:rsidR="009613B7">
          <w:rPr>
            <w:noProof/>
            <w:webHidden/>
          </w:rPr>
          <w:fldChar w:fldCharType="end"/>
        </w:r>
      </w:hyperlink>
    </w:p>
    <w:p w:rsidR="009613B7" w:rsidRDefault="00544E46" w:rsidP="009613B7">
      <w:pPr>
        <w:pStyle w:val="34"/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763283" w:history="1">
        <w:r w:rsidR="009613B7" w:rsidRPr="00FE2BC9">
          <w:rPr>
            <w:rStyle w:val="afff2"/>
            <w:rFonts w:eastAsia="宋体"/>
            <w:noProof/>
            <w:lang w:eastAsia="zh-CN"/>
          </w:rPr>
          <w:t>2.3.1.</w:t>
        </w:r>
        <w:r w:rsidR="009613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13B7" w:rsidRPr="00FE2BC9">
          <w:rPr>
            <w:rStyle w:val="afff2"/>
            <w:rFonts w:eastAsia="宋体"/>
            <w:noProof/>
            <w:lang w:eastAsia="zh-CN"/>
          </w:rPr>
          <w:t>History</w:t>
        </w:r>
        <w:r w:rsidR="009613B7" w:rsidRPr="00FE2BC9">
          <w:rPr>
            <w:rStyle w:val="afff2"/>
            <w:rFonts w:eastAsia="宋体" w:hint="eastAsia"/>
            <w:noProof/>
            <w:lang w:eastAsia="zh-CN"/>
          </w:rPr>
          <w:t>数据上报接口</w:t>
        </w:r>
        <w:r w:rsidR="009613B7">
          <w:rPr>
            <w:noProof/>
            <w:webHidden/>
          </w:rPr>
          <w:tab/>
        </w:r>
        <w:r w:rsidR="009613B7">
          <w:rPr>
            <w:noProof/>
            <w:webHidden/>
          </w:rPr>
          <w:fldChar w:fldCharType="begin"/>
        </w:r>
        <w:r w:rsidR="009613B7">
          <w:rPr>
            <w:noProof/>
            <w:webHidden/>
          </w:rPr>
          <w:instrText xml:space="preserve"> PAGEREF _Toc373763283 \h </w:instrText>
        </w:r>
        <w:r w:rsidR="009613B7">
          <w:rPr>
            <w:noProof/>
            <w:webHidden/>
          </w:rPr>
        </w:r>
        <w:r w:rsidR="009613B7">
          <w:rPr>
            <w:noProof/>
            <w:webHidden/>
          </w:rPr>
          <w:fldChar w:fldCharType="separate"/>
        </w:r>
        <w:r w:rsidR="009613B7">
          <w:rPr>
            <w:noProof/>
            <w:webHidden/>
          </w:rPr>
          <w:t>8</w:t>
        </w:r>
        <w:r w:rsidR="009613B7">
          <w:rPr>
            <w:noProof/>
            <w:webHidden/>
          </w:rPr>
          <w:fldChar w:fldCharType="end"/>
        </w:r>
      </w:hyperlink>
    </w:p>
    <w:p w:rsidR="003D2B8C" w:rsidRPr="008C1E91" w:rsidRDefault="001E4776">
      <w:pPr>
        <w:rPr>
          <w:color w:val="000000"/>
        </w:rPr>
      </w:pPr>
      <w:r>
        <w:rPr>
          <w:rFonts w:eastAsia="Tahoma"/>
          <w:noProof/>
          <w:color w:val="000000"/>
        </w:rPr>
        <w:fldChar w:fldCharType="end"/>
      </w:r>
    </w:p>
    <w:p w:rsidR="00393CF1" w:rsidRPr="008C1E91" w:rsidRDefault="00393CF1">
      <w:pPr>
        <w:rPr>
          <w:color w:val="000000"/>
        </w:rPr>
      </w:pPr>
    </w:p>
    <w:p w:rsidR="00637547" w:rsidRPr="008C1E91" w:rsidRDefault="00637547" w:rsidP="003D26A5">
      <w:pPr>
        <w:pStyle w:val="10"/>
      </w:pPr>
      <w:bookmarkStart w:id="9" w:name="_Toc342641928"/>
      <w:bookmarkStart w:id="10" w:name="_Toc342641962"/>
      <w:bookmarkStart w:id="11" w:name="_Toc373763269"/>
      <w:r w:rsidRPr="008C1E91">
        <w:lastRenderedPageBreak/>
        <w:t>Introduction</w:t>
      </w:r>
      <w:bookmarkEnd w:id="9"/>
      <w:bookmarkEnd w:id="10"/>
      <w:bookmarkEnd w:id="11"/>
    </w:p>
    <w:p w:rsidR="00A46BD2" w:rsidRPr="00D90900" w:rsidRDefault="002B5C45" w:rsidP="00D90900">
      <w:pPr>
        <w:ind w:leftChars="213" w:left="426"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D90900">
        <w:rPr>
          <w:rFonts w:ascii="宋体" w:eastAsia="宋体" w:hAnsi="宋体" w:hint="eastAsia"/>
          <w:sz w:val="21"/>
          <w:szCs w:val="21"/>
          <w:lang w:eastAsia="zh-CN"/>
        </w:rPr>
        <w:t>运行在Android</w:t>
      </w:r>
      <w:r w:rsidR="003F53E9" w:rsidRPr="00D90900">
        <w:rPr>
          <w:rFonts w:ascii="宋体" w:eastAsia="宋体" w:hAnsi="宋体"/>
          <w:sz w:val="21"/>
          <w:szCs w:val="21"/>
          <w:lang w:eastAsia="zh-CN"/>
        </w:rPr>
        <w:t>4.</w:t>
      </w:r>
      <w:r w:rsidR="003F53E9" w:rsidRPr="00D90900">
        <w:rPr>
          <w:rFonts w:ascii="宋体" w:eastAsia="宋体" w:hAnsi="宋体" w:hint="eastAsia"/>
          <w:sz w:val="21"/>
          <w:szCs w:val="21"/>
          <w:lang w:eastAsia="zh-CN"/>
        </w:rPr>
        <w:t>2</w:t>
      </w:r>
      <w:r w:rsidRPr="00D90900">
        <w:rPr>
          <w:rFonts w:ascii="宋体" w:eastAsia="宋体" w:hAnsi="宋体" w:hint="eastAsia"/>
          <w:sz w:val="21"/>
          <w:szCs w:val="21"/>
          <w:lang w:eastAsia="zh-CN"/>
        </w:rPr>
        <w:t>系统</w:t>
      </w:r>
      <w:r w:rsidR="003F53E9" w:rsidRPr="00D90900">
        <w:rPr>
          <w:rFonts w:ascii="宋体" w:eastAsia="宋体" w:hAnsi="宋体" w:hint="eastAsia"/>
          <w:sz w:val="21"/>
          <w:szCs w:val="21"/>
          <w:lang w:eastAsia="zh-CN"/>
        </w:rPr>
        <w:t>之上的网络智能TV定制方案</w:t>
      </w:r>
      <w:r w:rsidR="008E340F" w:rsidRPr="00D90900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="003F53E9" w:rsidRPr="00D90900">
        <w:rPr>
          <w:rFonts w:ascii="宋体" w:eastAsia="宋体" w:hAnsi="宋体" w:hint="eastAsia"/>
          <w:sz w:val="21"/>
          <w:szCs w:val="21"/>
          <w:lang w:eastAsia="zh-CN"/>
        </w:rPr>
        <w:t>从修改APK上分别对Launcher、Settings、System UI、TV APK、TV Menu、</w:t>
      </w:r>
      <w:r w:rsidR="00CF38BB" w:rsidRPr="00D90900">
        <w:rPr>
          <w:rFonts w:ascii="宋体" w:eastAsia="宋体" w:hAnsi="宋体" w:hint="eastAsia"/>
          <w:sz w:val="21"/>
          <w:szCs w:val="21"/>
          <w:lang w:eastAsia="zh-CN"/>
        </w:rPr>
        <w:t>Local MM、Scilfy History、Android System进行了定制修改。本文主要描述Android客户端跟服务端进行通信的协议。覆盖范围包括修改的所有APK。</w:t>
      </w:r>
    </w:p>
    <w:p w:rsidR="00A04881" w:rsidRPr="002B5C45" w:rsidRDefault="00A04881" w:rsidP="00D31BBF">
      <w:pPr>
        <w:rPr>
          <w:rFonts w:eastAsia="宋体"/>
          <w:lang w:eastAsia="zh-CN"/>
        </w:rPr>
      </w:pPr>
    </w:p>
    <w:p w:rsidR="00451461" w:rsidRPr="002E568E" w:rsidRDefault="00CF5369" w:rsidP="002E568E">
      <w:pPr>
        <w:pStyle w:val="21"/>
      </w:pPr>
      <w:bookmarkStart w:id="12" w:name="_Toc342641929"/>
      <w:bookmarkStart w:id="13" w:name="_Toc342641963"/>
      <w:bookmarkStart w:id="14" w:name="_Toc373763270"/>
      <w:bookmarkStart w:id="15" w:name="_Toc369408339"/>
      <w:bookmarkStart w:id="16" w:name="_Toc369410539"/>
      <w:bookmarkStart w:id="17" w:name="_Toc369418326"/>
      <w:bookmarkStart w:id="18" w:name="_Toc369418526"/>
      <w:bookmarkStart w:id="19" w:name="_Toc369418710"/>
      <w:bookmarkStart w:id="20" w:name="_Toc369418741"/>
      <w:bookmarkStart w:id="21" w:name="_Toc401056638"/>
      <w:bookmarkStart w:id="22" w:name="_Toc401138968"/>
      <w:bookmarkStart w:id="23" w:name="_Toc306277291"/>
      <w:r w:rsidRPr="002E568E">
        <w:rPr>
          <w:rFonts w:hint="eastAsia"/>
        </w:rPr>
        <w:t>Goal of the Document</w:t>
      </w:r>
      <w:bookmarkEnd w:id="12"/>
      <w:bookmarkEnd w:id="13"/>
      <w:bookmarkEnd w:id="14"/>
    </w:p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:rsidR="00F26394" w:rsidRPr="002E568E" w:rsidRDefault="000F32AC" w:rsidP="00F26394">
      <w:pPr>
        <w:rPr>
          <w:rFonts w:eastAsia="宋体"/>
          <w:sz w:val="21"/>
          <w:szCs w:val="21"/>
          <w:lang w:eastAsia="zh-CN"/>
        </w:rPr>
      </w:pPr>
      <w:r w:rsidRPr="002E568E">
        <w:rPr>
          <w:rFonts w:hint="eastAsia"/>
          <w:sz w:val="21"/>
          <w:szCs w:val="21"/>
        </w:rPr>
        <w:t xml:space="preserve"> </w:t>
      </w:r>
      <w:r w:rsidR="007F74B9" w:rsidRPr="002E568E">
        <w:rPr>
          <w:rFonts w:eastAsia="宋体" w:hint="eastAsia"/>
          <w:sz w:val="21"/>
          <w:szCs w:val="21"/>
          <w:lang w:eastAsia="zh-CN"/>
        </w:rPr>
        <w:t>文档主要内容如下，</w:t>
      </w:r>
    </w:p>
    <w:p w:rsidR="00F26394" w:rsidRPr="002E568E" w:rsidRDefault="00342351" w:rsidP="0021158F">
      <w:pPr>
        <w:numPr>
          <w:ilvl w:val="0"/>
          <w:numId w:val="39"/>
        </w:numPr>
        <w:rPr>
          <w:sz w:val="21"/>
          <w:szCs w:val="21"/>
        </w:rPr>
      </w:pPr>
      <w:r>
        <w:rPr>
          <w:rFonts w:eastAsia="宋体" w:hint="eastAsia"/>
          <w:sz w:val="21"/>
          <w:szCs w:val="21"/>
          <w:lang w:eastAsia="zh-CN"/>
        </w:rPr>
        <w:t>主题风格</w:t>
      </w:r>
    </w:p>
    <w:p w:rsidR="006B4E69" w:rsidRPr="002E568E" w:rsidRDefault="00F46381" w:rsidP="0021158F">
      <w:pPr>
        <w:numPr>
          <w:ilvl w:val="0"/>
          <w:numId w:val="39"/>
        </w:numPr>
        <w:rPr>
          <w:sz w:val="21"/>
          <w:szCs w:val="21"/>
        </w:rPr>
      </w:pPr>
      <w:r>
        <w:rPr>
          <w:rFonts w:eastAsia="宋体" w:hint="eastAsia"/>
          <w:sz w:val="21"/>
          <w:szCs w:val="21"/>
          <w:lang w:eastAsia="zh-CN"/>
        </w:rPr>
        <w:t>广告接口</w:t>
      </w:r>
    </w:p>
    <w:p w:rsidR="00F26394" w:rsidRPr="00F46381" w:rsidRDefault="00891B7C" w:rsidP="0021158F">
      <w:pPr>
        <w:numPr>
          <w:ilvl w:val="0"/>
          <w:numId w:val="39"/>
        </w:numPr>
        <w:rPr>
          <w:sz w:val="21"/>
          <w:szCs w:val="21"/>
        </w:rPr>
      </w:pPr>
      <w:r>
        <w:rPr>
          <w:rFonts w:eastAsia="宋体" w:hint="eastAsia"/>
          <w:sz w:val="21"/>
          <w:szCs w:val="21"/>
          <w:lang w:eastAsia="zh-CN"/>
        </w:rPr>
        <w:t>业务</w:t>
      </w:r>
      <w:r w:rsidR="00342351">
        <w:rPr>
          <w:rFonts w:eastAsia="宋体" w:hint="eastAsia"/>
          <w:sz w:val="21"/>
          <w:szCs w:val="21"/>
          <w:lang w:eastAsia="zh-CN"/>
        </w:rPr>
        <w:t>接口</w:t>
      </w:r>
    </w:p>
    <w:p w:rsidR="00F26394" w:rsidRDefault="00F26394" w:rsidP="008B2522"/>
    <w:p w:rsidR="002B0155" w:rsidRPr="008C1E91" w:rsidRDefault="00C749C6" w:rsidP="002E568E">
      <w:pPr>
        <w:pStyle w:val="21"/>
      </w:pPr>
      <w:bookmarkStart w:id="24" w:name="_Toc343086731"/>
      <w:bookmarkStart w:id="25" w:name="_Toc373763271"/>
      <w:r w:rsidRPr="00617057">
        <w:t>Definitions, Acronyms, and Abbreviations</w:t>
      </w:r>
      <w:bookmarkEnd w:id="24"/>
      <w:bookmarkEnd w:id="25"/>
    </w:p>
    <w:p w:rsidR="009A6BAB" w:rsidRDefault="009A6BAB" w:rsidP="009A6BAB">
      <w:pPr>
        <w:ind w:left="425"/>
        <w:rPr>
          <w:rFonts w:ascii="宋体" w:eastAsia="宋体" w:hAnsi="宋体"/>
          <w:sz w:val="21"/>
          <w:szCs w:val="21"/>
          <w:lang w:eastAsia="zh-CN"/>
        </w:rPr>
      </w:pPr>
    </w:p>
    <w:p w:rsidR="000B4A1F" w:rsidRPr="00D80DD0" w:rsidRDefault="000B4A1F" w:rsidP="00FC6711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80DD0">
        <w:rPr>
          <w:rFonts w:ascii="宋体" w:eastAsia="宋体" w:hAnsi="宋体" w:hint="eastAsia"/>
          <w:sz w:val="21"/>
          <w:szCs w:val="21"/>
        </w:rPr>
        <w:t>1</w:t>
      </w:r>
      <w:r w:rsidR="003355B7">
        <w:rPr>
          <w:rFonts w:ascii="宋体" w:eastAsia="宋体" w:hAnsi="宋体" w:hint="eastAsia"/>
          <w:sz w:val="21"/>
          <w:szCs w:val="21"/>
        </w:rPr>
        <w:t>、考虑到接口的统一性，接口协议尽量通用化</w:t>
      </w:r>
      <w:r w:rsidRPr="00D80DD0">
        <w:rPr>
          <w:rFonts w:ascii="宋体" w:eastAsia="宋体" w:hAnsi="宋体" w:hint="eastAsia"/>
          <w:sz w:val="21"/>
          <w:szCs w:val="21"/>
        </w:rPr>
        <w:t>。</w:t>
      </w:r>
    </w:p>
    <w:p w:rsidR="000B4A1F" w:rsidRPr="00D80DD0" w:rsidRDefault="000B4A1F" w:rsidP="00FC6711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80DD0">
        <w:rPr>
          <w:rFonts w:ascii="宋体" w:eastAsia="宋体" w:hAnsi="宋体" w:hint="eastAsia"/>
          <w:sz w:val="21"/>
          <w:szCs w:val="21"/>
        </w:rPr>
        <w:t>2、由于接口功能复杂，通过Get方式传递不易传送大量复杂的数据结构，所以接口的请求采用POST方式提交。</w:t>
      </w:r>
    </w:p>
    <w:p w:rsidR="000B4A1F" w:rsidRPr="00D80DD0" w:rsidRDefault="000B4A1F" w:rsidP="00FC6711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80DD0">
        <w:rPr>
          <w:rFonts w:ascii="宋体" w:eastAsia="宋体" w:hAnsi="宋体" w:hint="eastAsia"/>
          <w:sz w:val="21"/>
          <w:szCs w:val="21"/>
        </w:rPr>
        <w:t>3、接口要承受比较大的访问量，因此要考虑负载均衡、查询效率。</w:t>
      </w:r>
    </w:p>
    <w:p w:rsidR="002B0155" w:rsidRPr="000B4A1F" w:rsidRDefault="002B0155" w:rsidP="00FC6711">
      <w:pPr>
        <w:rPr>
          <w:rFonts w:eastAsia="宋体"/>
          <w:lang w:eastAsia="zh-CN"/>
        </w:rPr>
      </w:pPr>
    </w:p>
    <w:p w:rsidR="008B2522" w:rsidRPr="008C1E91" w:rsidRDefault="008B2522" w:rsidP="002E568E">
      <w:pPr>
        <w:pStyle w:val="21"/>
      </w:pPr>
      <w:bookmarkStart w:id="26" w:name="_Toc369408340"/>
      <w:bookmarkStart w:id="27" w:name="_Toc369410540"/>
      <w:bookmarkStart w:id="28" w:name="_Toc369418327"/>
      <w:bookmarkStart w:id="29" w:name="_Toc369418527"/>
      <w:bookmarkStart w:id="30" w:name="_Toc369418711"/>
      <w:bookmarkStart w:id="31" w:name="_Toc369418742"/>
      <w:bookmarkStart w:id="32" w:name="_Toc401056639"/>
      <w:bookmarkStart w:id="33" w:name="_Toc401138969"/>
      <w:bookmarkStart w:id="34" w:name="_Toc306277292"/>
      <w:bookmarkStart w:id="35" w:name="_Toc342641930"/>
      <w:bookmarkStart w:id="36" w:name="_Toc342641964"/>
      <w:bookmarkStart w:id="37" w:name="_Toc373763272"/>
      <w:r w:rsidRPr="008C1E91">
        <w:t xml:space="preserve">Reference </w:t>
      </w:r>
      <w:r w:rsidR="00451461" w:rsidRPr="008C1E91">
        <w:rPr>
          <w:rFonts w:hint="eastAsia"/>
        </w:rPr>
        <w:t>D</w:t>
      </w:r>
      <w:r w:rsidRPr="008C1E91">
        <w:t>ocuments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945F7B" w:rsidRPr="00195CD7" w:rsidRDefault="006B1B28" w:rsidP="006B1B28">
      <w:pPr>
        <w:numPr>
          <w:ilvl w:val="0"/>
          <w:numId w:val="35"/>
        </w:numPr>
        <w:rPr>
          <w:rFonts w:ascii="宋体" w:eastAsia="宋体" w:hAnsi="宋体"/>
          <w:sz w:val="21"/>
          <w:szCs w:val="21"/>
        </w:rPr>
      </w:pPr>
      <w:bookmarkStart w:id="38" w:name="_Ref342897907"/>
      <w:r w:rsidRPr="00195CD7">
        <w:rPr>
          <w:rFonts w:ascii="宋体" w:eastAsia="宋体" w:hAnsi="宋体"/>
          <w:sz w:val="21"/>
          <w:szCs w:val="21"/>
        </w:rPr>
        <w:t>Q&amp;A Heran  Eostek 20131113.xls</w:t>
      </w:r>
    </w:p>
    <w:p w:rsidR="00945F7B" w:rsidRPr="00195CD7" w:rsidRDefault="003F4E1C" w:rsidP="003F4E1C">
      <w:pPr>
        <w:numPr>
          <w:ilvl w:val="0"/>
          <w:numId w:val="35"/>
        </w:numPr>
        <w:rPr>
          <w:rFonts w:ascii="宋体" w:eastAsia="宋体" w:hAnsi="宋体"/>
          <w:sz w:val="21"/>
          <w:szCs w:val="21"/>
        </w:rPr>
      </w:pPr>
      <w:r w:rsidRPr="00195CD7">
        <w:rPr>
          <w:rFonts w:ascii="宋体" w:eastAsia="宋体" w:hAnsi="宋体" w:hint="eastAsia"/>
          <w:sz w:val="21"/>
          <w:szCs w:val="21"/>
          <w:lang w:eastAsia="zh-CN"/>
        </w:rPr>
        <w:t>MSTA6369 SW SPEC 1121 會後.docx</w:t>
      </w:r>
    </w:p>
    <w:bookmarkEnd w:id="38"/>
    <w:p w:rsidR="006E267E" w:rsidRPr="00195CD7" w:rsidRDefault="006E267E" w:rsidP="006E267E">
      <w:pPr>
        <w:numPr>
          <w:ilvl w:val="0"/>
          <w:numId w:val="35"/>
        </w:numPr>
        <w:rPr>
          <w:rFonts w:ascii="宋体" w:eastAsia="宋体" w:hAnsi="宋体"/>
          <w:sz w:val="21"/>
          <w:szCs w:val="21"/>
          <w:lang w:eastAsia="zh-CN"/>
        </w:rPr>
      </w:pPr>
      <w:r w:rsidRPr="00195CD7">
        <w:rPr>
          <w:rFonts w:ascii="宋体" w:eastAsia="宋体" w:hAnsi="宋体"/>
          <w:sz w:val="21"/>
          <w:szCs w:val="21"/>
          <w:lang w:eastAsia="zh-CN"/>
        </w:rPr>
        <w:t>MSD6A901</w:t>
      </w:r>
      <w:r w:rsidRPr="00195CD7">
        <w:rPr>
          <w:rFonts w:ascii="宋体" w:eastAsia="宋体" w:hAnsi="宋体" w:hint="eastAsia"/>
          <w:sz w:val="21"/>
          <w:szCs w:val="21"/>
          <w:lang w:eastAsia="zh-CN"/>
        </w:rPr>
        <w:t>台规机芯规格定义</w:t>
      </w:r>
      <w:r w:rsidRPr="00195CD7">
        <w:rPr>
          <w:rFonts w:ascii="宋体" w:eastAsia="宋体" w:hAnsi="宋体"/>
          <w:sz w:val="21"/>
          <w:szCs w:val="21"/>
          <w:lang w:eastAsia="zh-CN"/>
        </w:rPr>
        <w:t xml:space="preserve"> SPEC -- V0.8.xlsx</w:t>
      </w:r>
    </w:p>
    <w:p w:rsidR="00451461" w:rsidRPr="009D5450" w:rsidRDefault="00451461" w:rsidP="00451461">
      <w:pPr>
        <w:rPr>
          <w:rFonts w:eastAsia="宋体"/>
          <w:lang w:eastAsia="zh-CN"/>
        </w:rPr>
      </w:pPr>
    </w:p>
    <w:p w:rsidR="001978ED" w:rsidRPr="008C1E91" w:rsidRDefault="007C263C" w:rsidP="007C263C">
      <w:pPr>
        <w:pStyle w:val="10"/>
      </w:pPr>
      <w:bookmarkStart w:id="39" w:name="_Toc506458809"/>
      <w:bookmarkStart w:id="40" w:name="_Toc329189682"/>
      <w:bookmarkStart w:id="41" w:name="_Toc342641938"/>
      <w:bookmarkStart w:id="42" w:name="_Toc342641972"/>
      <w:bookmarkStart w:id="43" w:name="_Toc373763273"/>
      <w:r w:rsidRPr="007C263C">
        <w:lastRenderedPageBreak/>
        <w:t>Interface description</w:t>
      </w:r>
      <w:bookmarkEnd w:id="39"/>
      <w:bookmarkEnd w:id="40"/>
      <w:bookmarkEnd w:id="41"/>
      <w:bookmarkEnd w:id="42"/>
      <w:bookmarkEnd w:id="43"/>
    </w:p>
    <w:p w:rsidR="008B2522" w:rsidRDefault="003357E5" w:rsidP="002E568E">
      <w:pPr>
        <w:pStyle w:val="21"/>
      </w:pPr>
      <w:bookmarkStart w:id="44" w:name="_Toc373763274"/>
      <w:r>
        <w:rPr>
          <w:rFonts w:hint="eastAsia"/>
        </w:rPr>
        <w:t>主题风格</w:t>
      </w:r>
      <w:bookmarkEnd w:id="44"/>
    </w:p>
    <w:p w:rsidR="006E1122" w:rsidRDefault="006E1122" w:rsidP="00F312CB">
      <w:pPr>
        <w:rPr>
          <w:rFonts w:eastAsia="宋体"/>
          <w:noProof/>
          <w:lang w:eastAsia="zh-CN"/>
        </w:rPr>
      </w:pPr>
    </w:p>
    <w:p w:rsidR="00A64C01" w:rsidRDefault="00824E11" w:rsidP="00952978">
      <w:pPr>
        <w:ind w:firstLineChars="200" w:firstLine="400"/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>首先要说的是我们可以自定义主题风格，风格的修改可以是下面全部组件，也可以是局部的组件修改。</w:t>
      </w:r>
      <w:r w:rsidR="00AC2280">
        <w:rPr>
          <w:rFonts w:eastAsia="宋体" w:hint="eastAsia"/>
          <w:noProof/>
          <w:lang w:eastAsia="zh-CN"/>
        </w:rPr>
        <w:t>比如，我们只想修改一</w:t>
      </w:r>
      <w:r w:rsidR="00D55C91">
        <w:rPr>
          <w:rFonts w:eastAsia="宋体" w:hint="eastAsia"/>
          <w:noProof/>
          <w:lang w:eastAsia="zh-CN"/>
        </w:rPr>
        <w:t>下</w:t>
      </w:r>
      <w:r w:rsidR="00AC2280">
        <w:rPr>
          <w:rFonts w:eastAsia="宋体" w:hint="eastAsia"/>
          <w:noProof/>
          <w:lang w:eastAsia="zh-CN"/>
        </w:rPr>
        <w:t>字体，或者是我们</w:t>
      </w:r>
      <w:r w:rsidR="00D55C91">
        <w:rPr>
          <w:rFonts w:eastAsia="宋体" w:hint="eastAsia"/>
          <w:noProof/>
          <w:lang w:eastAsia="zh-CN"/>
        </w:rPr>
        <w:t>只</w:t>
      </w:r>
      <w:r w:rsidR="00AC2280">
        <w:rPr>
          <w:rFonts w:eastAsia="宋体" w:hint="eastAsia"/>
          <w:noProof/>
          <w:lang w:eastAsia="zh-CN"/>
        </w:rPr>
        <w:t>想修改</w:t>
      </w:r>
      <w:r w:rsidR="00AC2280">
        <w:rPr>
          <w:rFonts w:eastAsia="宋体" w:hint="eastAsia"/>
          <w:noProof/>
          <w:lang w:eastAsia="zh-CN"/>
        </w:rPr>
        <w:t>Launcher</w:t>
      </w:r>
      <w:r w:rsidR="00AC2280">
        <w:rPr>
          <w:rFonts w:eastAsia="宋体" w:hint="eastAsia"/>
          <w:noProof/>
          <w:lang w:eastAsia="zh-CN"/>
        </w:rPr>
        <w:t>。</w:t>
      </w:r>
      <w:r w:rsidR="00D55C91">
        <w:rPr>
          <w:rFonts w:eastAsia="宋体" w:hint="eastAsia"/>
          <w:noProof/>
          <w:lang w:eastAsia="zh-CN"/>
        </w:rPr>
        <w:t>当然最理想的做法是下面所有组件的修改，可以保持风格一致。</w:t>
      </w:r>
    </w:p>
    <w:p w:rsidR="00301188" w:rsidRDefault="0049047E" w:rsidP="00952978">
      <w:pPr>
        <w:ind w:firstLineChars="200" w:firstLine="400"/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>如下图所示，</w:t>
      </w:r>
      <w:r w:rsidR="00611F6F">
        <w:rPr>
          <w:rFonts w:eastAsia="宋体" w:hint="eastAsia"/>
          <w:noProof/>
          <w:lang w:eastAsia="zh-CN"/>
        </w:rPr>
        <w:t>我们可以</w:t>
      </w:r>
      <w:r w:rsidR="00824E11">
        <w:rPr>
          <w:rFonts w:eastAsia="宋体" w:hint="eastAsia"/>
          <w:noProof/>
          <w:lang w:eastAsia="zh-CN"/>
        </w:rPr>
        <w:t>对下面</w:t>
      </w:r>
      <w:r w:rsidR="00B604E8">
        <w:rPr>
          <w:rFonts w:eastAsia="宋体" w:hint="eastAsia"/>
          <w:noProof/>
          <w:lang w:eastAsia="zh-CN"/>
        </w:rPr>
        <w:t>列出的</w:t>
      </w:r>
      <w:r w:rsidR="00824E11">
        <w:rPr>
          <w:rFonts w:eastAsia="宋体" w:hint="eastAsia"/>
          <w:noProof/>
          <w:lang w:eastAsia="zh-CN"/>
        </w:rPr>
        <w:t>组件进行风格的自定义</w:t>
      </w:r>
      <w:r w:rsidR="00BF33CB">
        <w:rPr>
          <w:rFonts w:eastAsia="宋体" w:hint="eastAsia"/>
          <w:noProof/>
          <w:lang w:eastAsia="zh-CN"/>
        </w:rPr>
        <w:t>。</w:t>
      </w:r>
    </w:p>
    <w:p w:rsidR="00793911" w:rsidRDefault="001128F9" w:rsidP="00301188">
      <w:pPr>
        <w:rPr>
          <w:rFonts w:eastAsia="宋体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3C1BC" wp14:editId="7CDC1785">
            <wp:extent cx="548640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7E" w:rsidRPr="0049047E" w:rsidRDefault="00793911" w:rsidP="00301188">
      <w:pPr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ab/>
      </w:r>
    </w:p>
    <w:p w:rsidR="00E207E3" w:rsidRPr="00301188" w:rsidRDefault="00E207E3" w:rsidP="00301188">
      <w:pPr>
        <w:rPr>
          <w:rFonts w:eastAsia="宋体"/>
          <w:lang w:eastAsia="zh-CN"/>
        </w:rPr>
      </w:pPr>
    </w:p>
    <w:p w:rsidR="004715C4" w:rsidRDefault="002E110F" w:rsidP="004715C4">
      <w:pPr>
        <w:ind w:firstLineChars="200"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主题包分在线和本地的，用户可以通过在线下载到本地，然后在本地进行主题包的切换</w:t>
      </w:r>
      <w:r w:rsidR="00A16E85">
        <w:rPr>
          <w:rFonts w:eastAsia="宋体" w:hint="eastAsia"/>
          <w:lang w:eastAsia="zh-CN"/>
        </w:rPr>
        <w:t>。</w:t>
      </w:r>
    </w:p>
    <w:p w:rsidR="004715C4" w:rsidRPr="004715C4" w:rsidRDefault="004715C4" w:rsidP="004715C4">
      <w:pPr>
        <w:ind w:firstLineChars="200"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主题包发布者是在本地编辑，本地效果查看后，把主题包打包，然后发布到服务器上，供终端使用者使用。</w:t>
      </w:r>
    </w:p>
    <w:p w:rsidR="000345B1" w:rsidRPr="000345B1" w:rsidRDefault="009F0076" w:rsidP="00301188">
      <w:pPr>
        <w:rPr>
          <w:rFonts w:eastAsia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27F3B6F" wp14:editId="0617DD61">
            <wp:extent cx="5486400" cy="2212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43" w:rsidRDefault="00AE6A43" w:rsidP="005836A9">
      <w:pPr>
        <w:jc w:val="center"/>
      </w:pPr>
    </w:p>
    <w:p w:rsidR="00542C65" w:rsidRDefault="00542C65" w:rsidP="00CF5369">
      <w:pPr>
        <w:rPr>
          <w:rFonts w:eastAsia="宋体"/>
          <w:lang w:eastAsia="zh-CN"/>
        </w:rPr>
      </w:pPr>
    </w:p>
    <w:p w:rsidR="00CB2723" w:rsidRDefault="00CB2723" w:rsidP="00CB2723">
      <w:pPr>
        <w:pStyle w:val="31"/>
        <w:rPr>
          <w:rFonts w:eastAsia="宋体"/>
          <w:lang w:eastAsia="zh-CN"/>
        </w:rPr>
      </w:pPr>
      <w:bookmarkStart w:id="45" w:name="_Toc373763275"/>
      <w:r>
        <w:rPr>
          <w:rFonts w:eastAsia="宋体" w:hint="eastAsia"/>
          <w:lang w:eastAsia="zh-CN"/>
        </w:rPr>
        <w:t>主题包开发说明</w:t>
      </w:r>
      <w:bookmarkEnd w:id="45"/>
    </w:p>
    <w:p w:rsidR="00207B0C" w:rsidRPr="006C6D7A" w:rsidRDefault="00207B0C" w:rsidP="00207B0C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主题包</w:t>
      </w:r>
      <w:r w:rsidR="00244EFA">
        <w:rPr>
          <w:rFonts w:eastAsia="宋体" w:hint="eastAsia"/>
          <w:sz w:val="21"/>
          <w:szCs w:val="21"/>
          <w:lang w:eastAsia="zh-CN"/>
        </w:rPr>
        <w:t>的原理</w:t>
      </w:r>
      <w:r w:rsidR="005B2581">
        <w:rPr>
          <w:rFonts w:eastAsia="宋体" w:hint="eastAsia"/>
          <w:sz w:val="21"/>
          <w:szCs w:val="21"/>
          <w:lang w:eastAsia="zh-CN"/>
        </w:rPr>
        <w:t>是对系统中各个资源</w:t>
      </w:r>
      <w:r w:rsidR="00244EFA">
        <w:rPr>
          <w:rFonts w:eastAsia="宋体" w:hint="eastAsia"/>
          <w:sz w:val="21"/>
          <w:szCs w:val="21"/>
          <w:lang w:eastAsia="zh-CN"/>
        </w:rPr>
        <w:t>进行替换，以达到界面</w:t>
      </w:r>
      <w:r w:rsidR="00453032">
        <w:rPr>
          <w:rFonts w:eastAsia="宋体" w:hint="eastAsia"/>
          <w:sz w:val="21"/>
          <w:szCs w:val="21"/>
          <w:lang w:eastAsia="zh-CN"/>
        </w:rPr>
        <w:t>风格</w:t>
      </w:r>
      <w:r w:rsidR="00244EFA">
        <w:rPr>
          <w:rFonts w:eastAsia="宋体" w:hint="eastAsia"/>
          <w:sz w:val="21"/>
          <w:szCs w:val="21"/>
          <w:lang w:eastAsia="zh-CN"/>
        </w:rPr>
        <w:t>修改的效果。主题包是把所有资源以</w:t>
      </w:r>
      <w:r w:rsidR="00244EFA">
        <w:rPr>
          <w:rFonts w:eastAsia="宋体" w:hint="eastAsia"/>
          <w:sz w:val="21"/>
          <w:szCs w:val="21"/>
          <w:lang w:eastAsia="zh-CN"/>
        </w:rPr>
        <w:t>zip</w:t>
      </w:r>
      <w:r w:rsidR="00244EFA">
        <w:rPr>
          <w:rFonts w:eastAsia="宋体" w:hint="eastAsia"/>
          <w:sz w:val="21"/>
          <w:szCs w:val="21"/>
          <w:lang w:eastAsia="zh-CN"/>
        </w:rPr>
        <w:t>包的开进行</w:t>
      </w:r>
      <w:r w:rsidR="00691D69">
        <w:rPr>
          <w:rFonts w:eastAsia="宋体" w:hint="eastAsia"/>
          <w:sz w:val="21"/>
          <w:szCs w:val="21"/>
          <w:lang w:eastAsia="zh-CN"/>
        </w:rPr>
        <w:t>压缩</w:t>
      </w:r>
      <w:r w:rsidR="00244EFA">
        <w:rPr>
          <w:rFonts w:eastAsia="宋体" w:hint="eastAsia"/>
          <w:sz w:val="21"/>
          <w:szCs w:val="21"/>
          <w:lang w:eastAsia="zh-CN"/>
        </w:rPr>
        <w:t>，再加</w:t>
      </w:r>
      <w:r w:rsidR="00D20218">
        <w:rPr>
          <w:rFonts w:eastAsia="宋体" w:hint="eastAsia"/>
          <w:sz w:val="21"/>
          <w:szCs w:val="21"/>
          <w:lang w:eastAsia="zh-CN"/>
        </w:rPr>
        <w:t>上</w:t>
      </w:r>
      <w:r w:rsidR="00244EFA">
        <w:rPr>
          <w:rFonts w:eastAsia="宋体" w:hint="eastAsia"/>
          <w:sz w:val="21"/>
          <w:szCs w:val="21"/>
          <w:lang w:eastAsia="zh-CN"/>
        </w:rPr>
        <w:t>资源包的描述文件。</w:t>
      </w:r>
    </w:p>
    <w:p w:rsidR="00AF6189" w:rsidRPr="00207B0C" w:rsidRDefault="00AF6189" w:rsidP="00AF6189">
      <w:pPr>
        <w:rPr>
          <w:rFonts w:eastAsia="宋体"/>
          <w:lang w:eastAsia="zh-CN"/>
        </w:rPr>
      </w:pPr>
    </w:p>
    <w:p w:rsidR="00F168AF" w:rsidRPr="008C1E91" w:rsidRDefault="00CC53E0" w:rsidP="00F168AF">
      <w:pPr>
        <w:pStyle w:val="40"/>
      </w:pPr>
      <w:r>
        <w:rPr>
          <w:rFonts w:eastAsia="宋体" w:hint="eastAsia"/>
          <w:lang w:eastAsia="zh-CN"/>
        </w:rPr>
        <w:t>主题包的结构</w:t>
      </w:r>
    </w:p>
    <w:p w:rsidR="00A649D4" w:rsidRDefault="00A649D4" w:rsidP="00843F6F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ScilfyUI-</w:t>
      </w:r>
      <w:r w:rsidRPr="00DE5DF3">
        <w:rPr>
          <w:rFonts w:eastAsia="宋体"/>
          <w:lang w:eastAsia="zh-CN"/>
        </w:rPr>
        <w:t>Theme</w:t>
      </w:r>
      <w:r>
        <w:rPr>
          <w:rFonts w:eastAsia="宋体" w:hint="eastAsia"/>
          <w:lang w:eastAsia="zh-CN"/>
        </w:rPr>
        <w:t>.zip</w:t>
      </w:r>
      <w:r w:rsidR="00996D21">
        <w:rPr>
          <w:rFonts w:eastAsia="宋体" w:hint="eastAsia"/>
          <w:lang w:eastAsia="zh-CN"/>
        </w:rPr>
        <w:t>文件包括</w:t>
      </w:r>
    </w:p>
    <w:p w:rsidR="00843F6F" w:rsidRDefault="00843F6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843F6F">
        <w:rPr>
          <w:rFonts w:eastAsia="宋体"/>
          <w:sz w:val="21"/>
          <w:szCs w:val="21"/>
          <w:lang w:eastAsia="zh-CN"/>
        </w:rPr>
        <w:t>description.xml</w:t>
      </w:r>
      <w:r w:rsidR="004A6C22">
        <w:rPr>
          <w:rFonts w:eastAsia="宋体" w:hint="eastAsia"/>
          <w:sz w:val="21"/>
          <w:szCs w:val="21"/>
          <w:lang w:eastAsia="zh-CN"/>
        </w:rPr>
        <w:t>[</w:t>
      </w:r>
      <w:r w:rsidR="004A6C22">
        <w:rPr>
          <w:rFonts w:eastAsia="宋体" w:hint="eastAsia"/>
          <w:sz w:val="21"/>
          <w:szCs w:val="21"/>
          <w:lang w:eastAsia="zh-CN"/>
        </w:rPr>
        <w:t>描述文件</w:t>
      </w:r>
      <w:r w:rsidR="004A6C22">
        <w:rPr>
          <w:rFonts w:eastAsia="宋体" w:hint="eastAsia"/>
          <w:sz w:val="21"/>
          <w:szCs w:val="21"/>
          <w:lang w:eastAsia="zh-CN"/>
        </w:rPr>
        <w:t>]</w:t>
      </w:r>
    </w:p>
    <w:p w:rsidR="00E75CEF" w:rsidRDefault="00E75CE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E75CEF">
        <w:rPr>
          <w:rFonts w:eastAsia="宋体"/>
          <w:sz w:val="21"/>
          <w:szCs w:val="21"/>
          <w:lang w:eastAsia="zh-CN"/>
        </w:rPr>
        <w:t>framework-res</w:t>
      </w:r>
      <w:r>
        <w:rPr>
          <w:rFonts w:eastAsia="宋体" w:hint="eastAsia"/>
          <w:sz w:val="21"/>
          <w:szCs w:val="21"/>
          <w:lang w:eastAsia="zh-CN"/>
        </w:rPr>
        <w:t>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E75CEF" w:rsidRDefault="00E75CE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E75CEF">
        <w:rPr>
          <w:rFonts w:eastAsia="宋体"/>
          <w:sz w:val="21"/>
          <w:szCs w:val="21"/>
          <w:lang w:eastAsia="zh-CN"/>
        </w:rPr>
        <w:t>icons</w:t>
      </w:r>
      <w:r>
        <w:rPr>
          <w:rFonts w:eastAsia="宋体" w:hint="eastAsia"/>
          <w:sz w:val="21"/>
          <w:szCs w:val="21"/>
          <w:lang w:eastAsia="zh-CN"/>
        </w:rPr>
        <w:t>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  <w:r w:rsidR="009B7FD8">
        <w:rPr>
          <w:rFonts w:eastAsia="宋体" w:hint="eastAsia"/>
          <w:sz w:val="21"/>
          <w:szCs w:val="21"/>
          <w:lang w:eastAsia="zh-CN"/>
        </w:rPr>
        <w:t>-</w:t>
      </w:r>
      <w:r w:rsidR="009B7FD8">
        <w:rPr>
          <w:rFonts w:eastAsia="宋体" w:hint="eastAsia"/>
          <w:sz w:val="21"/>
          <w:szCs w:val="21"/>
          <w:lang w:eastAsia="zh-CN"/>
        </w:rPr>
        <w:t>以包名来命名对应的</w:t>
      </w:r>
      <w:r w:rsidR="009B7FD8">
        <w:rPr>
          <w:rFonts w:eastAsia="宋体" w:hint="eastAsia"/>
          <w:sz w:val="21"/>
          <w:szCs w:val="21"/>
          <w:lang w:eastAsia="zh-CN"/>
        </w:rPr>
        <w:t>APK ICON</w:t>
      </w:r>
      <w:r w:rsidR="009B7FD8">
        <w:rPr>
          <w:rFonts w:eastAsia="宋体" w:hint="eastAsia"/>
          <w:sz w:val="21"/>
          <w:szCs w:val="21"/>
          <w:lang w:eastAsia="zh-CN"/>
        </w:rPr>
        <w:t>，例如：</w:t>
      </w:r>
      <w:r w:rsidR="009B7FD8" w:rsidRPr="009B7FD8">
        <w:rPr>
          <w:rFonts w:eastAsia="宋体"/>
          <w:sz w:val="21"/>
          <w:szCs w:val="21"/>
          <w:lang w:eastAsia="zh-CN"/>
        </w:rPr>
        <w:t>com.android.browser.png</w:t>
      </w:r>
    </w:p>
    <w:p w:rsidR="00E75CEF" w:rsidRDefault="00E75CE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E75CEF">
        <w:rPr>
          <w:rFonts w:eastAsia="宋体"/>
          <w:sz w:val="21"/>
          <w:szCs w:val="21"/>
          <w:lang w:eastAsia="zh-CN"/>
        </w:rPr>
        <w:t>fonts</w:t>
      </w:r>
      <w:r>
        <w:rPr>
          <w:rFonts w:eastAsia="宋体" w:hint="eastAsia"/>
          <w:sz w:val="21"/>
          <w:szCs w:val="21"/>
          <w:lang w:eastAsia="zh-CN"/>
        </w:rPr>
        <w:t>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E75CEF" w:rsidRDefault="00E75CE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E75CEF">
        <w:rPr>
          <w:rFonts w:eastAsia="宋体"/>
          <w:sz w:val="21"/>
          <w:szCs w:val="21"/>
          <w:lang w:eastAsia="zh-CN"/>
        </w:rPr>
        <w:t>com.android.launcher</w:t>
      </w:r>
      <w:r>
        <w:rPr>
          <w:rFonts w:eastAsia="宋体" w:hint="eastAsia"/>
          <w:sz w:val="21"/>
          <w:szCs w:val="21"/>
          <w:lang w:eastAsia="zh-CN"/>
        </w:rPr>
        <w:t>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E75CEF" w:rsidRDefault="00E75CE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E75CEF">
        <w:rPr>
          <w:rFonts w:eastAsia="宋体"/>
          <w:sz w:val="21"/>
          <w:szCs w:val="21"/>
          <w:lang w:eastAsia="zh-CN"/>
        </w:rPr>
        <w:t>com.android.settings</w:t>
      </w:r>
      <w:r>
        <w:rPr>
          <w:rFonts w:eastAsia="宋体" w:hint="eastAsia"/>
          <w:sz w:val="21"/>
          <w:szCs w:val="21"/>
          <w:lang w:eastAsia="zh-CN"/>
        </w:rPr>
        <w:t>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E75CEF" w:rsidRDefault="00E75CEF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 w:rsidRPr="00E75CEF">
        <w:rPr>
          <w:rFonts w:eastAsia="宋体"/>
          <w:sz w:val="21"/>
          <w:szCs w:val="21"/>
          <w:lang w:eastAsia="zh-CN"/>
        </w:rPr>
        <w:t>com.android.systemui</w:t>
      </w:r>
      <w:r>
        <w:rPr>
          <w:rFonts w:eastAsia="宋体" w:hint="eastAsia"/>
          <w:sz w:val="21"/>
          <w:szCs w:val="21"/>
          <w:lang w:eastAsia="zh-CN"/>
        </w:rPr>
        <w:t>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F168AF" w:rsidRDefault="00C635D0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com.jrm.localmm[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C635D0" w:rsidRDefault="00C635D0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com.jrm.history[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C635D0" w:rsidRDefault="00C635D0" w:rsidP="00C95DB1">
      <w:pPr>
        <w:ind w:leftChars="200" w:left="400"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com.jrm.tv.menu[</w:t>
      </w:r>
      <w:r>
        <w:rPr>
          <w:rFonts w:eastAsia="宋体" w:hint="eastAsia"/>
          <w:sz w:val="21"/>
          <w:szCs w:val="21"/>
          <w:lang w:eastAsia="zh-CN"/>
        </w:rPr>
        <w:t>文件夹</w:t>
      </w:r>
      <w:r>
        <w:rPr>
          <w:rFonts w:eastAsia="宋体" w:hint="eastAsia"/>
          <w:sz w:val="21"/>
          <w:szCs w:val="21"/>
          <w:lang w:eastAsia="zh-CN"/>
        </w:rPr>
        <w:t>]</w:t>
      </w:r>
    </w:p>
    <w:p w:rsidR="00712F72" w:rsidRDefault="00222995" w:rsidP="00E75CEF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文件夹截图</w:t>
      </w:r>
      <w:r w:rsidR="00712F72">
        <w:rPr>
          <w:rFonts w:eastAsia="宋体" w:hint="eastAsia"/>
          <w:sz w:val="21"/>
          <w:szCs w:val="21"/>
          <w:lang w:eastAsia="zh-CN"/>
        </w:rPr>
        <w:t>如：</w:t>
      </w:r>
    </w:p>
    <w:p w:rsidR="00712F72" w:rsidRDefault="00712F72" w:rsidP="00DE5DF3">
      <w:pPr>
        <w:ind w:firstLineChars="200" w:firstLine="400"/>
        <w:rPr>
          <w:rFonts w:eastAsia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5C9493B9" wp14:editId="4AF416F8">
            <wp:extent cx="3886200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5D" w:rsidRDefault="0059735D" w:rsidP="00DE5DF3">
      <w:pPr>
        <w:ind w:firstLineChars="200" w:firstLine="422"/>
        <w:rPr>
          <w:rFonts w:eastAsia="宋体"/>
          <w:b/>
          <w:sz w:val="21"/>
          <w:szCs w:val="21"/>
          <w:lang w:eastAsia="zh-CN"/>
        </w:rPr>
      </w:pPr>
    </w:p>
    <w:p w:rsidR="00DE5DF3" w:rsidRPr="00DE5DF3" w:rsidRDefault="00DE5DF3" w:rsidP="00DE5DF3">
      <w:pPr>
        <w:ind w:firstLineChars="200" w:firstLine="422"/>
        <w:rPr>
          <w:rFonts w:eastAsia="宋体"/>
          <w:b/>
          <w:sz w:val="21"/>
          <w:szCs w:val="21"/>
          <w:lang w:eastAsia="zh-CN"/>
        </w:rPr>
      </w:pPr>
      <w:r w:rsidRPr="00DE5DF3">
        <w:rPr>
          <w:rFonts w:eastAsia="宋体"/>
          <w:b/>
          <w:sz w:val="21"/>
          <w:szCs w:val="21"/>
          <w:lang w:eastAsia="zh-CN"/>
        </w:rPr>
        <w:t>description.xml</w:t>
      </w:r>
      <w:r w:rsidRPr="00DE5DF3">
        <w:rPr>
          <w:rFonts w:eastAsia="宋体" w:hint="eastAsia"/>
          <w:b/>
          <w:sz w:val="21"/>
          <w:szCs w:val="21"/>
          <w:lang w:eastAsia="zh-CN"/>
        </w:rPr>
        <w:t>描述</w:t>
      </w:r>
      <w:r w:rsidRPr="00DE5DF3">
        <w:rPr>
          <w:rFonts w:eastAsia="宋体" w:hint="eastAsia"/>
          <w:b/>
          <w:lang w:eastAsia="zh-CN"/>
        </w:rPr>
        <w:t>文件定义如下：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DE5DF3" w:rsidTr="00C95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24" w:type="dxa"/>
          </w:tcPr>
          <w:p w:rsidR="00DE5DF3" w:rsidRP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lastRenderedPageBreak/>
              <w:t>&lt;?xml version=</w:t>
            </w:r>
            <w:r w:rsidR="00A73AF5">
              <w:rPr>
                <w:rFonts w:eastAsia="宋体"/>
                <w:lang w:eastAsia="zh-CN"/>
              </w:rPr>
              <w:t>“</w:t>
            </w:r>
            <w:r w:rsidRPr="00DE5DF3">
              <w:rPr>
                <w:rFonts w:eastAsia="宋体"/>
                <w:lang w:eastAsia="zh-CN"/>
              </w:rPr>
              <w:t>1.0</w:t>
            </w:r>
            <w:r w:rsidR="00A73AF5">
              <w:rPr>
                <w:rFonts w:eastAsia="宋体"/>
                <w:lang w:eastAsia="zh-CN"/>
              </w:rPr>
              <w:t>”</w:t>
            </w:r>
            <w:r w:rsidRPr="00DE5DF3">
              <w:rPr>
                <w:rFonts w:eastAsia="宋体"/>
                <w:lang w:eastAsia="zh-CN"/>
              </w:rPr>
              <w:t xml:space="preserve"> encoding=</w:t>
            </w:r>
            <w:r w:rsidR="00A73AF5">
              <w:rPr>
                <w:rFonts w:eastAsia="宋体"/>
                <w:lang w:eastAsia="zh-CN"/>
              </w:rPr>
              <w:t>“</w:t>
            </w:r>
            <w:r w:rsidRPr="00DE5DF3">
              <w:rPr>
                <w:rFonts w:eastAsia="宋体"/>
                <w:lang w:eastAsia="zh-CN"/>
              </w:rPr>
              <w:t>UTF-8</w:t>
            </w:r>
            <w:r w:rsidR="00A73AF5">
              <w:rPr>
                <w:rFonts w:eastAsia="宋体"/>
                <w:lang w:eastAsia="zh-CN"/>
              </w:rPr>
              <w:t>”</w:t>
            </w:r>
            <w:r w:rsidRPr="00DE5DF3">
              <w:rPr>
                <w:rFonts w:eastAsia="宋体"/>
                <w:lang w:eastAsia="zh-CN"/>
              </w:rPr>
              <w:t>?&gt;</w:t>
            </w:r>
          </w:p>
          <w:p w:rsidR="00DE5DF3" w:rsidRP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t>&lt;ScilfyUI-Theme&gt;</w:t>
            </w:r>
          </w:p>
          <w:p w:rsidR="00DE5DF3" w:rsidRP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t xml:space="preserve">    &lt;title&gt;Almost Green&lt;/title&gt;&lt;!--</w:t>
            </w:r>
            <w:r w:rsidRPr="00DE5DF3">
              <w:rPr>
                <w:rFonts w:eastAsia="宋体" w:hint="eastAsia"/>
                <w:lang w:eastAsia="zh-CN"/>
              </w:rPr>
              <w:t>主题包名称</w:t>
            </w:r>
            <w:r w:rsidRPr="00DE5DF3">
              <w:rPr>
                <w:rFonts w:eastAsia="宋体"/>
                <w:lang w:eastAsia="zh-CN"/>
              </w:rPr>
              <w:t>--&gt;</w:t>
            </w:r>
          </w:p>
          <w:p w:rsidR="00DE5DF3" w:rsidRP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t xml:space="preserve">    &lt;author&gt;Rita.ye&lt;/author&gt;&lt;!--</w:t>
            </w:r>
            <w:r w:rsidRPr="00DE5DF3">
              <w:rPr>
                <w:rFonts w:eastAsia="宋体" w:hint="eastAsia"/>
                <w:lang w:eastAsia="zh-CN"/>
              </w:rPr>
              <w:t>上传作者</w:t>
            </w:r>
            <w:r w:rsidRPr="00DE5DF3">
              <w:rPr>
                <w:rFonts w:eastAsia="宋体"/>
                <w:lang w:eastAsia="zh-CN"/>
              </w:rPr>
              <w:t>--&gt;</w:t>
            </w:r>
          </w:p>
          <w:p w:rsidR="00DE5DF3" w:rsidRP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t xml:space="preserve">    &lt;version&gt;2.0&lt;/version&gt;&lt;!--</w:t>
            </w:r>
            <w:r w:rsidRPr="00DE5DF3">
              <w:rPr>
                <w:rFonts w:eastAsia="宋体" w:hint="eastAsia"/>
                <w:lang w:eastAsia="zh-CN"/>
              </w:rPr>
              <w:t>主题包的版本号</w:t>
            </w:r>
            <w:r w:rsidRPr="00DE5DF3">
              <w:rPr>
                <w:rFonts w:eastAsia="宋体"/>
                <w:lang w:eastAsia="zh-CN"/>
              </w:rPr>
              <w:t>--&gt;</w:t>
            </w:r>
          </w:p>
          <w:p w:rsidR="00DE5DF3" w:rsidRP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t xml:space="preserve">    &lt;spVersion&gt;1&lt;/spVersion&gt;&lt;!--</w:t>
            </w:r>
            <w:r w:rsidRPr="00DE5DF3">
              <w:rPr>
                <w:rFonts w:eastAsia="宋体" w:hint="eastAsia"/>
                <w:lang w:eastAsia="zh-CN"/>
              </w:rPr>
              <w:t>对应的系统平台的版本号</w:t>
            </w:r>
            <w:r w:rsidRPr="00DE5DF3">
              <w:rPr>
                <w:rFonts w:eastAsia="宋体"/>
                <w:lang w:eastAsia="zh-CN"/>
              </w:rPr>
              <w:t>--&gt;</w:t>
            </w:r>
          </w:p>
          <w:p w:rsidR="00DE5DF3" w:rsidRDefault="00DE5DF3" w:rsidP="00DE5DF3">
            <w:pPr>
              <w:rPr>
                <w:rFonts w:eastAsia="宋体"/>
                <w:lang w:eastAsia="zh-CN"/>
              </w:rPr>
            </w:pPr>
            <w:r w:rsidRPr="00DE5DF3">
              <w:rPr>
                <w:rFonts w:eastAsia="宋体"/>
                <w:lang w:eastAsia="zh-CN"/>
              </w:rPr>
              <w:t>&lt;/ScilfyUI-Theme&gt;</w:t>
            </w:r>
          </w:p>
        </w:tc>
      </w:tr>
    </w:tbl>
    <w:p w:rsidR="00C95DB1" w:rsidRDefault="00C95DB1" w:rsidP="00C95DB1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包</w:t>
      </w:r>
      <w:r w:rsidR="00A241B9">
        <w:rPr>
          <w:rFonts w:eastAsia="宋体" w:hint="eastAsia"/>
          <w:sz w:val="21"/>
          <w:szCs w:val="21"/>
          <w:lang w:eastAsia="zh-CN"/>
        </w:rPr>
        <w:t>名</w:t>
      </w:r>
      <w:r>
        <w:rPr>
          <w:rFonts w:eastAsia="宋体" w:hint="eastAsia"/>
          <w:sz w:val="21"/>
          <w:szCs w:val="21"/>
          <w:lang w:eastAsia="zh-CN"/>
        </w:rPr>
        <w:t>文件夹里面对应的是一个</w:t>
      </w:r>
      <w:r w:rsidR="00223F13">
        <w:rPr>
          <w:rFonts w:eastAsia="宋体" w:hint="eastAsia"/>
          <w:sz w:val="21"/>
          <w:szCs w:val="21"/>
          <w:lang w:eastAsia="zh-CN"/>
        </w:rPr>
        <w:t>单独</w:t>
      </w:r>
      <w:r w:rsidR="00223F13">
        <w:rPr>
          <w:rFonts w:eastAsia="宋体" w:hint="eastAsia"/>
          <w:sz w:val="21"/>
          <w:szCs w:val="21"/>
          <w:lang w:eastAsia="zh-CN"/>
        </w:rPr>
        <w:t>APK</w:t>
      </w:r>
      <w:r w:rsidR="00223F13">
        <w:rPr>
          <w:rFonts w:eastAsia="宋体" w:hint="eastAsia"/>
          <w:sz w:val="21"/>
          <w:szCs w:val="21"/>
          <w:lang w:eastAsia="zh-CN"/>
        </w:rPr>
        <w:t>资源</w:t>
      </w:r>
    </w:p>
    <w:p w:rsidR="00AD5B45" w:rsidRDefault="00AD5B45" w:rsidP="00C95DB1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例如：</w:t>
      </w:r>
      <w:r w:rsidR="00C95DB1" w:rsidRPr="00E75CEF">
        <w:rPr>
          <w:rFonts w:eastAsia="宋体"/>
          <w:sz w:val="21"/>
          <w:szCs w:val="21"/>
          <w:lang w:eastAsia="zh-CN"/>
        </w:rPr>
        <w:t>com.android.launcher</w:t>
      </w:r>
      <w:r>
        <w:rPr>
          <w:rFonts w:eastAsia="宋体" w:hint="eastAsia"/>
          <w:sz w:val="21"/>
          <w:szCs w:val="21"/>
          <w:lang w:eastAsia="zh-CN"/>
        </w:rPr>
        <w:t>文件夹下面</w:t>
      </w:r>
      <w:r w:rsidR="0025144B">
        <w:rPr>
          <w:rFonts w:eastAsia="宋体" w:hint="eastAsia"/>
          <w:sz w:val="21"/>
          <w:szCs w:val="21"/>
          <w:lang w:eastAsia="zh-CN"/>
        </w:rPr>
        <w:t>目录结构</w:t>
      </w:r>
      <w:r>
        <w:rPr>
          <w:rFonts w:eastAsia="宋体" w:hint="eastAsia"/>
          <w:sz w:val="21"/>
          <w:szCs w:val="21"/>
          <w:lang w:eastAsia="zh-CN"/>
        </w:rPr>
        <w:t>是这样的</w:t>
      </w:r>
    </w:p>
    <w:p w:rsidR="00AD5B45" w:rsidRDefault="0025144B" w:rsidP="0025144B">
      <w:pPr>
        <w:ind w:firstLineChars="200" w:firstLine="400"/>
        <w:rPr>
          <w:rFonts w:eastAsia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21FE1D" wp14:editId="601E6617">
            <wp:extent cx="237172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F3" w:rsidRDefault="00A241B9" w:rsidP="00AD5B45">
      <w:pPr>
        <w:ind w:firstLineChars="200" w:firstLine="400"/>
        <w:rPr>
          <w:rFonts w:eastAsia="宋体"/>
          <w:lang w:eastAsia="zh-CN"/>
        </w:rPr>
      </w:pPr>
      <w:r>
        <w:rPr>
          <w:rFonts w:eastAsia="宋体"/>
          <w:lang w:eastAsia="zh-CN"/>
        </w:rPr>
        <w:t>D</w:t>
      </w:r>
      <w:r>
        <w:rPr>
          <w:rFonts w:eastAsia="宋体" w:hint="eastAsia"/>
          <w:lang w:eastAsia="zh-CN"/>
        </w:rPr>
        <w:t>rawable-hdpi</w:t>
      </w:r>
      <w:r>
        <w:rPr>
          <w:rFonts w:eastAsia="宋体" w:hint="eastAsia"/>
          <w:lang w:eastAsia="zh-CN"/>
        </w:rPr>
        <w:t>目录下面就是资源文件</w:t>
      </w:r>
      <w:r w:rsidR="009C50A2">
        <w:rPr>
          <w:rFonts w:eastAsia="宋体" w:hint="eastAsia"/>
          <w:lang w:eastAsia="zh-CN"/>
        </w:rPr>
        <w:t>。</w:t>
      </w:r>
    </w:p>
    <w:p w:rsidR="009C50A2" w:rsidRDefault="009C50A2" w:rsidP="00AD5B45">
      <w:pPr>
        <w:ind w:firstLineChars="200" w:firstLine="400"/>
        <w:rPr>
          <w:rFonts w:eastAsia="宋体"/>
          <w:lang w:eastAsia="zh-CN"/>
        </w:rPr>
      </w:pPr>
    </w:p>
    <w:p w:rsidR="009C50A2" w:rsidRDefault="009C50A2" w:rsidP="00AD5B45">
      <w:pPr>
        <w:ind w:firstLineChars="200"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后续开发，需要提供相应的开发工具，或者只提供一个调试版本达到所见即所得的效果。</w:t>
      </w:r>
    </w:p>
    <w:p w:rsidR="009C50A2" w:rsidRDefault="009C50A2" w:rsidP="00AD5B45">
      <w:pPr>
        <w:ind w:firstLineChars="200" w:firstLine="400"/>
        <w:rPr>
          <w:rFonts w:eastAsia="宋体"/>
          <w:lang w:eastAsia="zh-CN"/>
        </w:rPr>
      </w:pPr>
    </w:p>
    <w:p w:rsidR="00A85CB3" w:rsidRPr="00A85CB3" w:rsidRDefault="00A85CB3" w:rsidP="00AD5B45">
      <w:pPr>
        <w:ind w:firstLineChars="200"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主题包放到</w:t>
      </w:r>
      <w:r>
        <w:rPr>
          <w:rFonts w:eastAsia="宋体" w:hint="eastAsia"/>
          <w:lang w:eastAsia="zh-CN"/>
        </w:rPr>
        <w:t>SDCard</w:t>
      </w:r>
      <w:r>
        <w:rPr>
          <w:rFonts w:eastAsia="宋体" w:hint="eastAsia"/>
          <w:lang w:eastAsia="zh-CN"/>
        </w:rPr>
        <w:t>上面去。</w:t>
      </w:r>
    </w:p>
    <w:p w:rsidR="00F168AF" w:rsidRPr="0074310C" w:rsidRDefault="00F168AF" w:rsidP="00F168AF"/>
    <w:p w:rsidR="00F168AF" w:rsidRPr="008C1E91" w:rsidRDefault="00F168AF" w:rsidP="00F168AF">
      <w:pPr>
        <w:pStyle w:val="40"/>
      </w:pPr>
      <w:r>
        <w:rPr>
          <w:rFonts w:eastAsia="宋体" w:hint="eastAsia"/>
          <w:lang w:eastAsia="zh-CN"/>
        </w:rPr>
        <w:t>接口功能</w:t>
      </w:r>
    </w:p>
    <w:p w:rsidR="00F168AF" w:rsidRPr="00280C0C" w:rsidRDefault="00F168AF" w:rsidP="00F168AF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280C0C">
        <w:rPr>
          <w:rFonts w:eastAsia="宋体" w:hint="eastAsia"/>
          <w:sz w:val="21"/>
          <w:szCs w:val="21"/>
          <w:lang w:eastAsia="zh-CN"/>
        </w:rPr>
        <w:t>主题网络接口，主要是展示在线的主题包供用户</w:t>
      </w:r>
      <w:r>
        <w:rPr>
          <w:rFonts w:eastAsia="宋体" w:hint="eastAsia"/>
          <w:sz w:val="21"/>
          <w:szCs w:val="21"/>
          <w:lang w:eastAsia="zh-CN"/>
        </w:rPr>
        <w:t>选择</w:t>
      </w:r>
      <w:r w:rsidRPr="00280C0C">
        <w:rPr>
          <w:rFonts w:eastAsia="宋体" w:hint="eastAsia"/>
          <w:sz w:val="21"/>
          <w:szCs w:val="21"/>
          <w:lang w:eastAsia="zh-CN"/>
        </w:rPr>
        <w:t>下载使用。</w:t>
      </w:r>
    </w:p>
    <w:p w:rsidR="00DA300B" w:rsidRPr="00F168AF" w:rsidRDefault="00DA300B" w:rsidP="00CF5369">
      <w:pPr>
        <w:rPr>
          <w:rFonts w:eastAsia="宋体"/>
          <w:lang w:eastAsia="zh-CN"/>
        </w:rPr>
      </w:pPr>
    </w:p>
    <w:p w:rsidR="006903B4" w:rsidRDefault="006903B4" w:rsidP="006903B4">
      <w:pPr>
        <w:pStyle w:val="31"/>
        <w:rPr>
          <w:rFonts w:eastAsia="宋体"/>
          <w:lang w:eastAsia="zh-CN"/>
        </w:rPr>
      </w:pPr>
      <w:bookmarkStart w:id="46" w:name="_Toc373763276"/>
      <w:r>
        <w:rPr>
          <w:rFonts w:eastAsia="宋体" w:hint="eastAsia"/>
          <w:lang w:eastAsia="zh-CN"/>
        </w:rPr>
        <w:t>主题包网络接口</w:t>
      </w:r>
      <w:bookmarkEnd w:id="46"/>
    </w:p>
    <w:p w:rsidR="006903B4" w:rsidRDefault="006903B4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280C0C">
        <w:rPr>
          <w:rFonts w:eastAsia="宋体" w:hint="eastAsia"/>
          <w:sz w:val="21"/>
          <w:szCs w:val="21"/>
          <w:lang w:eastAsia="zh-CN"/>
        </w:rPr>
        <w:t>主题网络接口，主要是展示在线的主题包供用户</w:t>
      </w:r>
      <w:r>
        <w:rPr>
          <w:rFonts w:eastAsia="宋体" w:hint="eastAsia"/>
          <w:sz w:val="21"/>
          <w:szCs w:val="21"/>
          <w:lang w:eastAsia="zh-CN"/>
        </w:rPr>
        <w:t>选择</w:t>
      </w:r>
      <w:r w:rsidRPr="00280C0C">
        <w:rPr>
          <w:rFonts w:eastAsia="宋体" w:hint="eastAsia"/>
          <w:sz w:val="21"/>
          <w:szCs w:val="21"/>
          <w:lang w:eastAsia="zh-CN"/>
        </w:rPr>
        <w:t>下载使用。</w:t>
      </w:r>
      <w:r w:rsidR="003544CD">
        <w:rPr>
          <w:rFonts w:eastAsia="宋体" w:hint="eastAsia"/>
          <w:sz w:val="21"/>
          <w:szCs w:val="21"/>
          <w:lang w:eastAsia="zh-CN"/>
        </w:rPr>
        <w:t>主题包列表</w:t>
      </w:r>
      <w:r w:rsidR="00B13D87">
        <w:rPr>
          <w:rFonts w:eastAsia="宋体" w:hint="eastAsia"/>
          <w:sz w:val="21"/>
          <w:szCs w:val="21"/>
          <w:lang w:eastAsia="zh-CN"/>
        </w:rPr>
        <w:t>内容</w:t>
      </w:r>
      <w:r w:rsidR="003544CD">
        <w:rPr>
          <w:rFonts w:eastAsia="宋体" w:hint="eastAsia"/>
          <w:sz w:val="21"/>
          <w:szCs w:val="21"/>
          <w:lang w:eastAsia="zh-CN"/>
        </w:rPr>
        <w:t>包括本地主题和在线主题，用户选择一个主题包后如果是本地的就直接切换，如果是在线的主题就先下载后切换，在主题包列表界面区分显示在线和本地的主题包。</w:t>
      </w:r>
    </w:p>
    <w:p w:rsidR="0099211E" w:rsidRPr="00280C0C" w:rsidRDefault="0099211E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6903B4" w:rsidRPr="008C1E91" w:rsidRDefault="006903B4" w:rsidP="006903B4">
      <w:pPr>
        <w:pStyle w:val="40"/>
      </w:pPr>
      <w:r>
        <w:rPr>
          <w:rFonts w:eastAsia="宋体" w:hint="eastAsia"/>
          <w:lang w:eastAsia="zh-CN"/>
        </w:rPr>
        <w:t>接口访问地址</w:t>
      </w:r>
    </w:p>
    <w:p w:rsidR="006903B4" w:rsidRPr="006C6D7A" w:rsidRDefault="006903B4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http://</w:t>
      </w:r>
      <w:r w:rsidR="00C974A3">
        <w:rPr>
          <w:rFonts w:eastAsia="宋体" w:hint="eastAsia"/>
          <w:sz w:val="21"/>
          <w:szCs w:val="21"/>
          <w:lang w:eastAsia="zh-CN"/>
        </w:rPr>
        <w:t>www</w:t>
      </w:r>
      <w:r w:rsidRPr="006C6D7A">
        <w:rPr>
          <w:rFonts w:eastAsia="宋体" w:hint="eastAsia"/>
          <w:sz w:val="21"/>
          <w:szCs w:val="21"/>
          <w:lang w:eastAsia="zh-CN"/>
        </w:rPr>
        <w:t>.</w:t>
      </w:r>
      <w:r w:rsidR="00C974A3">
        <w:rPr>
          <w:rFonts w:eastAsia="宋体" w:hint="eastAsia"/>
          <w:sz w:val="21"/>
          <w:szCs w:val="21"/>
          <w:lang w:eastAsia="zh-CN"/>
        </w:rPr>
        <w:t>xxx</w:t>
      </w:r>
      <w:r w:rsidRPr="006C6D7A">
        <w:rPr>
          <w:rFonts w:eastAsia="宋体" w:hint="eastAsia"/>
          <w:sz w:val="21"/>
          <w:szCs w:val="21"/>
          <w:lang w:eastAsia="zh-CN"/>
        </w:rPr>
        <w:t>.com /</w:t>
      </w:r>
      <w:r w:rsidR="000E4694">
        <w:rPr>
          <w:rFonts w:eastAsia="宋体" w:hint="eastAsia"/>
          <w:sz w:val="21"/>
          <w:szCs w:val="21"/>
          <w:lang w:eastAsia="zh-CN"/>
        </w:rPr>
        <w:t>sciflyui</w:t>
      </w:r>
      <w:r w:rsidRPr="006C6D7A">
        <w:rPr>
          <w:rFonts w:eastAsia="宋体" w:hint="eastAsia"/>
          <w:sz w:val="21"/>
          <w:szCs w:val="21"/>
          <w:lang w:eastAsia="zh-CN"/>
        </w:rPr>
        <w:t>_handler.do</w:t>
      </w:r>
    </w:p>
    <w:p w:rsidR="006903B4" w:rsidRPr="006C6D7A" w:rsidRDefault="006903B4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该地址仅为举例，真实接口地址可与此不同。</w:t>
      </w:r>
    </w:p>
    <w:p w:rsidR="006903B4" w:rsidRPr="0074310C" w:rsidRDefault="006903B4" w:rsidP="006903B4"/>
    <w:p w:rsidR="006903B4" w:rsidRPr="008C1E91" w:rsidRDefault="006903B4" w:rsidP="006903B4">
      <w:pPr>
        <w:pStyle w:val="40"/>
      </w:pPr>
      <w:r>
        <w:rPr>
          <w:rFonts w:eastAsia="宋体" w:hint="eastAsia"/>
          <w:lang w:eastAsia="zh-CN"/>
        </w:rPr>
        <w:t>接口功能</w:t>
      </w:r>
    </w:p>
    <w:p w:rsidR="006903B4" w:rsidRDefault="006903B4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280C0C">
        <w:rPr>
          <w:rFonts w:eastAsia="宋体" w:hint="eastAsia"/>
          <w:sz w:val="21"/>
          <w:szCs w:val="21"/>
          <w:lang w:eastAsia="zh-CN"/>
        </w:rPr>
        <w:t>主题网络接口，主要是展示在线的主题包供用户</w:t>
      </w:r>
      <w:r>
        <w:rPr>
          <w:rFonts w:eastAsia="宋体" w:hint="eastAsia"/>
          <w:sz w:val="21"/>
          <w:szCs w:val="21"/>
          <w:lang w:eastAsia="zh-CN"/>
        </w:rPr>
        <w:t>选择</w:t>
      </w:r>
      <w:r w:rsidRPr="00280C0C">
        <w:rPr>
          <w:rFonts w:eastAsia="宋体" w:hint="eastAsia"/>
          <w:sz w:val="21"/>
          <w:szCs w:val="21"/>
          <w:lang w:eastAsia="zh-CN"/>
        </w:rPr>
        <w:t>下载使用。</w:t>
      </w:r>
      <w:r w:rsidR="00042F1D">
        <w:rPr>
          <w:rFonts w:eastAsia="宋体" w:hint="eastAsia"/>
          <w:sz w:val="21"/>
          <w:szCs w:val="21"/>
          <w:lang w:eastAsia="zh-CN"/>
        </w:rPr>
        <w:t>包括取得在线主题包的列表信息，包括每个主题包的效果图、简单介绍、推荐度、下载地址等</w:t>
      </w:r>
      <w:r w:rsidR="009216D9">
        <w:rPr>
          <w:rFonts w:eastAsia="宋体" w:hint="eastAsia"/>
          <w:sz w:val="21"/>
          <w:szCs w:val="21"/>
          <w:lang w:eastAsia="zh-CN"/>
        </w:rPr>
        <w:t>。</w:t>
      </w:r>
    </w:p>
    <w:p w:rsidR="009216D9" w:rsidRPr="009216D9" w:rsidRDefault="009216D9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6903B4" w:rsidRPr="009216D9" w:rsidRDefault="006903B4" w:rsidP="009216D9">
      <w:pPr>
        <w:pStyle w:val="40"/>
        <w:rPr>
          <w:rFonts w:eastAsia="宋体"/>
          <w:sz w:val="21"/>
          <w:szCs w:val="21"/>
          <w:lang w:eastAsia="zh-CN"/>
        </w:rPr>
      </w:pPr>
      <w:r w:rsidRPr="009216D9">
        <w:rPr>
          <w:rFonts w:eastAsia="宋体" w:hint="eastAsia"/>
          <w:lang w:eastAsia="zh-CN"/>
        </w:rPr>
        <w:t>请求数据结构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B8559A" w:rsidTr="00B85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26" w:type="dxa"/>
          </w:tcPr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{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ns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="00C4035A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theme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 w:rsidR="00832A31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="00C45AF0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//表示名字空间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nm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Get</w:t>
            </w:r>
            <w:r w:rsidR="00BB45DD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Theme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 w:rsidR="00832A31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="00C45AF0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//</w:t>
            </w:r>
            <w:r w:rsidR="00B2565E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表示</w:t>
            </w:r>
            <w:r w:rsidR="00C45AF0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功能</w:t>
            </w:r>
            <w:r w:rsidR="00B2565E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函数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op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1,</w:t>
            </w:r>
            <w:r w:rsidR="00832A31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//</w:t>
            </w:r>
            <w:r w:rsidR="000D18E2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表示</w:t>
            </w:r>
            <w:r w:rsidR="00832A31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操作类型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bd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{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pgi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1,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 xml:space="preserve">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表示当前获取第几页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lastRenderedPageBreak/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pgn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50,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 xml:space="preserve">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表示每页获取50个</w:t>
            </w:r>
          </w:p>
          <w:p w:rsidR="00B8559A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/>
                <w:b w:val="0"/>
                <w:color w:val="339966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all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1,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 xml:space="preserve">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表示总共获取多少页，为0时不限制</w:t>
            </w:r>
          </w:p>
          <w:p w:rsidR="00B477A8" w:rsidRPr="00405C59" w:rsidRDefault="003B5DB2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      </w:t>
            </w:r>
            <w:r w:rsidR="00411DF0">
              <w:rPr>
                <w:rFonts w:ascii="宋体" w:eastAsia="宋体" w:hAnsi="宋体"/>
                <w:b w:val="0"/>
                <w:color w:val="339966"/>
                <w:sz w:val="21"/>
                <w:szCs w:val="21"/>
                <w:lang w:eastAsia="zh-CN"/>
              </w:rPr>
              <w:t>“</w:t>
            </w:r>
            <w:r w:rsidR="00B477A8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spv</w:t>
            </w:r>
            <w:r w:rsidR="00411DF0">
              <w:rPr>
                <w:rFonts w:ascii="宋体" w:eastAsia="宋体" w:hAnsi="宋体"/>
                <w:b w:val="0"/>
                <w:color w:val="339966"/>
                <w:sz w:val="21"/>
                <w:szCs w:val="21"/>
                <w:lang w:eastAsia="zh-CN"/>
              </w:rPr>
              <w:t>”</w:t>
            </w:r>
            <w:r w:rsidR="007A37D3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:</w:t>
            </w:r>
            <w:r w:rsidR="00411DF0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</w:t>
            </w:r>
            <w:r w:rsidR="00B477A8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123</w:t>
            </w:r>
            <w:r w:rsidR="00411DF0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,</w:t>
            </w:r>
            <w:r w:rsidR="00B477A8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//系统平台的版本号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ord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1</w:t>
            </w:r>
            <w:r w:rsidR="00914E7B"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//排序标志,0不指定 1</w:t>
            </w:r>
            <w:r w:rsidR="00D41BA5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新</w:t>
            </w:r>
            <w:r w:rsidR="00D41BA5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上架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在前 2新</w:t>
            </w:r>
            <w:r w:rsidR="00D41BA5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上架</w:t>
            </w:r>
            <w:r w:rsidR="00914E7B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在后 3 随机排序 其他未定义</w:t>
            </w:r>
          </w:p>
          <w:p w:rsidR="00B8559A" w:rsidRPr="00405C59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}</w:t>
            </w:r>
          </w:p>
          <w:p w:rsidR="00B8559A" w:rsidRPr="00056588" w:rsidRDefault="00B8559A" w:rsidP="00E4401F">
            <w:pPr>
              <w:adjustRightInd/>
              <w:spacing w:line="300" w:lineRule="auto"/>
              <w:jc w:val="both"/>
              <w:textAlignment w:val="auto"/>
              <w:rPr>
                <w:rFonts w:eastAsia="宋体"/>
                <w:b w:val="0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}</w:t>
            </w:r>
          </w:p>
        </w:tc>
      </w:tr>
    </w:tbl>
    <w:p w:rsidR="00B8559A" w:rsidRDefault="00B8559A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B8559A" w:rsidRPr="00252920" w:rsidRDefault="00B8559A" w:rsidP="006903B4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6903B4" w:rsidRPr="008C1E91" w:rsidRDefault="006903B4" w:rsidP="006903B4">
      <w:pPr>
        <w:pStyle w:val="40"/>
      </w:pPr>
      <w:r>
        <w:rPr>
          <w:rFonts w:eastAsia="宋体" w:hint="eastAsia"/>
          <w:lang w:eastAsia="zh-CN"/>
        </w:rPr>
        <w:t>应答数据结构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727D05" w:rsidTr="0072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26" w:type="dxa"/>
          </w:tcPr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  <w:r w:rsidRPr="00C419AE">
              <w:rPr>
                <w:b w:val="0"/>
                <w:color w:val="339966"/>
              </w:rPr>
              <w:t xml:space="preserve"> </w:t>
            </w:r>
          </w:p>
          <w:p w:rsidR="00727D05" w:rsidRPr="00C85B3F" w:rsidRDefault="00A73AF5" w:rsidP="00727D05">
            <w:pPr>
              <w:spacing w:line="300" w:lineRule="auto"/>
              <w:ind w:firstLineChars="200" w:firstLine="4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727D05" w:rsidRPr="00C419AE">
              <w:rPr>
                <w:rFonts w:hint="eastAsia"/>
                <w:b w:val="0"/>
                <w:color w:val="339966"/>
              </w:rPr>
              <w:t>err</w:t>
            </w:r>
            <w:r>
              <w:rPr>
                <w:b w:val="0"/>
                <w:color w:val="339966"/>
              </w:rPr>
              <w:t>”</w:t>
            </w:r>
            <w:r w:rsidR="00727D05" w:rsidRPr="00C419AE">
              <w:rPr>
                <w:rFonts w:hint="eastAsia"/>
                <w:b w:val="0"/>
                <w:color w:val="339966"/>
              </w:rPr>
              <w:t>:0,</w:t>
            </w:r>
            <w:r w:rsidR="00C85B3F">
              <w:rPr>
                <w:rFonts w:eastAsia="宋体" w:hint="eastAsia"/>
                <w:b w:val="0"/>
                <w:color w:val="339966"/>
                <w:lang w:eastAsia="zh-CN"/>
              </w:rPr>
              <w:t>//</w:t>
            </w:r>
            <w:r w:rsidR="00065C3F">
              <w:rPr>
                <w:rFonts w:eastAsia="宋体" w:hint="eastAsia"/>
                <w:b w:val="0"/>
                <w:color w:val="339966"/>
                <w:lang w:eastAsia="zh-CN"/>
              </w:rPr>
              <w:t>表示</w:t>
            </w:r>
            <w:r w:rsidR="00B85C22">
              <w:rPr>
                <w:rFonts w:eastAsia="宋体" w:hint="eastAsia"/>
                <w:b w:val="0"/>
                <w:color w:val="339966"/>
                <w:lang w:eastAsia="zh-CN"/>
              </w:rPr>
              <w:t>返回的错误类型</w:t>
            </w:r>
          </w:p>
          <w:p w:rsidR="00727D05" w:rsidRPr="00C419AE" w:rsidRDefault="00A73AF5" w:rsidP="00727D05">
            <w:pPr>
              <w:spacing w:line="300" w:lineRule="auto"/>
              <w:ind w:firstLineChars="200" w:firstLine="400"/>
              <w:rPr>
                <w:b w:val="0"/>
                <w:color w:val="339966"/>
              </w:rPr>
            </w:pPr>
            <w:r>
              <w:rPr>
                <w:b w:val="0"/>
                <w:color w:val="339966"/>
              </w:rPr>
              <w:t>“</w:t>
            </w:r>
            <w:r w:rsidR="00727D05" w:rsidRPr="00C419AE">
              <w:rPr>
                <w:rFonts w:hint="eastAsia"/>
                <w:b w:val="0"/>
                <w:color w:val="339966"/>
              </w:rPr>
              <w:t>bd</w:t>
            </w:r>
            <w:r>
              <w:rPr>
                <w:b w:val="0"/>
                <w:color w:val="339966"/>
              </w:rPr>
              <w:t>”</w:t>
            </w:r>
            <w:r w:rsidR="00727D05" w:rsidRPr="00C419AE">
              <w:rPr>
                <w:rFonts w:hint="eastAsia"/>
                <w:b w:val="0"/>
                <w:color w:val="339966"/>
              </w:rPr>
              <w:t>:{</w:t>
            </w: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tpg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:1,  // </w:t>
            </w:r>
            <w:r w:rsidRPr="00C419AE">
              <w:rPr>
                <w:rFonts w:hint="eastAsia"/>
                <w:b w:val="0"/>
                <w:color w:val="339966"/>
              </w:rPr>
              <w:t>表示数据总共多少页</w:t>
            </w:r>
          </w:p>
          <w:p w:rsidR="00727D05" w:rsidRPr="00970A0A" w:rsidRDefault="00727D05" w:rsidP="00727D05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b w:val="0"/>
                <w:color w:val="339966"/>
              </w:rPr>
              <w:t xml:space="preserve">  </w:t>
            </w:r>
            <w:r w:rsidRPr="00C419AE">
              <w:rPr>
                <w:rFonts w:hint="eastAsia"/>
                <w:b w:val="0"/>
                <w:color w:val="339966"/>
              </w:rPr>
              <w:t xml:space="preserve">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tnm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:2,  // </w:t>
            </w:r>
            <w:r w:rsidR="00970A0A">
              <w:rPr>
                <w:rFonts w:hint="eastAsia"/>
                <w:b w:val="0"/>
                <w:color w:val="339966"/>
              </w:rPr>
              <w:t>表示数据总共多少</w:t>
            </w:r>
            <w:r w:rsidR="00970A0A">
              <w:rPr>
                <w:rFonts w:eastAsia="宋体" w:hint="eastAsia"/>
                <w:b w:val="0"/>
                <w:color w:val="339966"/>
                <w:lang w:eastAsia="zh-CN"/>
              </w:rPr>
              <w:t>项</w:t>
            </w: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its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:[</w:t>
            </w:r>
          </w:p>
          <w:p w:rsidR="00727D05" w:rsidRPr="00C419AE" w:rsidRDefault="00727D05" w:rsidP="00C419AE">
            <w:pPr>
              <w:spacing w:line="300" w:lineRule="auto"/>
              <w:ind w:firstLineChars="600" w:firstLine="12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ti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 w:rsidR="0017199A">
              <w:rPr>
                <w:rFonts w:eastAsia="宋体" w:hint="eastAsia"/>
                <w:b w:val="0"/>
                <w:color w:val="339966"/>
                <w:lang w:eastAsia="zh-CN"/>
              </w:rPr>
              <w:t>炫蓝科技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 w:rsidR="00A51575">
              <w:rPr>
                <w:rFonts w:eastAsia="宋体" w:hint="eastAsia"/>
                <w:b w:val="0"/>
                <w:color w:val="339966"/>
                <w:lang w:eastAsia="zh-CN"/>
              </w:rPr>
              <w:t>主题</w:t>
            </w:r>
            <w:r w:rsidRPr="00C419AE">
              <w:rPr>
                <w:rFonts w:hint="eastAsia"/>
                <w:b w:val="0"/>
                <w:color w:val="339966"/>
              </w:rPr>
              <w:t>的名称</w:t>
            </w: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="0017199A">
              <w:rPr>
                <w:rFonts w:eastAsia="宋体" w:hint="eastAsia"/>
                <w:b w:val="0"/>
                <w:color w:val="339966"/>
                <w:lang w:eastAsia="zh-CN"/>
              </w:rPr>
              <w:t>at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 w:rsidR="007817A6">
              <w:rPr>
                <w:rFonts w:eastAsia="宋体" w:hint="eastAsia"/>
                <w:b w:val="0"/>
                <w:color w:val="339966"/>
                <w:lang w:eastAsia="zh-CN"/>
              </w:rPr>
              <w:t>Heran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 w:rsidR="008A07D9">
              <w:rPr>
                <w:rFonts w:eastAsia="宋体" w:hint="eastAsia"/>
                <w:b w:val="0"/>
                <w:color w:val="339966"/>
                <w:lang w:eastAsia="zh-CN"/>
              </w:rPr>
              <w:t>主题的作者</w:t>
            </w:r>
          </w:p>
          <w:p w:rsidR="00727D05" w:rsidRDefault="00727D05" w:rsidP="00727D05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="000C1695">
              <w:rPr>
                <w:rFonts w:eastAsia="宋体" w:hint="eastAsia"/>
                <w:b w:val="0"/>
                <w:color w:val="339966"/>
                <w:lang w:eastAsia="zh-CN"/>
              </w:rPr>
              <w:t>ver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:254,  // </w:t>
            </w:r>
            <w:r w:rsidR="000C1695">
              <w:rPr>
                <w:rFonts w:eastAsia="宋体" w:hint="eastAsia"/>
                <w:b w:val="0"/>
                <w:color w:val="339966"/>
                <w:lang w:eastAsia="zh-CN"/>
              </w:rPr>
              <w:t>主题的版本</w:t>
            </w:r>
          </w:p>
          <w:p w:rsidR="001B5250" w:rsidRPr="000C1695" w:rsidRDefault="001B5250" w:rsidP="00727D05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      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B648BE">
              <w:rPr>
                <w:rFonts w:eastAsia="宋体" w:hint="eastAsia"/>
                <w:b w:val="0"/>
                <w:color w:val="339966"/>
                <w:lang w:eastAsia="zh-CN"/>
              </w:rPr>
              <w:t>spv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:0.5,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主题对应的平台版本</w:t>
            </w:r>
          </w:p>
          <w:p w:rsidR="00727D05" w:rsidRPr="00BB63EC" w:rsidRDefault="00A73AF5" w:rsidP="00C419AE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C85B3F">
              <w:rPr>
                <w:rFonts w:eastAsia="宋体" w:hint="eastAsia"/>
                <w:b w:val="0"/>
                <w:color w:val="339966"/>
                <w:lang w:eastAsia="zh-CN"/>
              </w:rPr>
              <w:t>pic</w:t>
            </w:r>
            <w:r>
              <w:rPr>
                <w:b w:val="0"/>
                <w:color w:val="339966"/>
              </w:rPr>
              <w:t>”</w:t>
            </w:r>
            <w:r w:rsidR="00727D05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727D05" w:rsidRPr="00C419AE">
              <w:rPr>
                <w:b w:val="0"/>
                <w:color w:val="339966"/>
              </w:rPr>
              <w:t>http://</w:t>
            </w:r>
            <w:r w:rsidR="00727D05" w:rsidRPr="00C419AE">
              <w:rPr>
                <w:rFonts w:hint="eastAsia"/>
                <w:b w:val="0"/>
                <w:color w:val="339966"/>
              </w:rPr>
              <w:t>www.</w:t>
            </w:r>
            <w:r w:rsidR="00BB63EC">
              <w:rPr>
                <w:rFonts w:eastAsia="宋体" w:hint="eastAsia"/>
                <w:b w:val="0"/>
                <w:color w:val="339966"/>
                <w:lang w:eastAsia="zh-CN"/>
              </w:rPr>
              <w:t>xxx</w:t>
            </w:r>
            <w:r w:rsidR="00727D05" w:rsidRPr="00C419AE">
              <w:rPr>
                <w:rFonts w:hint="eastAsia"/>
                <w:b w:val="0"/>
                <w:color w:val="339966"/>
              </w:rPr>
              <w:t>.com/</w:t>
            </w:r>
            <w:r w:rsidR="00BB63EC">
              <w:rPr>
                <w:rFonts w:eastAsia="宋体" w:hint="eastAsia"/>
                <w:b w:val="0"/>
                <w:color w:val="339966"/>
                <w:lang w:eastAsia="zh-CN"/>
              </w:rPr>
              <w:t>xlgk.png</w:t>
            </w:r>
            <w:r>
              <w:rPr>
                <w:b w:val="0"/>
                <w:color w:val="339966"/>
              </w:rPr>
              <w:t>”</w:t>
            </w:r>
            <w:r w:rsidR="00727D05" w:rsidRPr="00C419AE">
              <w:rPr>
                <w:rFonts w:hint="eastAsia"/>
                <w:b w:val="0"/>
                <w:color w:val="339966"/>
              </w:rPr>
              <w:t>,  //</w:t>
            </w:r>
            <w:r w:rsidR="00BB63EC">
              <w:rPr>
                <w:rFonts w:eastAsia="宋体" w:hint="eastAsia"/>
                <w:b w:val="0"/>
                <w:color w:val="339966"/>
                <w:lang w:eastAsia="zh-CN"/>
              </w:rPr>
              <w:t>效果图</w:t>
            </w:r>
          </w:p>
          <w:p w:rsidR="00727D05" w:rsidRDefault="00A73AF5" w:rsidP="00C419AE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ED40B7">
              <w:rPr>
                <w:rFonts w:eastAsia="宋体" w:hint="eastAsia"/>
                <w:b w:val="0"/>
                <w:color w:val="339966"/>
                <w:lang w:eastAsia="zh-CN"/>
              </w:rPr>
              <w:t>dsr</w:t>
            </w:r>
            <w:r>
              <w:rPr>
                <w:b w:val="0"/>
                <w:color w:val="339966"/>
              </w:rPr>
              <w:t>”</w:t>
            </w:r>
            <w:r w:rsidR="00727D05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216350">
              <w:rPr>
                <w:rFonts w:eastAsia="宋体" w:hint="eastAsia"/>
                <w:b w:val="0"/>
                <w:color w:val="339966"/>
                <w:lang w:eastAsia="zh-CN"/>
              </w:rPr>
              <w:t>资源简介</w:t>
            </w:r>
            <w:r>
              <w:rPr>
                <w:b w:val="0"/>
                <w:color w:val="339966"/>
              </w:rPr>
              <w:t>”</w:t>
            </w:r>
            <w:r w:rsidR="00802F8A">
              <w:rPr>
                <w:rFonts w:eastAsia="宋体" w:hint="eastAsia"/>
                <w:b w:val="0"/>
                <w:color w:val="339966"/>
                <w:lang w:eastAsia="zh-CN"/>
              </w:rPr>
              <w:t>,</w:t>
            </w:r>
            <w:r w:rsidR="00727D05" w:rsidRPr="00C419AE">
              <w:rPr>
                <w:rFonts w:hint="eastAsia"/>
                <w:b w:val="0"/>
                <w:color w:val="339966"/>
              </w:rPr>
              <w:t xml:space="preserve">  //</w:t>
            </w:r>
            <w:r w:rsidR="00240337">
              <w:rPr>
                <w:rFonts w:eastAsia="宋体" w:hint="eastAsia"/>
                <w:b w:val="0"/>
                <w:color w:val="339966"/>
                <w:lang w:eastAsia="zh-CN"/>
              </w:rPr>
              <w:t>资源简介</w:t>
            </w:r>
          </w:p>
          <w:p w:rsidR="00802F8A" w:rsidRPr="00802F8A" w:rsidRDefault="00802F8A" w:rsidP="00C419AE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dln</w:t>
            </w:r>
            <w:r>
              <w:rPr>
                <w:b w:val="0"/>
                <w:color w:val="339966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http://www.xx.com/abc.zip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资源包下载地址</w:t>
            </w: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b w:val="0"/>
                <w:color w:val="339966"/>
              </w:rPr>
              <w:t xml:space="preserve">  </w:t>
            </w:r>
            <w:r w:rsidRPr="00C419AE">
              <w:rPr>
                <w:rFonts w:hint="eastAsia"/>
                <w:b w:val="0"/>
                <w:color w:val="339966"/>
              </w:rPr>
              <w:t xml:space="preserve">          },</w:t>
            </w:r>
          </w:p>
          <w:p w:rsidR="00727D05" w:rsidRPr="00C419AE" w:rsidRDefault="00727D05" w:rsidP="00C419AE">
            <w:pPr>
              <w:spacing w:line="300" w:lineRule="auto"/>
              <w:ind w:firstLineChars="600" w:firstLine="12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</w:p>
          <w:p w:rsidR="00A46109" w:rsidRPr="00C419AE" w:rsidRDefault="00A46109" w:rsidP="00A46109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ti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 w:rsidR="0057441F">
              <w:rPr>
                <w:rFonts w:eastAsia="宋体" w:hint="eastAsia"/>
                <w:b w:val="0"/>
                <w:color w:val="339966"/>
                <w:lang w:eastAsia="zh-CN"/>
              </w:rPr>
              <w:t>简洁灰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主题</w:t>
            </w:r>
            <w:r w:rsidRPr="00C419AE">
              <w:rPr>
                <w:rFonts w:hint="eastAsia"/>
                <w:b w:val="0"/>
                <w:color w:val="339966"/>
              </w:rPr>
              <w:t>的名称</w:t>
            </w:r>
          </w:p>
          <w:p w:rsidR="00A46109" w:rsidRPr="00C419AE" w:rsidRDefault="00A46109" w:rsidP="00A46109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at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 w:rsidR="007817A6">
              <w:rPr>
                <w:rFonts w:eastAsia="宋体" w:hint="eastAsia"/>
                <w:b w:val="0"/>
                <w:color w:val="339966"/>
                <w:lang w:eastAsia="zh-CN"/>
              </w:rPr>
              <w:t xml:space="preserve"> Heran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主题的作者</w:t>
            </w:r>
          </w:p>
          <w:p w:rsidR="00A46109" w:rsidRDefault="00A46109" w:rsidP="00A46109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ver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:254,  // 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主题的版本</w:t>
            </w:r>
          </w:p>
          <w:p w:rsidR="00B961DE" w:rsidRPr="000C1695" w:rsidRDefault="00B961DE" w:rsidP="00A46109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      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spv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:0.5,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主题对应的平台版本</w:t>
            </w:r>
          </w:p>
          <w:p w:rsidR="00A46109" w:rsidRPr="00BB63EC" w:rsidRDefault="00A73AF5" w:rsidP="00A46109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pic</w:t>
            </w:r>
            <w:r>
              <w:rPr>
                <w:b w:val="0"/>
                <w:color w:val="339966"/>
              </w:rPr>
              <w:t>”</w:t>
            </w:r>
            <w:r w:rsidR="00A46109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A46109" w:rsidRPr="00C419AE">
              <w:rPr>
                <w:b w:val="0"/>
                <w:color w:val="339966"/>
              </w:rPr>
              <w:t>http://</w:t>
            </w:r>
            <w:r w:rsidR="00A46109" w:rsidRPr="00C419AE">
              <w:rPr>
                <w:rFonts w:hint="eastAsia"/>
                <w:b w:val="0"/>
                <w:color w:val="339966"/>
              </w:rPr>
              <w:t>www.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xxx</w:t>
            </w:r>
            <w:r w:rsidR="00A46109" w:rsidRPr="00C419AE">
              <w:rPr>
                <w:rFonts w:hint="eastAsia"/>
                <w:b w:val="0"/>
                <w:color w:val="339966"/>
              </w:rPr>
              <w:t>.com/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xlgk.png</w:t>
            </w:r>
            <w:r>
              <w:rPr>
                <w:b w:val="0"/>
                <w:color w:val="339966"/>
              </w:rPr>
              <w:t>”</w:t>
            </w:r>
            <w:r w:rsidR="00A46109" w:rsidRPr="00C419AE">
              <w:rPr>
                <w:rFonts w:hint="eastAsia"/>
                <w:b w:val="0"/>
                <w:color w:val="339966"/>
              </w:rPr>
              <w:t>,  //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效果图</w:t>
            </w:r>
          </w:p>
          <w:p w:rsidR="00A46109" w:rsidRDefault="00A73AF5" w:rsidP="00A46109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dsr</w:t>
            </w:r>
            <w:r>
              <w:rPr>
                <w:b w:val="0"/>
                <w:color w:val="339966"/>
              </w:rPr>
              <w:t>”</w:t>
            </w:r>
            <w:r w:rsidR="00A46109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资源简介</w:t>
            </w:r>
            <w:r>
              <w:rPr>
                <w:b w:val="0"/>
                <w:color w:val="339966"/>
              </w:rPr>
              <w:t>”</w:t>
            </w:r>
            <w:r w:rsidR="00802F8A">
              <w:rPr>
                <w:rFonts w:eastAsia="宋体" w:hint="eastAsia"/>
                <w:b w:val="0"/>
                <w:color w:val="339966"/>
                <w:lang w:eastAsia="zh-CN"/>
              </w:rPr>
              <w:t>,</w:t>
            </w:r>
            <w:r w:rsidR="00A46109" w:rsidRPr="00C419AE">
              <w:rPr>
                <w:rFonts w:hint="eastAsia"/>
                <w:b w:val="0"/>
                <w:color w:val="339966"/>
              </w:rPr>
              <w:t xml:space="preserve">  //</w:t>
            </w:r>
            <w:r w:rsidR="00A46109">
              <w:rPr>
                <w:rFonts w:eastAsia="宋体" w:hint="eastAsia"/>
                <w:b w:val="0"/>
                <w:color w:val="339966"/>
                <w:lang w:eastAsia="zh-CN"/>
              </w:rPr>
              <w:t>资源简介</w:t>
            </w:r>
          </w:p>
          <w:p w:rsidR="00802F8A" w:rsidRPr="00802F8A" w:rsidRDefault="00802F8A" w:rsidP="00802F8A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dln</w:t>
            </w:r>
            <w:r>
              <w:rPr>
                <w:b w:val="0"/>
                <w:color w:val="339966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http://www.xx.com/abc.zip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资源包下载地址</w:t>
            </w:r>
          </w:p>
          <w:p w:rsidR="00802F8A" w:rsidRPr="00802F8A" w:rsidRDefault="00802F8A" w:rsidP="00A46109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b w:val="0"/>
                <w:color w:val="339966"/>
              </w:rPr>
              <w:t xml:space="preserve">  </w:t>
            </w:r>
            <w:r w:rsidRPr="00C419AE">
              <w:rPr>
                <w:rFonts w:hint="eastAsia"/>
                <w:b w:val="0"/>
                <w:color w:val="339966"/>
              </w:rPr>
              <w:t xml:space="preserve">          }</w:t>
            </w:r>
          </w:p>
          <w:p w:rsidR="00727D05" w:rsidRPr="00C419AE" w:rsidRDefault="00727D05" w:rsidP="00727D05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]    </w:t>
            </w:r>
          </w:p>
          <w:p w:rsidR="00727D05" w:rsidRPr="00C419AE" w:rsidRDefault="00727D05" w:rsidP="00727D05">
            <w:pPr>
              <w:spacing w:line="300" w:lineRule="auto"/>
              <w:ind w:firstLineChars="200" w:firstLine="4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}</w:t>
            </w:r>
          </w:p>
          <w:p w:rsidR="00727D05" w:rsidRDefault="00727D05" w:rsidP="00727D05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>}</w:t>
            </w:r>
          </w:p>
        </w:tc>
      </w:tr>
    </w:tbl>
    <w:p w:rsidR="00DA300B" w:rsidRDefault="00DA300B" w:rsidP="00CF5369">
      <w:pPr>
        <w:rPr>
          <w:rFonts w:eastAsia="宋体"/>
          <w:sz w:val="21"/>
          <w:szCs w:val="21"/>
          <w:lang w:eastAsia="zh-CN"/>
        </w:rPr>
      </w:pPr>
    </w:p>
    <w:p w:rsidR="00727D05" w:rsidRDefault="00727D05" w:rsidP="00CF5369">
      <w:pPr>
        <w:rPr>
          <w:rFonts w:eastAsia="宋体"/>
          <w:lang w:eastAsia="zh-CN"/>
        </w:rPr>
      </w:pPr>
    </w:p>
    <w:p w:rsidR="00DA300B" w:rsidRPr="00DA300B" w:rsidRDefault="00DA300B" w:rsidP="00CF5369">
      <w:pPr>
        <w:rPr>
          <w:rFonts w:eastAsia="宋体"/>
          <w:lang w:eastAsia="zh-CN"/>
        </w:rPr>
      </w:pPr>
    </w:p>
    <w:p w:rsidR="00CF5369" w:rsidRPr="008C1E91" w:rsidRDefault="004E0233" w:rsidP="002E568E">
      <w:pPr>
        <w:pStyle w:val="21"/>
      </w:pPr>
      <w:bookmarkStart w:id="47" w:name="_Toc342641940"/>
      <w:bookmarkStart w:id="48" w:name="_Toc342641974"/>
      <w:r>
        <w:br w:type="page"/>
      </w:r>
      <w:bookmarkStart w:id="49" w:name="_Toc373763277"/>
      <w:bookmarkEnd w:id="47"/>
      <w:bookmarkEnd w:id="48"/>
      <w:r w:rsidR="00146B27">
        <w:rPr>
          <w:rFonts w:hint="eastAsia"/>
        </w:rPr>
        <w:lastRenderedPageBreak/>
        <w:t>广告接口</w:t>
      </w:r>
      <w:bookmarkEnd w:id="49"/>
    </w:p>
    <w:p w:rsidR="005F1C4D" w:rsidRDefault="006D318D" w:rsidP="00D9653A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 w:rsidRPr="00D9653A">
        <w:rPr>
          <w:rFonts w:ascii="宋体" w:eastAsia="宋体" w:hAnsi="宋体" w:hint="eastAsia"/>
          <w:sz w:val="21"/>
          <w:szCs w:val="21"/>
          <w:lang w:eastAsia="zh-CN"/>
        </w:rPr>
        <w:t>本系统的广告接口跟平上的应用关系紧密，</w:t>
      </w:r>
      <w:r w:rsidR="00263B8F" w:rsidRPr="00D9653A">
        <w:rPr>
          <w:rFonts w:ascii="宋体" w:eastAsia="宋体" w:hAnsi="宋体" w:hint="eastAsia"/>
          <w:sz w:val="21"/>
          <w:szCs w:val="21"/>
          <w:lang w:eastAsia="zh-CN"/>
        </w:rPr>
        <w:t>比如有的界面只可以有文字广告，有的地方只能允许有背景广告，有的地方可以有图文点击广告。</w:t>
      </w:r>
      <w:r w:rsidRPr="00D9653A">
        <w:rPr>
          <w:rFonts w:ascii="宋体" w:eastAsia="宋体" w:hAnsi="宋体" w:hint="eastAsia"/>
          <w:sz w:val="21"/>
          <w:szCs w:val="21"/>
          <w:lang w:eastAsia="zh-CN"/>
        </w:rPr>
        <w:t>因此</w:t>
      </w:r>
      <w:r w:rsidR="002A0A45" w:rsidRPr="00D9653A">
        <w:rPr>
          <w:rFonts w:ascii="宋体" w:eastAsia="宋体" w:hAnsi="宋体" w:hint="eastAsia"/>
          <w:sz w:val="21"/>
          <w:szCs w:val="21"/>
          <w:lang w:eastAsia="zh-CN"/>
        </w:rPr>
        <w:t>该文档中</w:t>
      </w:r>
      <w:r w:rsidRPr="00D9653A">
        <w:rPr>
          <w:rFonts w:ascii="宋体" w:eastAsia="宋体" w:hAnsi="宋体" w:hint="eastAsia"/>
          <w:sz w:val="21"/>
          <w:szCs w:val="21"/>
          <w:lang w:eastAsia="zh-CN"/>
        </w:rPr>
        <w:t>定义的接口都是定义到</w:t>
      </w:r>
      <w:r w:rsidR="002A0A45" w:rsidRPr="00D9653A">
        <w:rPr>
          <w:rFonts w:ascii="宋体" w:eastAsia="宋体" w:hAnsi="宋体" w:hint="eastAsia"/>
          <w:sz w:val="21"/>
          <w:szCs w:val="21"/>
          <w:lang w:eastAsia="zh-CN"/>
        </w:rPr>
        <w:t>指定APK的具体页面</w:t>
      </w:r>
      <w:r w:rsidR="005F1C4D">
        <w:rPr>
          <w:rFonts w:ascii="宋体" w:eastAsia="宋体" w:hAnsi="宋体" w:hint="eastAsia"/>
          <w:sz w:val="21"/>
          <w:szCs w:val="21"/>
          <w:lang w:eastAsia="zh-CN"/>
        </w:rPr>
        <w:t>，跟具体的位置有关系。</w:t>
      </w:r>
    </w:p>
    <w:p w:rsidR="00CF5369" w:rsidRDefault="005F1C4D" w:rsidP="00D9653A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按TV上的广告类型可以划分为以下几类：</w:t>
      </w:r>
    </w:p>
    <w:p w:rsidR="005F1C4D" w:rsidRPr="00644AFC" w:rsidRDefault="005F1C4D" w:rsidP="00644AFC">
      <w:pPr>
        <w:pStyle w:val="afffff2"/>
        <w:numPr>
          <w:ilvl w:val="0"/>
          <w:numId w:val="55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644AFC">
        <w:rPr>
          <w:rFonts w:ascii="宋体" w:eastAsia="宋体" w:hAnsi="宋体" w:hint="eastAsia"/>
          <w:sz w:val="21"/>
          <w:szCs w:val="21"/>
          <w:lang w:eastAsia="zh-CN"/>
        </w:rPr>
        <w:t>CPC图文点击广告</w:t>
      </w:r>
      <w:r w:rsidR="004504D5">
        <w:rPr>
          <w:rFonts w:ascii="宋体" w:eastAsia="宋体" w:hAnsi="宋体" w:hint="eastAsia"/>
          <w:sz w:val="21"/>
          <w:szCs w:val="21"/>
          <w:lang w:eastAsia="zh-CN"/>
        </w:rPr>
        <w:t>【1】</w:t>
      </w:r>
    </w:p>
    <w:p w:rsidR="005F1C4D" w:rsidRPr="00644AFC" w:rsidRDefault="002B2FC8" w:rsidP="00644AFC">
      <w:pPr>
        <w:pStyle w:val="afffff2"/>
        <w:numPr>
          <w:ilvl w:val="0"/>
          <w:numId w:val="55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644AFC">
        <w:rPr>
          <w:rFonts w:ascii="宋体" w:eastAsia="宋体" w:hAnsi="宋体" w:hint="eastAsia"/>
          <w:sz w:val="21"/>
          <w:szCs w:val="21"/>
          <w:lang w:eastAsia="zh-CN"/>
        </w:rPr>
        <w:t>图文广告</w:t>
      </w:r>
      <w:r w:rsidR="004504D5">
        <w:rPr>
          <w:rFonts w:ascii="宋体" w:eastAsia="宋体" w:hAnsi="宋体" w:hint="eastAsia"/>
          <w:sz w:val="21"/>
          <w:szCs w:val="21"/>
          <w:lang w:eastAsia="zh-CN"/>
        </w:rPr>
        <w:t>【2】</w:t>
      </w:r>
    </w:p>
    <w:p w:rsidR="002B2FC8" w:rsidRPr="00644AFC" w:rsidRDefault="002B2FC8" w:rsidP="00644AFC">
      <w:pPr>
        <w:pStyle w:val="afffff2"/>
        <w:numPr>
          <w:ilvl w:val="0"/>
          <w:numId w:val="55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644AFC">
        <w:rPr>
          <w:rFonts w:ascii="宋体" w:eastAsia="宋体" w:hAnsi="宋体" w:hint="eastAsia"/>
          <w:sz w:val="21"/>
          <w:szCs w:val="21"/>
          <w:lang w:eastAsia="zh-CN"/>
        </w:rPr>
        <w:t>纯文字广告</w:t>
      </w:r>
      <w:r w:rsidR="004504D5">
        <w:rPr>
          <w:rFonts w:ascii="宋体" w:eastAsia="宋体" w:hAnsi="宋体" w:hint="eastAsia"/>
          <w:sz w:val="21"/>
          <w:szCs w:val="21"/>
          <w:lang w:eastAsia="zh-CN"/>
        </w:rPr>
        <w:t>【3】</w:t>
      </w:r>
    </w:p>
    <w:p w:rsidR="00E625AE" w:rsidRDefault="00E625AE" w:rsidP="005F1C4D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</w:p>
    <w:p w:rsidR="002B2FC8" w:rsidRDefault="001060C2" w:rsidP="005F1C4D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广告的位置有如下几个：</w:t>
      </w:r>
    </w:p>
    <w:p w:rsidR="001060C2" w:rsidRPr="00B57A9E" w:rsidRDefault="001060C2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B57A9E">
        <w:rPr>
          <w:rFonts w:ascii="宋体" w:eastAsia="宋体" w:hAnsi="宋体" w:hint="eastAsia"/>
          <w:sz w:val="21"/>
          <w:szCs w:val="21"/>
          <w:lang w:eastAsia="zh-CN"/>
        </w:rPr>
        <w:t>主界面的图文点击广告</w:t>
      </w:r>
    </w:p>
    <w:p w:rsidR="001060C2" w:rsidRPr="00B57A9E" w:rsidRDefault="001060C2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B57A9E">
        <w:rPr>
          <w:rFonts w:ascii="宋体" w:eastAsia="宋体" w:hAnsi="宋体" w:hint="eastAsia"/>
          <w:sz w:val="21"/>
          <w:szCs w:val="21"/>
          <w:lang w:eastAsia="zh-CN"/>
        </w:rPr>
        <w:t>主界面的跑马灯纯文字广告</w:t>
      </w:r>
    </w:p>
    <w:p w:rsidR="001060C2" w:rsidRPr="00B57A9E" w:rsidRDefault="001060C2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B57A9E">
        <w:rPr>
          <w:rFonts w:ascii="宋体" w:eastAsia="宋体" w:hAnsi="宋体" w:hint="eastAsia"/>
          <w:sz w:val="21"/>
          <w:szCs w:val="21"/>
          <w:lang w:eastAsia="zh-CN"/>
        </w:rPr>
        <w:t>频道信息图文广告</w:t>
      </w:r>
    </w:p>
    <w:p w:rsidR="001060C2" w:rsidRPr="00B57A9E" w:rsidRDefault="001060C2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B57A9E">
        <w:rPr>
          <w:rFonts w:ascii="宋体" w:eastAsia="宋体" w:hAnsi="宋体" w:hint="eastAsia"/>
          <w:sz w:val="21"/>
          <w:szCs w:val="21"/>
          <w:lang w:eastAsia="zh-CN"/>
        </w:rPr>
        <w:t>EPG界面图文广告</w:t>
      </w:r>
    </w:p>
    <w:p w:rsidR="001060C2" w:rsidRPr="00B57A9E" w:rsidRDefault="009E0173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B57A9E">
        <w:rPr>
          <w:rFonts w:ascii="宋体" w:eastAsia="宋体" w:hAnsi="宋体" w:hint="eastAsia"/>
          <w:sz w:val="21"/>
          <w:szCs w:val="21"/>
          <w:lang w:eastAsia="zh-CN"/>
        </w:rPr>
        <w:t>节目信息图文广告</w:t>
      </w:r>
    </w:p>
    <w:p w:rsidR="009E0173" w:rsidRDefault="009E0173" w:rsidP="00B57A9E">
      <w:pPr>
        <w:pStyle w:val="afffff2"/>
        <w:numPr>
          <w:ilvl w:val="0"/>
          <w:numId w:val="56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B57A9E">
        <w:rPr>
          <w:rFonts w:ascii="宋体" w:eastAsia="宋体" w:hAnsi="宋体" w:hint="eastAsia"/>
          <w:sz w:val="21"/>
          <w:szCs w:val="21"/>
          <w:lang w:eastAsia="zh-CN"/>
        </w:rPr>
        <w:t>提示信息背景图文广告</w:t>
      </w:r>
    </w:p>
    <w:p w:rsidR="00E625AE" w:rsidRPr="00E625AE" w:rsidRDefault="00E625AE" w:rsidP="00E625AE">
      <w:pPr>
        <w:ind w:left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广告位置是以包名带界面标识组成</w:t>
      </w:r>
      <w:r w:rsidR="003569FE">
        <w:rPr>
          <w:rFonts w:ascii="宋体" w:eastAsia="宋体" w:hAnsi="宋体" w:hint="eastAsia"/>
          <w:sz w:val="21"/>
          <w:szCs w:val="21"/>
          <w:lang w:eastAsia="zh-CN"/>
        </w:rPr>
        <w:t>的字符串</w:t>
      </w:r>
      <w:r w:rsidR="00FB135E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6D318D" w:rsidRPr="006D318D" w:rsidRDefault="006D318D" w:rsidP="00CF5369">
      <w:pPr>
        <w:rPr>
          <w:rFonts w:eastAsia="宋体"/>
          <w:lang w:eastAsia="zh-CN"/>
        </w:rPr>
      </w:pPr>
    </w:p>
    <w:p w:rsidR="00CF5369" w:rsidRPr="008C1E91" w:rsidRDefault="0068373A" w:rsidP="009C6687">
      <w:pPr>
        <w:pStyle w:val="31"/>
      </w:pPr>
      <w:bookmarkStart w:id="50" w:name="_Toc373763278"/>
      <w:r>
        <w:rPr>
          <w:rFonts w:eastAsia="宋体" w:hint="eastAsia"/>
          <w:lang w:eastAsia="zh-CN"/>
        </w:rPr>
        <w:t>接口访问地址</w:t>
      </w:r>
      <w:bookmarkEnd w:id="50"/>
    </w:p>
    <w:p w:rsidR="00896127" w:rsidRPr="006C6D7A" w:rsidRDefault="00896127" w:rsidP="00896127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http://</w:t>
      </w:r>
      <w:r>
        <w:rPr>
          <w:rFonts w:eastAsia="宋体" w:hint="eastAsia"/>
          <w:sz w:val="21"/>
          <w:szCs w:val="21"/>
          <w:lang w:eastAsia="zh-CN"/>
        </w:rPr>
        <w:t>www</w:t>
      </w:r>
      <w:r w:rsidRPr="006C6D7A">
        <w:rPr>
          <w:rFonts w:eastAsia="宋体" w:hint="eastAsia"/>
          <w:sz w:val="21"/>
          <w:szCs w:val="21"/>
          <w:lang w:eastAsia="zh-CN"/>
        </w:rPr>
        <w:t>.</w:t>
      </w:r>
      <w:r>
        <w:rPr>
          <w:rFonts w:eastAsia="宋体" w:hint="eastAsia"/>
          <w:sz w:val="21"/>
          <w:szCs w:val="21"/>
          <w:lang w:eastAsia="zh-CN"/>
        </w:rPr>
        <w:t>xxx</w:t>
      </w:r>
      <w:r w:rsidRPr="006C6D7A">
        <w:rPr>
          <w:rFonts w:eastAsia="宋体" w:hint="eastAsia"/>
          <w:sz w:val="21"/>
          <w:szCs w:val="21"/>
          <w:lang w:eastAsia="zh-CN"/>
        </w:rPr>
        <w:t>.com /</w:t>
      </w:r>
      <w:r>
        <w:rPr>
          <w:rFonts w:eastAsia="宋体" w:hint="eastAsia"/>
          <w:sz w:val="21"/>
          <w:szCs w:val="21"/>
          <w:lang w:eastAsia="zh-CN"/>
        </w:rPr>
        <w:t>sciflyui</w:t>
      </w:r>
      <w:r w:rsidRPr="006C6D7A">
        <w:rPr>
          <w:rFonts w:eastAsia="宋体" w:hint="eastAsia"/>
          <w:sz w:val="21"/>
          <w:szCs w:val="21"/>
          <w:lang w:eastAsia="zh-CN"/>
        </w:rPr>
        <w:t>_handler.do</w:t>
      </w:r>
    </w:p>
    <w:p w:rsidR="00896127" w:rsidRPr="006C6D7A" w:rsidRDefault="00896127" w:rsidP="00896127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该地址仅为举例，真实接口地址可与此不同。</w:t>
      </w:r>
    </w:p>
    <w:p w:rsidR="00462800" w:rsidRPr="00896127" w:rsidRDefault="00462800" w:rsidP="00CF5369">
      <w:pPr>
        <w:rPr>
          <w:rFonts w:eastAsia="宋体"/>
          <w:lang w:eastAsia="zh-CN"/>
        </w:rPr>
      </w:pPr>
    </w:p>
    <w:p w:rsidR="00CA577C" w:rsidRPr="008C1E91" w:rsidRDefault="00CA577C" w:rsidP="00CA577C">
      <w:pPr>
        <w:pStyle w:val="31"/>
      </w:pPr>
      <w:bookmarkStart w:id="51" w:name="_Toc373763279"/>
      <w:r>
        <w:rPr>
          <w:rFonts w:eastAsia="宋体" w:hint="eastAsia"/>
          <w:lang w:eastAsia="zh-CN"/>
        </w:rPr>
        <w:t>接口功能</w:t>
      </w:r>
      <w:bookmarkEnd w:id="51"/>
    </w:p>
    <w:p w:rsidR="00271368" w:rsidRDefault="00EC3276" w:rsidP="00271368">
      <w:pPr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接口主要是根据不同的位置信息</w:t>
      </w:r>
      <w:r w:rsidR="00D5733A">
        <w:rPr>
          <w:rFonts w:ascii="宋体" w:eastAsia="宋体" w:hAnsi="宋体" w:hint="eastAsia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sz w:val="21"/>
          <w:szCs w:val="21"/>
          <w:lang w:eastAsia="zh-CN"/>
        </w:rPr>
        <w:t>广告类型</w:t>
      </w:r>
      <w:r w:rsidR="00D5733A">
        <w:rPr>
          <w:rFonts w:ascii="宋体" w:eastAsia="宋体" w:hAnsi="宋体" w:hint="eastAsia"/>
          <w:sz w:val="21"/>
          <w:szCs w:val="21"/>
          <w:lang w:eastAsia="zh-CN"/>
        </w:rPr>
        <w:t>、广告框大小</w:t>
      </w:r>
      <w:r>
        <w:rPr>
          <w:rFonts w:ascii="宋体" w:eastAsia="宋体" w:hAnsi="宋体" w:hint="eastAsia"/>
          <w:sz w:val="21"/>
          <w:szCs w:val="21"/>
          <w:lang w:eastAsia="zh-CN"/>
        </w:rPr>
        <w:t>，从服务器上下载相应的广告信息</w:t>
      </w:r>
      <w:r w:rsidR="00271368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CA577C" w:rsidRPr="00271368" w:rsidRDefault="00CA577C" w:rsidP="00CF5369">
      <w:pPr>
        <w:rPr>
          <w:rFonts w:eastAsia="宋体"/>
          <w:lang w:eastAsia="zh-CN"/>
        </w:rPr>
      </w:pPr>
    </w:p>
    <w:p w:rsidR="00302AA8" w:rsidRPr="008C1E91" w:rsidRDefault="00302AA8" w:rsidP="00302AA8">
      <w:pPr>
        <w:pStyle w:val="31"/>
      </w:pPr>
      <w:bookmarkStart w:id="52" w:name="_Toc373763280"/>
      <w:r>
        <w:rPr>
          <w:rFonts w:eastAsia="宋体" w:hint="eastAsia"/>
          <w:lang w:eastAsia="zh-CN"/>
        </w:rPr>
        <w:t>请求数据结构</w:t>
      </w:r>
      <w:bookmarkEnd w:id="5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9E21B3" w:rsidTr="009E2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26" w:type="dxa"/>
          </w:tcPr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{</w:t>
            </w:r>
          </w:p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ns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ad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//表示名字空间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，广告</w:t>
            </w:r>
          </w:p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nm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Get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Ad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//表示功能函数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，取得广告信息</w:t>
            </w:r>
          </w:p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op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1,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//表示操作类型</w:t>
            </w:r>
          </w:p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bd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{</w:t>
            </w:r>
          </w:p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pos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packagename+activity.class+</w:t>
            </w:r>
            <w:r w:rsidR="002A729E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No.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 xml:space="preserve"> </w:t>
            </w:r>
            <w:r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</w:t>
            </w:r>
            <w:r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表示当前获取</w:t>
            </w:r>
            <w:r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广告的位置</w:t>
            </w:r>
          </w:p>
          <w:p w:rsidR="009E21B3" w:rsidRPr="00405C59" w:rsidRDefault="004504D5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typ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="009E21B3"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1</w:t>
            </w:r>
            <w:r w:rsidR="009E21B3"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 w:rsidR="009E21B3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 xml:space="preserve"> </w:t>
            </w:r>
            <w:r w:rsidR="009E21B3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</w:t>
            </w:r>
            <w:r w:rsidR="009E21B3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</w:t>
            </w:r>
            <w:r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广告类型，CPC用1表示，图文广告用2表示，纯文字广告用3表示</w:t>
            </w:r>
          </w:p>
          <w:p w:rsidR="009E21B3" w:rsidRPr="00405C59" w:rsidRDefault="004504D5" w:rsidP="006571EA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siz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="009E21B3"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300X400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="009E21B3"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 w:rsidR="009E21B3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 xml:space="preserve"> </w:t>
            </w:r>
            <w:r w:rsidR="009E21B3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 xml:space="preserve">  </w:t>
            </w:r>
            <w:r w:rsidR="009E21B3"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</w:t>
            </w:r>
            <w:r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广告的尺寸大小，单位是像素，对应图片的像素</w:t>
            </w:r>
          </w:p>
          <w:p w:rsidR="009E21B3" w:rsidRPr="00405C59" w:rsidRDefault="009E21B3" w:rsidP="009E21B3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}</w:t>
            </w:r>
          </w:p>
          <w:p w:rsidR="009E21B3" w:rsidRDefault="009E21B3" w:rsidP="009E21B3">
            <w:pPr>
              <w:rPr>
                <w:rFonts w:eastAsia="宋体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}</w:t>
            </w:r>
          </w:p>
        </w:tc>
      </w:tr>
    </w:tbl>
    <w:p w:rsidR="00302AA8" w:rsidRDefault="00302AA8" w:rsidP="00CF5369">
      <w:pPr>
        <w:rPr>
          <w:rFonts w:eastAsia="宋体"/>
          <w:lang w:eastAsia="zh-CN"/>
        </w:rPr>
      </w:pPr>
    </w:p>
    <w:p w:rsidR="00302AA8" w:rsidRPr="008C1E91" w:rsidRDefault="00302AA8" w:rsidP="00302AA8">
      <w:pPr>
        <w:pStyle w:val="31"/>
      </w:pPr>
      <w:bookmarkStart w:id="53" w:name="_Toc373763281"/>
      <w:bookmarkStart w:id="54" w:name="_应答数据结构"/>
      <w:bookmarkEnd w:id="54"/>
      <w:r>
        <w:rPr>
          <w:rFonts w:eastAsia="宋体" w:hint="eastAsia"/>
          <w:lang w:eastAsia="zh-CN"/>
        </w:rPr>
        <w:t>应答数据结构</w:t>
      </w:r>
      <w:bookmarkEnd w:id="53"/>
    </w:p>
    <w:tbl>
      <w:tblPr>
        <w:tblStyle w:val="af4"/>
        <w:tblW w:w="20048" w:type="dxa"/>
        <w:tblLook w:val="04A0" w:firstRow="1" w:lastRow="0" w:firstColumn="1" w:lastColumn="0" w:noHBand="0" w:noVBand="1"/>
      </w:tblPr>
      <w:tblGrid>
        <w:gridCol w:w="10024"/>
        <w:gridCol w:w="10024"/>
      </w:tblGrid>
      <w:tr w:rsidR="007E5770" w:rsidTr="007E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4" w:type="dxa"/>
          </w:tcPr>
          <w:p w:rsidR="007E5770" w:rsidRPr="00C419AE" w:rsidRDefault="007E5770" w:rsidP="001164D4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  <w:r w:rsidRPr="00C419AE">
              <w:rPr>
                <w:b w:val="0"/>
                <w:color w:val="339966"/>
              </w:rPr>
              <w:t xml:space="preserve"> </w:t>
            </w:r>
          </w:p>
          <w:p w:rsidR="007E5770" w:rsidRPr="00C85B3F" w:rsidRDefault="00A73AF5" w:rsidP="001164D4">
            <w:pPr>
              <w:spacing w:line="300" w:lineRule="auto"/>
              <w:ind w:firstLineChars="200" w:firstLine="4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lastRenderedPageBreak/>
              <w:t>“</w:t>
            </w:r>
            <w:r w:rsidR="007E5770" w:rsidRPr="00C419AE">
              <w:rPr>
                <w:rFonts w:hint="eastAsia"/>
                <w:b w:val="0"/>
                <w:color w:val="339966"/>
              </w:rPr>
              <w:t>err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rFonts w:hint="eastAsia"/>
                <w:b w:val="0"/>
                <w:color w:val="339966"/>
              </w:rPr>
              <w:t>:0,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//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表示返回的错误类型</w:t>
            </w:r>
          </w:p>
          <w:p w:rsidR="007E5770" w:rsidRPr="00C419AE" w:rsidRDefault="00A73AF5" w:rsidP="001164D4">
            <w:pPr>
              <w:spacing w:line="300" w:lineRule="auto"/>
              <w:ind w:firstLineChars="200" w:firstLine="400"/>
              <w:rPr>
                <w:b w:val="0"/>
                <w:color w:val="339966"/>
              </w:rPr>
            </w:pPr>
            <w:r>
              <w:rPr>
                <w:b w:val="0"/>
                <w:color w:val="339966"/>
              </w:rPr>
              <w:t>“</w:t>
            </w:r>
            <w:r w:rsidR="007E5770" w:rsidRPr="00C419AE">
              <w:rPr>
                <w:rFonts w:hint="eastAsia"/>
                <w:b w:val="0"/>
                <w:color w:val="339966"/>
              </w:rPr>
              <w:t>bd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rFonts w:hint="eastAsia"/>
                <w:b w:val="0"/>
                <w:color w:val="339966"/>
              </w:rPr>
              <w:t>:{</w:t>
            </w:r>
          </w:p>
          <w:p w:rsidR="007E5770" w:rsidRPr="007E5770" w:rsidRDefault="007E5770" w:rsidP="001164D4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tpg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:1,  // </w:t>
            </w:r>
            <w:r w:rsidRPr="00C419AE">
              <w:rPr>
                <w:rFonts w:hint="eastAsia"/>
                <w:b w:val="0"/>
                <w:color w:val="339966"/>
              </w:rPr>
              <w:t>表示数据总共多少页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，目前基本上都是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1</w:t>
            </w:r>
          </w:p>
          <w:p w:rsidR="007E5770" w:rsidRPr="00970A0A" w:rsidRDefault="007E5770" w:rsidP="001164D4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b w:val="0"/>
                <w:color w:val="339966"/>
              </w:rPr>
              <w:t xml:space="preserve">  </w:t>
            </w:r>
            <w:r w:rsidRPr="00C419AE">
              <w:rPr>
                <w:rFonts w:hint="eastAsia"/>
                <w:b w:val="0"/>
                <w:color w:val="339966"/>
              </w:rPr>
              <w:t xml:space="preserve">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tnm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:2,  // </w:t>
            </w:r>
            <w:r>
              <w:rPr>
                <w:rFonts w:hint="eastAsia"/>
                <w:b w:val="0"/>
                <w:color w:val="339966"/>
              </w:rPr>
              <w:t>表示数据总共多少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项</w:t>
            </w:r>
          </w:p>
          <w:p w:rsidR="007E5770" w:rsidRPr="00C419AE" w:rsidRDefault="007E5770" w:rsidP="001164D4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its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:[</w:t>
            </w:r>
          </w:p>
          <w:p w:rsidR="007E5770" w:rsidRPr="00C419AE" w:rsidRDefault="007E5770" w:rsidP="001164D4">
            <w:pPr>
              <w:spacing w:line="300" w:lineRule="auto"/>
              <w:ind w:firstLineChars="600" w:firstLine="12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</w:p>
          <w:p w:rsidR="007E5770" w:rsidRPr="007E5770" w:rsidRDefault="007E5770" w:rsidP="001164D4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ti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HTC ONE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广告</w:t>
            </w:r>
            <w:r w:rsidRPr="00C419AE">
              <w:rPr>
                <w:rFonts w:hint="eastAsia"/>
                <w:b w:val="0"/>
                <w:color w:val="339966"/>
              </w:rPr>
              <w:t>的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标题</w:t>
            </w:r>
          </w:p>
          <w:p w:rsidR="007E5770" w:rsidRPr="00C419AE" w:rsidRDefault="007E5770" w:rsidP="001164D4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siz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300X400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,  </w:t>
            </w:r>
            <w:r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</w:t>
            </w:r>
            <w:r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广告的尺寸大小，单位是像素，对应图片的像素</w:t>
            </w:r>
          </w:p>
          <w:p w:rsidR="007E5770" w:rsidRPr="000C1695" w:rsidRDefault="007E5770" w:rsidP="00A94D07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upd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2013-12-2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,  // 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更新时间</w:t>
            </w:r>
          </w:p>
          <w:p w:rsidR="007E5770" w:rsidRPr="00BB63EC" w:rsidRDefault="00A73AF5" w:rsidP="001164D4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pic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b w:val="0"/>
                <w:color w:val="339966"/>
              </w:rPr>
              <w:t>http://</w:t>
            </w:r>
            <w:r w:rsidR="007E5770" w:rsidRPr="00C419AE">
              <w:rPr>
                <w:rFonts w:hint="eastAsia"/>
                <w:b w:val="0"/>
                <w:color w:val="339966"/>
              </w:rPr>
              <w:t>www.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xxx</w:t>
            </w:r>
            <w:r w:rsidR="007E5770" w:rsidRPr="00C419AE">
              <w:rPr>
                <w:rFonts w:hint="eastAsia"/>
                <w:b w:val="0"/>
                <w:color w:val="339966"/>
              </w:rPr>
              <w:t>.com/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xlgk.png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rFonts w:hint="eastAsia"/>
                <w:b w:val="0"/>
                <w:color w:val="339966"/>
              </w:rPr>
              <w:t>,  //</w:t>
            </w:r>
            <w:r w:rsidR="00A94D07">
              <w:rPr>
                <w:rFonts w:eastAsia="宋体" w:hint="eastAsia"/>
                <w:b w:val="0"/>
                <w:color w:val="339966"/>
                <w:lang w:eastAsia="zh-CN"/>
              </w:rPr>
              <w:t>广告图片地址</w:t>
            </w:r>
          </w:p>
          <w:p w:rsidR="007E5770" w:rsidRDefault="00A73AF5" w:rsidP="001164D4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7E5770">
              <w:rPr>
                <w:rFonts w:eastAsia="宋体" w:hint="eastAsia"/>
                <w:b w:val="0"/>
                <w:color w:val="339966"/>
                <w:lang w:eastAsia="zh-CN"/>
              </w:rPr>
              <w:t>dsr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237B61">
              <w:rPr>
                <w:rFonts w:eastAsia="宋体" w:hint="eastAsia"/>
                <w:b w:val="0"/>
                <w:color w:val="339966"/>
                <w:lang w:eastAsia="zh-CN"/>
              </w:rPr>
              <w:t>广告文字描述</w:t>
            </w:r>
            <w:r>
              <w:rPr>
                <w:b w:val="0"/>
                <w:color w:val="339966"/>
              </w:rPr>
              <w:t>”</w:t>
            </w:r>
            <w:r w:rsidR="007E5770" w:rsidRPr="00C419AE">
              <w:rPr>
                <w:rFonts w:hint="eastAsia"/>
                <w:b w:val="0"/>
                <w:color w:val="339966"/>
              </w:rPr>
              <w:t xml:space="preserve">  //</w:t>
            </w:r>
            <w:r w:rsidR="00A94D07">
              <w:rPr>
                <w:rFonts w:eastAsia="宋体" w:hint="eastAsia"/>
                <w:b w:val="0"/>
                <w:color w:val="339966"/>
                <w:lang w:eastAsia="zh-CN"/>
              </w:rPr>
              <w:t>广告描述信息</w:t>
            </w:r>
          </w:p>
          <w:p w:rsidR="00F00015" w:rsidRPr="004320F5" w:rsidRDefault="001164D4" w:rsidP="001164D4">
            <w:pPr>
              <w:spacing w:line="300" w:lineRule="auto"/>
              <w:ind w:firstLineChars="800" w:firstLine="1600"/>
              <w:rPr>
                <w:b w:val="0"/>
                <w:color w:val="339966"/>
              </w:rPr>
            </w:pPr>
            <w:r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plt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7F0185">
              <w:rPr>
                <w:rFonts w:eastAsia="宋体" w:hint="eastAsia"/>
                <w:b w:val="0"/>
                <w:color w:val="339966"/>
                <w:lang w:eastAsia="zh-CN"/>
              </w:rPr>
              <w:t>1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 </w:t>
            </w:r>
            <w:r w:rsidR="00F00015" w:rsidRPr="004320F5">
              <w:rPr>
                <w:b w:val="0"/>
                <w:color w:val="339966"/>
              </w:rPr>
              <w:t>//</w:t>
            </w:r>
            <w:r w:rsidR="00F00015" w:rsidRPr="004320F5">
              <w:rPr>
                <w:rFonts w:hint="eastAsia"/>
                <w:b w:val="0"/>
                <w:color w:val="339966"/>
              </w:rPr>
              <w:t>广告播放</w:t>
            </w:r>
            <w:r w:rsidR="00065BD1" w:rsidRPr="004320F5">
              <w:rPr>
                <w:rFonts w:hint="eastAsia"/>
                <w:b w:val="0"/>
                <w:color w:val="339966"/>
              </w:rPr>
              <w:t>切换模式</w:t>
            </w:r>
          </w:p>
          <w:p w:rsidR="00A50272" w:rsidRPr="004320F5" w:rsidRDefault="00A50272" w:rsidP="004320F5">
            <w:pPr>
              <w:spacing w:line="300" w:lineRule="auto"/>
              <w:ind w:firstLineChars="800" w:firstLine="1600"/>
              <w:rPr>
                <w:b w:val="0"/>
                <w:color w:val="339966"/>
              </w:rPr>
            </w:pPr>
            <w:r w:rsidRPr="004320F5">
              <w:rPr>
                <w:b w:val="0"/>
                <w:color w:val="339966"/>
              </w:rPr>
              <w:t>“</w:t>
            </w:r>
            <w:r w:rsidRPr="004320F5">
              <w:rPr>
                <w:rFonts w:hint="eastAsia"/>
                <w:b w:val="0"/>
                <w:color w:val="339966"/>
              </w:rPr>
              <w:t>dit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>: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>5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 xml:space="preserve"> //</w:t>
            </w:r>
            <w:r w:rsidRPr="004320F5">
              <w:rPr>
                <w:rFonts w:hint="eastAsia"/>
                <w:b w:val="0"/>
                <w:color w:val="339966"/>
              </w:rPr>
              <w:t>广告显示时间</w:t>
            </w:r>
          </w:p>
          <w:p w:rsidR="00F00015" w:rsidRPr="004320F5" w:rsidRDefault="00A81F99" w:rsidP="004320F5">
            <w:pPr>
              <w:spacing w:line="300" w:lineRule="auto"/>
              <w:ind w:firstLineChars="800" w:firstLine="1600"/>
              <w:rPr>
                <w:b w:val="0"/>
                <w:color w:val="339966"/>
              </w:rPr>
            </w:pPr>
            <w:r w:rsidRPr="004320F5">
              <w:rPr>
                <w:b w:val="0"/>
                <w:color w:val="339966"/>
              </w:rPr>
              <w:t>“</w:t>
            </w:r>
            <w:r w:rsidRPr="004320F5">
              <w:rPr>
                <w:rFonts w:hint="eastAsia"/>
                <w:b w:val="0"/>
                <w:color w:val="339966"/>
              </w:rPr>
              <w:t>cpi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>:</w:t>
            </w:r>
            <w:r w:rsidRPr="004320F5">
              <w:rPr>
                <w:b w:val="0"/>
                <w:color w:val="339966"/>
              </w:rPr>
              <w:t>””</w:t>
            </w:r>
            <w:r w:rsidR="00F00015" w:rsidRPr="004320F5">
              <w:rPr>
                <w:rFonts w:hint="eastAsia"/>
                <w:b w:val="0"/>
                <w:color w:val="339966"/>
              </w:rPr>
              <w:t>//CP</w:t>
            </w:r>
            <w:r w:rsidR="00E9455F" w:rsidRPr="004320F5">
              <w:rPr>
                <w:rFonts w:hint="eastAsia"/>
                <w:b w:val="0"/>
                <w:color w:val="339966"/>
              </w:rPr>
              <w:t>接收</w:t>
            </w:r>
            <w:r w:rsidR="00F00015" w:rsidRPr="004320F5">
              <w:rPr>
                <w:rFonts w:hint="eastAsia"/>
                <w:b w:val="0"/>
                <w:color w:val="339966"/>
              </w:rPr>
              <w:t>信息</w:t>
            </w:r>
          </w:p>
          <w:p w:rsidR="00A94D07" w:rsidRPr="00A94D07" w:rsidRDefault="00A73AF5" w:rsidP="001164D4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gln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F763E9">
              <w:rPr>
                <w:rFonts w:eastAsia="宋体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http://www.xx.com/gln.mp4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 xml:space="preserve"> //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广告跳转地址</w:t>
            </w:r>
          </w:p>
          <w:p w:rsidR="007E5770" w:rsidRPr="00C419AE" w:rsidRDefault="007E5770" w:rsidP="001164D4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b w:val="0"/>
                <w:color w:val="339966"/>
              </w:rPr>
              <w:t xml:space="preserve">  </w:t>
            </w:r>
            <w:r w:rsidRPr="00C419AE">
              <w:rPr>
                <w:rFonts w:hint="eastAsia"/>
                <w:b w:val="0"/>
                <w:color w:val="339966"/>
              </w:rPr>
              <w:t xml:space="preserve">          },</w:t>
            </w:r>
          </w:p>
          <w:p w:rsidR="007E5770" w:rsidRPr="00C419AE" w:rsidRDefault="007E5770" w:rsidP="001164D4">
            <w:pPr>
              <w:spacing w:line="300" w:lineRule="auto"/>
              <w:ind w:firstLineChars="600" w:firstLine="12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</w:p>
          <w:p w:rsidR="00F763E9" w:rsidRPr="007E5770" w:rsidRDefault="00F763E9" w:rsidP="00F763E9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ti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HTC ONE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广告</w:t>
            </w:r>
            <w:r w:rsidRPr="00C419AE">
              <w:rPr>
                <w:rFonts w:hint="eastAsia"/>
                <w:b w:val="0"/>
                <w:color w:val="339966"/>
              </w:rPr>
              <w:t>的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标题</w:t>
            </w:r>
          </w:p>
          <w:p w:rsidR="00F763E9" w:rsidRPr="00C419AE" w:rsidRDefault="00F763E9" w:rsidP="00F763E9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siz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300X400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,  </w:t>
            </w:r>
            <w:r w:rsidRPr="00405C59"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</w:rPr>
              <w:t>// 表示</w:t>
            </w:r>
            <w:r>
              <w:rPr>
                <w:rFonts w:ascii="宋体" w:eastAsia="宋体" w:hAnsi="宋体" w:hint="eastAsia"/>
                <w:b w:val="0"/>
                <w:color w:val="339966"/>
                <w:sz w:val="21"/>
                <w:szCs w:val="21"/>
                <w:lang w:eastAsia="zh-CN"/>
              </w:rPr>
              <w:t>广告的尺寸大小，单位是像素，对应图片的像素</w:t>
            </w:r>
          </w:p>
          <w:p w:rsidR="00F763E9" w:rsidRPr="000C1695" w:rsidRDefault="00F763E9" w:rsidP="00F763E9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upd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2013-12-2</w:t>
            </w:r>
            <w:r w:rsidR="00A73AF5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 xml:space="preserve">,  // 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更新时间</w:t>
            </w:r>
          </w:p>
          <w:p w:rsidR="00F763E9" w:rsidRPr="00BB63EC" w:rsidRDefault="00A73AF5" w:rsidP="00F763E9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pic</w:t>
            </w:r>
            <w:r>
              <w:rPr>
                <w:b w:val="0"/>
                <w:color w:val="339966"/>
              </w:rPr>
              <w:t>”</w:t>
            </w:r>
            <w:r w:rsidR="00F763E9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F763E9" w:rsidRPr="00C419AE">
              <w:rPr>
                <w:b w:val="0"/>
                <w:color w:val="339966"/>
              </w:rPr>
              <w:t>http://</w:t>
            </w:r>
            <w:r w:rsidR="00F763E9" w:rsidRPr="00C419AE">
              <w:rPr>
                <w:rFonts w:hint="eastAsia"/>
                <w:b w:val="0"/>
                <w:color w:val="339966"/>
              </w:rPr>
              <w:t>www.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xxx</w:t>
            </w:r>
            <w:r w:rsidR="00F763E9" w:rsidRPr="00C419AE">
              <w:rPr>
                <w:rFonts w:hint="eastAsia"/>
                <w:b w:val="0"/>
                <w:color w:val="339966"/>
              </w:rPr>
              <w:t>.com/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xlgk.png</w:t>
            </w:r>
            <w:r>
              <w:rPr>
                <w:b w:val="0"/>
                <w:color w:val="339966"/>
              </w:rPr>
              <w:t>”</w:t>
            </w:r>
            <w:r w:rsidR="00F763E9" w:rsidRPr="00C419AE">
              <w:rPr>
                <w:rFonts w:hint="eastAsia"/>
                <w:b w:val="0"/>
                <w:color w:val="339966"/>
              </w:rPr>
              <w:t>,  //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广告图片地址</w:t>
            </w:r>
          </w:p>
          <w:p w:rsidR="00F763E9" w:rsidRDefault="00A73AF5" w:rsidP="00F763E9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>“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dsr</w:t>
            </w:r>
            <w:r>
              <w:rPr>
                <w:b w:val="0"/>
                <w:color w:val="339966"/>
              </w:rPr>
              <w:t>”</w:t>
            </w:r>
            <w:r w:rsidR="00F763E9"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 w:rsidR="00237B61">
              <w:rPr>
                <w:rFonts w:eastAsia="宋体" w:hint="eastAsia"/>
                <w:b w:val="0"/>
                <w:color w:val="339966"/>
                <w:lang w:eastAsia="zh-CN"/>
              </w:rPr>
              <w:t>广告文字描述</w:t>
            </w:r>
            <w:r>
              <w:rPr>
                <w:b w:val="0"/>
                <w:color w:val="339966"/>
              </w:rPr>
              <w:t>”</w:t>
            </w:r>
            <w:r w:rsidR="00F763E9" w:rsidRPr="00C419AE">
              <w:rPr>
                <w:rFonts w:hint="eastAsia"/>
                <w:b w:val="0"/>
                <w:color w:val="339966"/>
              </w:rPr>
              <w:t xml:space="preserve">  //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广告描述信息</w:t>
            </w:r>
          </w:p>
          <w:p w:rsidR="002329D8" w:rsidRPr="004320F5" w:rsidRDefault="002329D8" w:rsidP="002329D8">
            <w:pPr>
              <w:spacing w:line="300" w:lineRule="auto"/>
              <w:ind w:firstLineChars="800" w:firstLine="1600"/>
              <w:rPr>
                <w:b w:val="0"/>
                <w:color w:val="339966"/>
              </w:rPr>
            </w:pPr>
            <w:r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plt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1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 </w:t>
            </w:r>
            <w:r w:rsidRPr="004320F5">
              <w:rPr>
                <w:b w:val="0"/>
                <w:color w:val="339966"/>
              </w:rPr>
              <w:t>//</w:t>
            </w:r>
            <w:r w:rsidRPr="004320F5">
              <w:rPr>
                <w:rFonts w:hint="eastAsia"/>
                <w:b w:val="0"/>
                <w:color w:val="339966"/>
              </w:rPr>
              <w:t>广告播放切换模式</w:t>
            </w:r>
          </w:p>
          <w:p w:rsidR="002329D8" w:rsidRPr="004320F5" w:rsidRDefault="002329D8" w:rsidP="002329D8">
            <w:pPr>
              <w:spacing w:line="300" w:lineRule="auto"/>
              <w:ind w:firstLineChars="800" w:firstLine="1600"/>
              <w:rPr>
                <w:b w:val="0"/>
                <w:color w:val="339966"/>
              </w:rPr>
            </w:pPr>
            <w:r w:rsidRPr="004320F5">
              <w:rPr>
                <w:b w:val="0"/>
                <w:color w:val="339966"/>
              </w:rPr>
              <w:t>“</w:t>
            </w:r>
            <w:r w:rsidRPr="004320F5">
              <w:rPr>
                <w:rFonts w:hint="eastAsia"/>
                <w:b w:val="0"/>
                <w:color w:val="339966"/>
              </w:rPr>
              <w:t>dit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>: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>5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 xml:space="preserve"> //</w:t>
            </w:r>
            <w:r w:rsidRPr="004320F5">
              <w:rPr>
                <w:rFonts w:hint="eastAsia"/>
                <w:b w:val="0"/>
                <w:color w:val="339966"/>
              </w:rPr>
              <w:t>广告显示时间</w:t>
            </w:r>
          </w:p>
          <w:p w:rsidR="002329D8" w:rsidRPr="002329D8" w:rsidRDefault="002329D8" w:rsidP="002329D8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4320F5">
              <w:rPr>
                <w:b w:val="0"/>
                <w:color w:val="339966"/>
              </w:rPr>
              <w:t>“</w:t>
            </w:r>
            <w:r w:rsidRPr="004320F5">
              <w:rPr>
                <w:rFonts w:hint="eastAsia"/>
                <w:b w:val="0"/>
                <w:color w:val="339966"/>
              </w:rPr>
              <w:t>cpi</w:t>
            </w:r>
            <w:r w:rsidRPr="004320F5">
              <w:rPr>
                <w:b w:val="0"/>
                <w:color w:val="339966"/>
              </w:rPr>
              <w:t>”</w:t>
            </w:r>
            <w:r w:rsidRPr="004320F5">
              <w:rPr>
                <w:rFonts w:hint="eastAsia"/>
                <w:b w:val="0"/>
                <w:color w:val="339966"/>
              </w:rPr>
              <w:t>:</w:t>
            </w:r>
            <w:r w:rsidRPr="004320F5">
              <w:rPr>
                <w:b w:val="0"/>
                <w:color w:val="339966"/>
              </w:rPr>
              <w:t>””</w:t>
            </w:r>
            <w:r w:rsidRPr="004320F5">
              <w:rPr>
                <w:rFonts w:hint="eastAsia"/>
                <w:b w:val="0"/>
                <w:color w:val="339966"/>
              </w:rPr>
              <w:t>//CP</w:t>
            </w:r>
            <w:r w:rsidRPr="004320F5">
              <w:rPr>
                <w:rFonts w:hint="eastAsia"/>
                <w:b w:val="0"/>
                <w:color w:val="339966"/>
              </w:rPr>
              <w:t>接收信息</w:t>
            </w:r>
          </w:p>
          <w:p w:rsidR="00F763E9" w:rsidRPr="00A94D07" w:rsidRDefault="00A73AF5" w:rsidP="00F763E9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gln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F763E9">
              <w:rPr>
                <w:rFonts w:eastAsia="宋体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http://www.xx.com/gln.mp4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 xml:space="preserve"> //</w:t>
            </w:r>
            <w:r w:rsidR="00F763E9">
              <w:rPr>
                <w:rFonts w:eastAsia="宋体" w:hint="eastAsia"/>
                <w:b w:val="0"/>
                <w:color w:val="339966"/>
                <w:lang w:eastAsia="zh-CN"/>
              </w:rPr>
              <w:t>广告跳转地址</w:t>
            </w:r>
          </w:p>
          <w:p w:rsidR="007E5770" w:rsidRPr="00C419AE" w:rsidRDefault="007E5770" w:rsidP="001164D4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b w:val="0"/>
                <w:color w:val="339966"/>
              </w:rPr>
              <w:t xml:space="preserve">  </w:t>
            </w:r>
            <w:r w:rsidRPr="00C419AE">
              <w:rPr>
                <w:rFonts w:hint="eastAsia"/>
                <w:b w:val="0"/>
                <w:color w:val="339966"/>
              </w:rPr>
              <w:t xml:space="preserve">          }</w:t>
            </w:r>
          </w:p>
          <w:p w:rsidR="007E5770" w:rsidRPr="00C419AE" w:rsidRDefault="007E5770" w:rsidP="001164D4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]    </w:t>
            </w:r>
          </w:p>
          <w:p w:rsidR="007E5770" w:rsidRPr="00C419AE" w:rsidRDefault="007E5770" w:rsidP="001164D4">
            <w:pPr>
              <w:spacing w:line="300" w:lineRule="auto"/>
              <w:ind w:firstLineChars="200" w:firstLine="4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}</w:t>
            </w:r>
          </w:p>
          <w:p w:rsidR="007E5770" w:rsidRDefault="007E5770" w:rsidP="001164D4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>}</w:t>
            </w:r>
          </w:p>
        </w:tc>
        <w:tc>
          <w:tcPr>
            <w:tcW w:w="10024" w:type="dxa"/>
          </w:tcPr>
          <w:p w:rsidR="007E5770" w:rsidRDefault="007E5770" w:rsidP="00CF5369">
            <w:pPr>
              <w:rPr>
                <w:rFonts w:eastAsia="宋体"/>
                <w:lang w:eastAsia="zh-CN"/>
              </w:rPr>
            </w:pPr>
          </w:p>
        </w:tc>
      </w:tr>
    </w:tbl>
    <w:p w:rsidR="00302AA8" w:rsidRPr="00C80901" w:rsidRDefault="00302AA8" w:rsidP="00CF5369">
      <w:pPr>
        <w:rPr>
          <w:rFonts w:eastAsia="宋体"/>
          <w:lang w:eastAsia="zh-CN"/>
        </w:rPr>
      </w:pPr>
    </w:p>
    <w:p w:rsidR="0083286A" w:rsidRDefault="0083286A" w:rsidP="0083286A">
      <w:pPr>
        <w:spacing w:line="300" w:lineRule="auto"/>
        <w:ind w:firstLineChars="200" w:firstLine="480"/>
        <w:rPr>
          <w:rFonts w:eastAsia="宋体"/>
          <w:b/>
          <w:color w:val="339966"/>
          <w:sz w:val="24"/>
          <w:szCs w:val="24"/>
          <w:lang w:eastAsia="zh-CN"/>
        </w:rPr>
      </w:pPr>
      <w:bookmarkStart w:id="55" w:name="_Ref337456307"/>
      <w:bookmarkStart w:id="56" w:name="_Ref337457999"/>
      <w:bookmarkStart w:id="57" w:name="_Toc342641951"/>
      <w:bookmarkStart w:id="58" w:name="_Toc342641985"/>
      <w:bookmarkStart w:id="59" w:name="_Toc306277302"/>
      <w:bookmarkStart w:id="60" w:name="_Toc339009216"/>
      <w:r w:rsidRPr="0083286A">
        <w:rPr>
          <w:b/>
          <w:color w:val="339966"/>
          <w:sz w:val="24"/>
          <w:szCs w:val="24"/>
        </w:rPr>
        <w:t>“</w:t>
      </w:r>
      <w:r w:rsidRPr="0083286A">
        <w:rPr>
          <w:rFonts w:hint="eastAsia"/>
          <w:b/>
          <w:color w:val="339966"/>
          <w:sz w:val="24"/>
          <w:szCs w:val="24"/>
        </w:rPr>
        <w:t>err</w:t>
      </w:r>
      <w:r w:rsidRPr="0083286A">
        <w:rPr>
          <w:b/>
          <w:color w:val="339966"/>
          <w:sz w:val="24"/>
          <w:szCs w:val="24"/>
        </w:rPr>
        <w:t>”</w:t>
      </w:r>
      <w:r w:rsidRPr="0083286A">
        <w:rPr>
          <w:rFonts w:hint="eastAsia"/>
          <w:b/>
          <w:color w:val="339966"/>
          <w:sz w:val="24"/>
          <w:szCs w:val="24"/>
        </w:rPr>
        <w:t>:0,</w:t>
      </w:r>
      <w:r w:rsidRPr="0083286A">
        <w:rPr>
          <w:rFonts w:eastAsia="宋体" w:hint="eastAsia"/>
          <w:b/>
          <w:color w:val="339966"/>
          <w:sz w:val="24"/>
          <w:szCs w:val="24"/>
          <w:lang w:eastAsia="zh-CN"/>
        </w:rPr>
        <w:t>//</w:t>
      </w:r>
      <w:r w:rsidRPr="0083286A">
        <w:rPr>
          <w:rFonts w:eastAsia="宋体" w:hint="eastAsia"/>
          <w:b/>
          <w:color w:val="339966"/>
          <w:sz w:val="24"/>
          <w:szCs w:val="24"/>
          <w:lang w:eastAsia="zh-CN"/>
        </w:rPr>
        <w:t>表示返回的错误类型</w:t>
      </w:r>
      <w:r>
        <w:rPr>
          <w:rFonts w:eastAsia="宋体" w:hint="eastAsia"/>
          <w:b/>
          <w:color w:val="339966"/>
          <w:sz w:val="24"/>
          <w:szCs w:val="24"/>
          <w:lang w:eastAsia="zh-CN"/>
        </w:rPr>
        <w:t>:</w:t>
      </w:r>
    </w:p>
    <w:p w:rsidR="0083286A" w:rsidRDefault="00082C0E" w:rsidP="0083286A">
      <w:pPr>
        <w:spacing w:line="300" w:lineRule="auto"/>
        <w:ind w:firstLineChars="200" w:firstLine="482"/>
        <w:rPr>
          <w:rFonts w:eastAsia="宋体"/>
          <w:b/>
          <w:color w:val="339966"/>
          <w:sz w:val="24"/>
          <w:szCs w:val="24"/>
          <w:lang w:eastAsia="zh-CN"/>
        </w:rPr>
      </w:pPr>
      <w:r>
        <w:rPr>
          <w:rFonts w:eastAsia="宋体" w:hint="eastAsia"/>
          <w:b/>
          <w:color w:val="339966"/>
          <w:sz w:val="24"/>
          <w:szCs w:val="24"/>
          <w:lang w:eastAsia="zh-CN"/>
        </w:rPr>
        <w:t>0</w:t>
      </w:r>
      <w:r>
        <w:rPr>
          <w:rFonts w:eastAsia="宋体" w:hint="eastAsia"/>
          <w:b/>
          <w:color w:val="339966"/>
          <w:sz w:val="24"/>
          <w:szCs w:val="24"/>
          <w:lang w:eastAsia="zh-CN"/>
        </w:rPr>
        <w:t>：正常，没有错误</w:t>
      </w:r>
    </w:p>
    <w:p w:rsidR="00CD39D6" w:rsidRDefault="00CD39D6" w:rsidP="0083286A">
      <w:pPr>
        <w:spacing w:line="300" w:lineRule="auto"/>
        <w:ind w:firstLineChars="200" w:firstLine="482"/>
        <w:rPr>
          <w:rFonts w:eastAsia="宋体"/>
          <w:b/>
          <w:color w:val="339966"/>
          <w:sz w:val="24"/>
          <w:szCs w:val="24"/>
          <w:lang w:eastAsia="zh-CN"/>
        </w:rPr>
      </w:pPr>
      <w:r>
        <w:rPr>
          <w:rFonts w:eastAsia="宋体" w:hint="eastAsia"/>
          <w:b/>
          <w:color w:val="339966"/>
          <w:sz w:val="24"/>
          <w:szCs w:val="24"/>
          <w:lang w:eastAsia="zh-CN"/>
        </w:rPr>
        <w:t>1</w:t>
      </w:r>
      <w:r>
        <w:rPr>
          <w:rFonts w:eastAsia="宋体" w:hint="eastAsia"/>
          <w:b/>
          <w:color w:val="339966"/>
          <w:sz w:val="24"/>
          <w:szCs w:val="24"/>
          <w:lang w:eastAsia="zh-CN"/>
        </w:rPr>
        <w:t>：</w:t>
      </w:r>
      <w:r w:rsidR="00871DE4">
        <w:rPr>
          <w:rFonts w:eastAsia="宋体" w:hint="eastAsia"/>
          <w:b/>
          <w:color w:val="339966"/>
          <w:sz w:val="24"/>
          <w:szCs w:val="24"/>
          <w:lang w:eastAsia="zh-CN"/>
        </w:rPr>
        <w:t>参数个数有误</w:t>
      </w:r>
    </w:p>
    <w:p w:rsidR="00C2009B" w:rsidRDefault="00CD39D6" w:rsidP="00C2009B">
      <w:pPr>
        <w:spacing w:line="300" w:lineRule="auto"/>
        <w:ind w:firstLineChars="200" w:firstLine="482"/>
        <w:rPr>
          <w:rFonts w:eastAsia="宋体"/>
          <w:b/>
          <w:color w:val="339966"/>
          <w:sz w:val="24"/>
          <w:szCs w:val="24"/>
          <w:lang w:eastAsia="zh-CN"/>
        </w:rPr>
      </w:pPr>
      <w:r>
        <w:rPr>
          <w:rFonts w:eastAsia="宋体" w:hint="eastAsia"/>
          <w:b/>
          <w:color w:val="339966"/>
          <w:sz w:val="24"/>
          <w:szCs w:val="24"/>
          <w:lang w:eastAsia="zh-CN"/>
        </w:rPr>
        <w:t>2</w:t>
      </w:r>
      <w:r>
        <w:rPr>
          <w:rFonts w:eastAsia="宋体" w:hint="eastAsia"/>
          <w:b/>
          <w:color w:val="339966"/>
          <w:sz w:val="24"/>
          <w:szCs w:val="24"/>
          <w:lang w:eastAsia="zh-CN"/>
        </w:rPr>
        <w:t>：</w:t>
      </w:r>
      <w:r w:rsidR="00871DE4">
        <w:rPr>
          <w:rFonts w:eastAsia="宋体" w:hint="eastAsia"/>
          <w:b/>
          <w:color w:val="339966"/>
          <w:sz w:val="24"/>
          <w:szCs w:val="24"/>
          <w:lang w:eastAsia="zh-CN"/>
        </w:rPr>
        <w:t>却少必要参数</w:t>
      </w:r>
    </w:p>
    <w:p w:rsidR="00CD39D6" w:rsidRDefault="00C2009B" w:rsidP="00734A57">
      <w:pPr>
        <w:spacing w:line="300" w:lineRule="auto"/>
        <w:ind w:firstLineChars="200" w:firstLine="482"/>
        <w:rPr>
          <w:rFonts w:eastAsia="宋体"/>
          <w:b/>
          <w:color w:val="339966"/>
          <w:sz w:val="24"/>
          <w:szCs w:val="24"/>
          <w:lang w:eastAsia="zh-CN"/>
        </w:rPr>
      </w:pPr>
      <w:r>
        <w:rPr>
          <w:rFonts w:eastAsia="宋体" w:hint="eastAsia"/>
          <w:b/>
          <w:color w:val="339966"/>
          <w:sz w:val="24"/>
          <w:szCs w:val="24"/>
          <w:lang w:eastAsia="zh-CN"/>
        </w:rPr>
        <w:t>3</w:t>
      </w:r>
      <w:r>
        <w:rPr>
          <w:rFonts w:eastAsia="宋体" w:hint="eastAsia"/>
          <w:b/>
          <w:color w:val="339966"/>
          <w:sz w:val="24"/>
          <w:szCs w:val="24"/>
          <w:lang w:eastAsia="zh-CN"/>
        </w:rPr>
        <w:t>：必要参数有误</w:t>
      </w:r>
    </w:p>
    <w:p w:rsidR="007A71B2" w:rsidRPr="007A71B2" w:rsidRDefault="00734A57" w:rsidP="0083286A">
      <w:pPr>
        <w:spacing w:line="300" w:lineRule="auto"/>
        <w:ind w:firstLineChars="200" w:firstLine="482"/>
        <w:rPr>
          <w:rFonts w:eastAsia="宋体"/>
          <w:b/>
          <w:color w:val="339966"/>
          <w:sz w:val="24"/>
          <w:szCs w:val="24"/>
          <w:lang w:eastAsia="zh-CN"/>
        </w:rPr>
      </w:pPr>
      <w:r>
        <w:rPr>
          <w:rFonts w:eastAsia="宋体" w:hint="eastAsia"/>
          <w:b/>
          <w:color w:val="339966"/>
          <w:sz w:val="24"/>
          <w:szCs w:val="24"/>
          <w:lang w:eastAsia="zh-CN"/>
        </w:rPr>
        <w:t>4</w:t>
      </w:r>
      <w:r w:rsidR="007A71B2">
        <w:rPr>
          <w:rFonts w:eastAsia="宋体" w:hint="eastAsia"/>
          <w:b/>
          <w:color w:val="339966"/>
          <w:sz w:val="24"/>
          <w:szCs w:val="24"/>
          <w:lang w:eastAsia="zh-CN"/>
        </w:rPr>
        <w:t>：服务端异常</w:t>
      </w:r>
    </w:p>
    <w:p w:rsidR="00CD39D6" w:rsidRPr="0083286A" w:rsidRDefault="00CD39D6" w:rsidP="0083286A">
      <w:pPr>
        <w:spacing w:line="300" w:lineRule="auto"/>
        <w:ind w:firstLineChars="200" w:firstLine="482"/>
        <w:rPr>
          <w:rFonts w:eastAsia="宋体"/>
          <w:b/>
          <w:color w:val="339966"/>
          <w:sz w:val="24"/>
          <w:szCs w:val="24"/>
          <w:lang w:eastAsia="zh-CN"/>
        </w:rPr>
      </w:pPr>
    </w:p>
    <w:p w:rsidR="0045262A" w:rsidRDefault="0045262A" w:rsidP="0045262A">
      <w:pPr>
        <w:rPr>
          <w:rFonts w:eastAsia="宋体"/>
          <w:lang w:eastAsia="zh-CN"/>
        </w:rPr>
      </w:pPr>
    </w:p>
    <w:p w:rsidR="0045262A" w:rsidRDefault="0045262A" w:rsidP="0045262A">
      <w:pPr>
        <w:rPr>
          <w:rFonts w:eastAsia="宋体"/>
          <w:lang w:eastAsia="zh-CN"/>
        </w:rPr>
      </w:pPr>
    </w:p>
    <w:p w:rsidR="0045262A" w:rsidRPr="0045262A" w:rsidRDefault="0045262A" w:rsidP="0045262A">
      <w:pPr>
        <w:rPr>
          <w:rFonts w:eastAsia="宋体"/>
          <w:lang w:eastAsia="zh-CN"/>
        </w:rPr>
      </w:pPr>
    </w:p>
    <w:p w:rsidR="008B2522" w:rsidRDefault="005A3C66" w:rsidP="002E568E">
      <w:pPr>
        <w:pStyle w:val="21"/>
      </w:pPr>
      <w:bookmarkStart w:id="61" w:name="_Toc373763282"/>
      <w:r>
        <w:rPr>
          <w:rFonts w:hint="eastAsia"/>
        </w:rPr>
        <w:t>业务接口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3068CC" w:rsidRPr="003068CC" w:rsidRDefault="003068CC" w:rsidP="003068CC">
      <w:pPr>
        <w:rPr>
          <w:rFonts w:eastAsia="宋体"/>
          <w:lang w:eastAsia="zh-CN"/>
        </w:rPr>
      </w:pPr>
    </w:p>
    <w:p w:rsidR="003068CC" w:rsidRDefault="000C4A59" w:rsidP="003068CC">
      <w:pPr>
        <w:pStyle w:val="31"/>
        <w:rPr>
          <w:rFonts w:eastAsia="宋体"/>
          <w:lang w:eastAsia="zh-CN"/>
        </w:rPr>
      </w:pPr>
      <w:bookmarkStart w:id="62" w:name="_Toc373763283"/>
      <w:r>
        <w:rPr>
          <w:rFonts w:eastAsia="宋体" w:hint="eastAsia"/>
          <w:lang w:eastAsia="zh-CN"/>
        </w:rPr>
        <w:t>History</w:t>
      </w:r>
      <w:r>
        <w:rPr>
          <w:rFonts w:eastAsia="宋体" w:hint="eastAsia"/>
          <w:lang w:eastAsia="zh-CN"/>
        </w:rPr>
        <w:t>数据上报接口</w:t>
      </w:r>
      <w:bookmarkEnd w:id="62"/>
    </w:p>
    <w:p w:rsidR="00F93301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History</w:t>
      </w:r>
      <w:r>
        <w:rPr>
          <w:rFonts w:eastAsia="宋体" w:hint="eastAsia"/>
          <w:sz w:val="21"/>
          <w:szCs w:val="21"/>
          <w:lang w:eastAsia="zh-CN"/>
        </w:rPr>
        <w:t>数据上报</w:t>
      </w:r>
      <w:r w:rsidRPr="00280C0C">
        <w:rPr>
          <w:rFonts w:eastAsia="宋体" w:hint="eastAsia"/>
          <w:sz w:val="21"/>
          <w:szCs w:val="21"/>
          <w:lang w:eastAsia="zh-CN"/>
        </w:rPr>
        <w:t>接口，</w:t>
      </w:r>
      <w:r>
        <w:rPr>
          <w:rFonts w:eastAsia="宋体" w:hint="eastAsia"/>
          <w:sz w:val="21"/>
          <w:szCs w:val="21"/>
          <w:lang w:eastAsia="zh-CN"/>
        </w:rPr>
        <w:t>主要是上报用户使用的历史数据供后台做数据分析使用。</w:t>
      </w:r>
    </w:p>
    <w:p w:rsidR="00F93301" w:rsidRPr="00280C0C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F93301" w:rsidRPr="008C1E91" w:rsidRDefault="00F93301" w:rsidP="00F93301">
      <w:pPr>
        <w:pStyle w:val="40"/>
      </w:pPr>
      <w:r>
        <w:rPr>
          <w:rFonts w:eastAsia="宋体" w:hint="eastAsia"/>
          <w:lang w:eastAsia="zh-CN"/>
        </w:rPr>
        <w:t>接口访问地址</w:t>
      </w:r>
    </w:p>
    <w:p w:rsidR="00F93301" w:rsidRPr="006C6D7A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http://</w:t>
      </w:r>
      <w:r>
        <w:rPr>
          <w:rFonts w:eastAsia="宋体" w:hint="eastAsia"/>
          <w:sz w:val="21"/>
          <w:szCs w:val="21"/>
          <w:lang w:eastAsia="zh-CN"/>
        </w:rPr>
        <w:t>www</w:t>
      </w:r>
      <w:r w:rsidRPr="006C6D7A">
        <w:rPr>
          <w:rFonts w:eastAsia="宋体" w:hint="eastAsia"/>
          <w:sz w:val="21"/>
          <w:szCs w:val="21"/>
          <w:lang w:eastAsia="zh-CN"/>
        </w:rPr>
        <w:t>.</w:t>
      </w:r>
      <w:r>
        <w:rPr>
          <w:rFonts w:eastAsia="宋体" w:hint="eastAsia"/>
          <w:sz w:val="21"/>
          <w:szCs w:val="21"/>
          <w:lang w:eastAsia="zh-CN"/>
        </w:rPr>
        <w:t>xxx</w:t>
      </w:r>
      <w:r w:rsidRPr="006C6D7A">
        <w:rPr>
          <w:rFonts w:eastAsia="宋体" w:hint="eastAsia"/>
          <w:sz w:val="21"/>
          <w:szCs w:val="21"/>
          <w:lang w:eastAsia="zh-CN"/>
        </w:rPr>
        <w:t>.com /</w:t>
      </w:r>
      <w:r>
        <w:rPr>
          <w:rFonts w:eastAsia="宋体" w:hint="eastAsia"/>
          <w:sz w:val="21"/>
          <w:szCs w:val="21"/>
          <w:lang w:eastAsia="zh-CN"/>
        </w:rPr>
        <w:t>sciflyui</w:t>
      </w:r>
      <w:r w:rsidRPr="006C6D7A">
        <w:rPr>
          <w:rFonts w:eastAsia="宋体" w:hint="eastAsia"/>
          <w:sz w:val="21"/>
          <w:szCs w:val="21"/>
          <w:lang w:eastAsia="zh-CN"/>
        </w:rPr>
        <w:t>_handler.do</w:t>
      </w:r>
    </w:p>
    <w:p w:rsidR="00F93301" w:rsidRPr="006C6D7A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6C6D7A">
        <w:rPr>
          <w:rFonts w:eastAsia="宋体" w:hint="eastAsia"/>
          <w:sz w:val="21"/>
          <w:szCs w:val="21"/>
          <w:lang w:eastAsia="zh-CN"/>
        </w:rPr>
        <w:t>该地址仅为举例，真实接口地址可与此不同。</w:t>
      </w:r>
    </w:p>
    <w:p w:rsidR="00F93301" w:rsidRPr="0074310C" w:rsidRDefault="00F93301" w:rsidP="00F93301"/>
    <w:p w:rsidR="00F93301" w:rsidRPr="008C1E91" w:rsidRDefault="00F93301" w:rsidP="00F93301">
      <w:pPr>
        <w:pStyle w:val="40"/>
      </w:pPr>
      <w:r>
        <w:rPr>
          <w:rFonts w:eastAsia="宋体" w:hint="eastAsia"/>
          <w:lang w:eastAsia="zh-CN"/>
        </w:rPr>
        <w:t>接口功能</w:t>
      </w:r>
    </w:p>
    <w:p w:rsidR="00F93301" w:rsidRDefault="00BF562B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本地记录的</w:t>
      </w:r>
      <w:r>
        <w:rPr>
          <w:rFonts w:eastAsia="宋体" w:hint="eastAsia"/>
          <w:sz w:val="21"/>
          <w:szCs w:val="21"/>
          <w:lang w:eastAsia="zh-CN"/>
        </w:rPr>
        <w:t>history</w:t>
      </w:r>
      <w:r>
        <w:rPr>
          <w:rFonts w:eastAsia="宋体" w:hint="eastAsia"/>
          <w:sz w:val="21"/>
          <w:szCs w:val="21"/>
          <w:lang w:eastAsia="zh-CN"/>
        </w:rPr>
        <w:t>数据上报到网络服务器</w:t>
      </w:r>
      <w:r w:rsidR="00F93301">
        <w:rPr>
          <w:rFonts w:eastAsia="宋体" w:hint="eastAsia"/>
          <w:sz w:val="21"/>
          <w:szCs w:val="21"/>
          <w:lang w:eastAsia="zh-CN"/>
        </w:rPr>
        <w:t>。</w:t>
      </w:r>
    </w:p>
    <w:p w:rsidR="00F93301" w:rsidRPr="009216D9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F93301" w:rsidRPr="009216D9" w:rsidRDefault="00F93301" w:rsidP="00F93301">
      <w:pPr>
        <w:pStyle w:val="40"/>
        <w:rPr>
          <w:rFonts w:eastAsia="宋体"/>
          <w:sz w:val="21"/>
          <w:szCs w:val="21"/>
          <w:lang w:eastAsia="zh-CN"/>
        </w:rPr>
      </w:pPr>
      <w:r w:rsidRPr="009216D9">
        <w:rPr>
          <w:rFonts w:eastAsia="宋体" w:hint="eastAsia"/>
          <w:lang w:eastAsia="zh-CN"/>
        </w:rPr>
        <w:t>请求数据结构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F93301" w:rsidTr="0011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26" w:type="dxa"/>
          </w:tcPr>
          <w:p w:rsidR="00F93301" w:rsidRPr="00405C59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{</w:t>
            </w:r>
          </w:p>
          <w:p w:rsidR="00F93301" w:rsidRPr="00405C59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ns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="000E4703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history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//表示名字空间</w:t>
            </w:r>
          </w:p>
          <w:p w:rsidR="00F93301" w:rsidRPr="00405C59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nm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: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="000E4703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AddFlow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,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</w:t>
            </w:r>
            <w:r w:rsidRPr="00405C59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>//表示功能函数</w:t>
            </w:r>
          </w:p>
          <w:p w:rsidR="00F93301" w:rsidRPr="00405C59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op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1,</w:t>
            </w: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//表示操作类型</w:t>
            </w:r>
            <w:r w:rsidR="00C92C1E"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1add 2modify 3delete</w:t>
            </w:r>
          </w:p>
          <w:p w:rsidR="00F93301" w:rsidRPr="00405C59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“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bd</w:t>
            </w:r>
            <w:r w:rsidR="00A73AF5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”</w:t>
            </w: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: {</w:t>
            </w:r>
          </w:p>
          <w:p w:rsidR="00D402AA" w:rsidRPr="00970A0A" w:rsidRDefault="00F93301" w:rsidP="00D402AA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</w:t>
            </w:r>
            <w:r w:rsidR="00A73AF5">
              <w:rPr>
                <w:b w:val="0"/>
                <w:color w:val="339966"/>
              </w:rPr>
              <w:t>“</w:t>
            </w:r>
            <w:r w:rsidR="00D402AA" w:rsidRPr="00C419AE">
              <w:rPr>
                <w:rFonts w:hint="eastAsia"/>
                <w:b w:val="0"/>
                <w:color w:val="339966"/>
              </w:rPr>
              <w:t>tnm</w:t>
            </w:r>
            <w:r w:rsidR="00A73AF5">
              <w:rPr>
                <w:b w:val="0"/>
                <w:color w:val="339966"/>
              </w:rPr>
              <w:t>”</w:t>
            </w:r>
            <w:r w:rsidR="00D402AA" w:rsidRPr="00C419AE">
              <w:rPr>
                <w:rFonts w:hint="eastAsia"/>
                <w:b w:val="0"/>
                <w:color w:val="339966"/>
              </w:rPr>
              <w:t xml:space="preserve">:2,  // </w:t>
            </w:r>
            <w:r w:rsidR="00D402AA">
              <w:rPr>
                <w:rFonts w:hint="eastAsia"/>
                <w:b w:val="0"/>
                <w:color w:val="339966"/>
              </w:rPr>
              <w:t>表示数据总共多少</w:t>
            </w:r>
            <w:r w:rsidR="00D402AA">
              <w:rPr>
                <w:rFonts w:eastAsia="宋体" w:hint="eastAsia"/>
                <w:b w:val="0"/>
                <w:color w:val="339966"/>
                <w:lang w:eastAsia="zh-CN"/>
              </w:rPr>
              <w:t>项</w:t>
            </w:r>
          </w:p>
          <w:p w:rsidR="00D402AA" w:rsidRPr="00C419AE" w:rsidRDefault="00D402AA" w:rsidP="00D402AA">
            <w:pPr>
              <w:spacing w:line="300" w:lineRule="auto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</w:t>
            </w:r>
            <w:r w:rsidR="00A73AF5">
              <w:rPr>
                <w:b w:val="0"/>
                <w:color w:val="339966"/>
              </w:rPr>
              <w:t>“</w:t>
            </w:r>
            <w:r w:rsidRPr="00C419AE">
              <w:rPr>
                <w:rFonts w:hint="eastAsia"/>
                <w:b w:val="0"/>
                <w:color w:val="339966"/>
              </w:rPr>
              <w:t>its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:[</w:t>
            </w:r>
          </w:p>
          <w:p w:rsidR="00D402AA" w:rsidRPr="00C419AE" w:rsidRDefault="00D402AA" w:rsidP="00D402AA">
            <w:pPr>
              <w:spacing w:line="300" w:lineRule="auto"/>
              <w:ind w:firstLineChars="600" w:firstLine="12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</w:p>
          <w:p w:rsidR="001D4381" w:rsidRPr="007E5770" w:rsidRDefault="00D402AA" w:rsidP="001D4381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 w:rsidR="00A73AF5">
              <w:rPr>
                <w:b w:val="0"/>
                <w:color w:val="339966"/>
              </w:rPr>
              <w:t>“</w:t>
            </w:r>
            <w:r w:rsidR="00DE4DC5">
              <w:rPr>
                <w:b w:val="0"/>
                <w:color w:val="339966"/>
              </w:rPr>
              <w:t>id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 w:rsidR="00A73AF5">
              <w:rPr>
                <w:b w:val="0"/>
                <w:color w:val="339966"/>
              </w:rPr>
              <w:t>”</w:t>
            </w:r>
            <w:r w:rsidR="00DE4DC5">
              <w:rPr>
                <w:rFonts w:eastAsia="宋体"/>
                <w:b w:val="0"/>
                <w:color w:val="339966"/>
                <w:lang w:eastAsia="zh-CN"/>
              </w:rPr>
              <w:t>000123</w:t>
            </w:r>
            <w:r w:rsidR="00A73AF5"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 w:rsidR="00035E0D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DE4DC5">
              <w:rPr>
                <w:rFonts w:eastAsia="宋体"/>
                <w:b w:val="0"/>
                <w:color w:val="339966"/>
                <w:lang w:eastAsia="zh-CN"/>
              </w:rPr>
              <w:t>id</w:t>
            </w:r>
          </w:p>
          <w:p w:rsidR="001D4381" w:rsidRPr="00BC1620" w:rsidRDefault="001D4381" w:rsidP="00D402AA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user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MANDY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,  //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表示</w:t>
            </w:r>
            <w:r w:rsidR="00B20261">
              <w:rPr>
                <w:rFonts w:eastAsia="宋体" w:hint="eastAsia"/>
                <w:b w:val="0"/>
                <w:color w:val="339966"/>
                <w:lang w:eastAsia="zh-CN"/>
              </w:rPr>
              <w:t>用户名</w:t>
            </w:r>
          </w:p>
          <w:p w:rsidR="00D402AA" w:rsidRPr="00BC1620" w:rsidRDefault="00D402AA" w:rsidP="00D402AA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      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data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4381" w:rsidRPr="00BC1620">
              <w:rPr>
                <w:rFonts w:eastAsia="宋体"/>
                <w:b w:val="0"/>
                <w:color w:val="339966"/>
                <w:lang w:eastAsia="zh-CN"/>
              </w:rPr>
              <w:t xml:space="preserve">service </w:t>
            </w:r>
            <w:r w:rsidR="001D4381" w:rsidRPr="00BC1620">
              <w:rPr>
                <w:rFonts w:eastAsia="宋体" w:hint="eastAsia"/>
                <w:b w:val="0"/>
                <w:color w:val="339966"/>
                <w:lang w:eastAsia="zh-CN"/>
              </w:rPr>
              <w:t>id/package name etc/videop url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4381"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,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// </w:t>
            </w:r>
            <w:r w:rsidR="001D4381" w:rsidRPr="00BC1620">
              <w:rPr>
                <w:rFonts w:eastAsia="宋体" w:hint="eastAsia"/>
                <w:b w:val="0"/>
                <w:color w:val="339966"/>
                <w:lang w:eastAsia="zh-CN"/>
              </w:rPr>
              <w:t>频道相关或包名</w:t>
            </w:r>
          </w:p>
          <w:p w:rsidR="00D402AA" w:rsidRPr="00BC1620" w:rsidRDefault="00A661C7" w:rsidP="00D402AA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     </w:t>
            </w:r>
            <w:r w:rsid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 w:rsidRPr="00BC1620">
              <w:rPr>
                <w:rFonts w:eastAsia="宋体"/>
                <w:b w:val="0"/>
                <w:color w:val="339966"/>
                <w:lang w:eastAsia="zh-CN"/>
              </w:rPr>
              <w:t>thumbnail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: 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 w:rsidRPr="00BC1620">
              <w:rPr>
                <w:rFonts w:eastAsia="宋体" w:hint="eastAsia"/>
                <w:b w:val="0"/>
                <w:color w:val="339966"/>
                <w:lang w:eastAsia="zh-CN"/>
              </w:rPr>
              <w:t>bitmap</w:t>
            </w:r>
            <w:r w:rsidR="00A73AF5"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,  // </w:t>
            </w:r>
            <w:r w:rsidR="001D4381" w:rsidRPr="00BC1620">
              <w:rPr>
                <w:rFonts w:eastAsia="宋体" w:hint="eastAsia"/>
                <w:b w:val="0"/>
                <w:color w:val="339966"/>
                <w:lang w:eastAsia="zh-CN"/>
              </w:rPr>
              <w:t>缩略图</w:t>
            </w:r>
          </w:p>
          <w:p w:rsidR="00D402AA" w:rsidRPr="00BB63EC" w:rsidRDefault="00A73AF5" w:rsidP="001D4381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 w:rsidRPr="00BC1620">
              <w:rPr>
                <w:rFonts w:eastAsia="宋体"/>
                <w:b w:val="0"/>
                <w:color w:val="339966"/>
                <w:lang w:eastAsia="zh-CN"/>
              </w:rPr>
              <w:t>title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4381" w:rsidRPr="00BC1620">
              <w:rPr>
                <w:rFonts w:eastAsia="宋体" w:hint="eastAsia"/>
                <w:b w:val="0"/>
                <w:color w:val="339966"/>
                <w:lang w:eastAsia="zh-CN"/>
              </w:rPr>
              <w:t>显示标题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 w:rsidRPr="00BC1620">
              <w:rPr>
                <w:rFonts w:eastAsia="宋体" w:hint="eastAsia"/>
                <w:b w:val="0"/>
                <w:color w:val="339966"/>
                <w:lang w:eastAsia="zh-CN"/>
              </w:rPr>
              <w:t>,  //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B958BE">
              <w:rPr>
                <w:rFonts w:eastAsia="宋体" w:hint="eastAsia"/>
                <w:b w:val="0"/>
                <w:color w:val="339966"/>
                <w:lang w:eastAsia="zh-CN"/>
              </w:rPr>
              <w:t>显示名称，如系统设置，频道号</w:t>
            </w:r>
          </w:p>
          <w:p w:rsidR="00D402AA" w:rsidRDefault="00A73AF5" w:rsidP="001D4381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time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以毫秒表示的时间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//</w:t>
            </w:r>
            <w:r w:rsidR="00B20261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可转换成</w:t>
            </w:r>
            <w:r w:rsidR="007371ED" w:rsidRPr="007371ED">
              <w:rPr>
                <w:rFonts w:eastAsia="宋体" w:hint="eastAsia"/>
                <w:b w:val="0"/>
                <w:color w:val="339966"/>
                <w:lang w:eastAsia="zh-CN"/>
              </w:rPr>
              <w:t>日期</w:t>
            </w:r>
            <w:r w:rsidR="007371ED" w:rsidRPr="007371ED">
              <w:rPr>
                <w:rFonts w:eastAsia="宋体" w:hint="eastAsia"/>
                <w:b w:val="0"/>
                <w:color w:val="339966"/>
                <w:lang w:eastAsia="zh-CN"/>
              </w:rPr>
              <w:t>(yyyy-MM-dd</w:t>
            </w:r>
            <w:r w:rsidR="007371ED" w:rsidRPr="007371ED">
              <w:rPr>
                <w:rFonts w:eastAsia="宋体" w:hint="eastAsia"/>
                <w:b w:val="0"/>
                <w:color w:val="339966"/>
                <w:lang w:eastAsia="zh-CN"/>
              </w:rPr>
              <w:t>格式</w:t>
            </w:r>
            <w:r w:rsidR="007371ED" w:rsidRPr="007371ED">
              <w:rPr>
                <w:rFonts w:eastAsia="宋体" w:hint="eastAsia"/>
                <w:b w:val="0"/>
                <w:color w:val="339966"/>
                <w:lang w:eastAsia="zh-CN"/>
              </w:rPr>
              <w:t>)</w:t>
            </w:r>
          </w:p>
          <w:p w:rsidR="001D4381" w:rsidRDefault="00A73AF5" w:rsidP="001D4381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 w:rsidRPr="001D4381">
              <w:rPr>
                <w:rFonts w:eastAsia="宋体"/>
                <w:b w:val="0"/>
                <w:color w:val="339966"/>
                <w:lang w:eastAsia="zh-CN"/>
              </w:rPr>
              <w:t>category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33F6"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类型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33F6"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//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1D4381" w:rsidRPr="00AB3FBD">
              <w:rPr>
                <w:rFonts w:eastAsia="宋体"/>
                <w:b w:val="0"/>
                <w:color w:val="339966"/>
                <w:lang w:eastAsia="zh-CN"/>
              </w:rPr>
              <w:t>enum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 xml:space="preserve"> {</w:t>
            </w:r>
            <w:r w:rsidR="00770E2B">
              <w:rPr>
                <w:rFonts w:eastAsia="宋体" w:hint="eastAsia"/>
                <w:b w:val="0"/>
                <w:color w:val="339966"/>
                <w:lang w:eastAsia="zh-CN"/>
              </w:rPr>
              <w:t>TV</w:t>
            </w:r>
            <w:r w:rsidR="001D4381" w:rsidRPr="00751819">
              <w:rPr>
                <w:rFonts w:eastAsia="宋体"/>
                <w:b w:val="0"/>
                <w:color w:val="339966"/>
                <w:lang w:eastAsia="zh-CN"/>
              </w:rPr>
              <w:t xml:space="preserve">, </w:t>
            </w:r>
            <w:r w:rsidR="00770E2B">
              <w:rPr>
                <w:rFonts w:eastAsia="宋体" w:hint="eastAsia"/>
                <w:b w:val="0"/>
                <w:color w:val="339966"/>
                <w:lang w:eastAsia="zh-CN"/>
              </w:rPr>
              <w:t>MEDIA, APK</w:t>
            </w:r>
            <w:r w:rsidR="001D4381" w:rsidRPr="00751819">
              <w:rPr>
                <w:rFonts w:eastAsia="宋体"/>
                <w:b w:val="0"/>
                <w:color w:val="339966"/>
                <w:lang w:eastAsia="zh-CN"/>
              </w:rPr>
              <w:t xml:space="preserve">, </w:t>
            </w:r>
            <w:r w:rsidR="00CC2286">
              <w:rPr>
                <w:rFonts w:eastAsia="宋体" w:hint="eastAsia"/>
                <w:b w:val="0"/>
                <w:color w:val="339966"/>
                <w:lang w:eastAsia="zh-CN"/>
              </w:rPr>
              <w:t>WEB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}</w:t>
            </w:r>
          </w:p>
          <w:p w:rsidR="00993DAA" w:rsidRPr="00CC40F2" w:rsidRDefault="00A73AF5" w:rsidP="001D4381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="001D4381" w:rsidRPr="001D4381">
              <w:rPr>
                <w:rFonts w:eastAsia="宋体"/>
                <w:b w:val="0"/>
                <w:color w:val="339966"/>
                <w:lang w:eastAsia="zh-CN"/>
              </w:rPr>
              <w:t>reserve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>
              <w:rPr>
                <w:rFonts w:eastAsia="宋体"/>
                <w:b w:val="0"/>
                <w:color w:val="339966"/>
                <w:lang w:eastAsia="zh-CN"/>
              </w:rPr>
              <w:t>: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1D4381">
              <w:rPr>
                <w:rFonts w:eastAsia="宋体" w:hint="eastAsia"/>
                <w:b w:val="0"/>
                <w:color w:val="339966"/>
                <w:lang w:eastAsia="zh-CN"/>
              </w:rPr>
              <w:t>保留字段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="00D402AA">
              <w:rPr>
                <w:rFonts w:eastAsia="宋体" w:hint="eastAsia"/>
                <w:b w:val="0"/>
                <w:color w:val="339966"/>
                <w:lang w:eastAsia="zh-CN"/>
              </w:rPr>
              <w:t xml:space="preserve"> //</w:t>
            </w:r>
            <w:r w:rsidR="00977BB1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="00977BB1">
              <w:rPr>
                <w:rFonts w:eastAsia="宋体" w:hint="eastAsia"/>
                <w:b w:val="0"/>
                <w:color w:val="339966"/>
                <w:lang w:eastAsia="zh-CN"/>
              </w:rPr>
              <w:t>可记录登入，登出事件等</w:t>
            </w:r>
          </w:p>
          <w:p w:rsidR="006A2045" w:rsidRDefault="00750E19" w:rsidP="006A2045">
            <w:pPr>
              <w:spacing w:line="300" w:lineRule="auto"/>
              <w:ind w:firstLineChars="600" w:firstLine="12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 xml:space="preserve"> </w:t>
            </w:r>
            <w:r w:rsidR="00D402AA" w:rsidRPr="00C419AE">
              <w:rPr>
                <w:rFonts w:hint="eastAsia"/>
                <w:b w:val="0"/>
                <w:color w:val="339966"/>
              </w:rPr>
              <w:t>},</w:t>
            </w:r>
          </w:p>
          <w:p w:rsidR="00C81CED" w:rsidRPr="00C419AE" w:rsidRDefault="00C81CED" w:rsidP="00C81CED">
            <w:pPr>
              <w:spacing w:line="300" w:lineRule="auto"/>
              <w:ind w:firstLineChars="600" w:firstLine="1200"/>
              <w:rPr>
                <w:b w:val="0"/>
                <w:color w:val="339966"/>
              </w:rPr>
            </w:pPr>
            <w:r w:rsidRPr="00C419AE">
              <w:rPr>
                <w:rFonts w:hint="eastAsia"/>
                <w:b w:val="0"/>
                <w:color w:val="339966"/>
              </w:rPr>
              <w:t>{</w:t>
            </w:r>
          </w:p>
          <w:p w:rsidR="00C81CED" w:rsidRPr="007E5770" w:rsidRDefault="00C81CED" w:rsidP="00C81CED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          </w:t>
            </w:r>
            <w:r>
              <w:rPr>
                <w:b w:val="0"/>
                <w:color w:val="339966"/>
              </w:rPr>
              <w:t>“id”</w:t>
            </w:r>
            <w:r w:rsidRPr="00C419AE">
              <w:rPr>
                <w:rFonts w:hint="eastAsia"/>
                <w:b w:val="0"/>
                <w:color w:val="339966"/>
              </w:rPr>
              <w:t>:</w:t>
            </w:r>
            <w:r>
              <w:rPr>
                <w:b w:val="0"/>
                <w:color w:val="339966"/>
              </w:rPr>
              <w:t>”</w:t>
            </w:r>
            <w:r>
              <w:rPr>
                <w:rFonts w:eastAsia="宋体"/>
                <w:b w:val="0"/>
                <w:color w:val="339966"/>
                <w:lang w:eastAsia="zh-CN"/>
              </w:rPr>
              <w:t>00012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2</w:t>
            </w:r>
            <w:r>
              <w:rPr>
                <w:b w:val="0"/>
                <w:color w:val="339966"/>
              </w:rPr>
              <w:t>”</w:t>
            </w:r>
            <w:r w:rsidRPr="00C419AE">
              <w:rPr>
                <w:rFonts w:hint="eastAsia"/>
                <w:b w:val="0"/>
                <w:color w:val="339966"/>
              </w:rPr>
              <w:t>,  //</w:t>
            </w:r>
            <w:r w:rsidR="00035E0D"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>
              <w:rPr>
                <w:rFonts w:eastAsia="宋体"/>
                <w:b w:val="0"/>
                <w:color w:val="339966"/>
                <w:lang w:eastAsia="zh-CN"/>
              </w:rPr>
              <w:t>id</w:t>
            </w:r>
          </w:p>
          <w:p w:rsidR="00C81CED" w:rsidRPr="00BC1620" w:rsidRDefault="00C81CED" w:rsidP="00C81CED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C419AE">
              <w:rPr>
                <w:rFonts w:hint="eastAsia"/>
                <w:b w:val="0"/>
                <w:color w:val="339966"/>
              </w:rPr>
              <w:t xml:space="preserve">     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user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MANDY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,  //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表示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用户名</w:t>
            </w:r>
          </w:p>
          <w:p w:rsidR="00C81CED" w:rsidRPr="00BC1620" w:rsidRDefault="00C81CED" w:rsidP="00C81CED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      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data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 xml:space="preserve">”service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id/package name etc/videop url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, //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频道相关或包名</w:t>
            </w:r>
          </w:p>
          <w:p w:rsidR="00C81CED" w:rsidRPr="00BC1620" w:rsidRDefault="00C81CED" w:rsidP="00C81CED">
            <w:pPr>
              <w:spacing w:line="300" w:lineRule="auto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             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“thumbnail”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: 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bitmap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,  // 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缩略图</w:t>
            </w:r>
          </w:p>
          <w:p w:rsidR="00C81CED" w:rsidRPr="00BB63EC" w:rsidRDefault="00C81CED" w:rsidP="00C81CED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“title”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显示标题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,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显示名称，如系统设置，频道号</w:t>
            </w:r>
          </w:p>
          <w:p w:rsidR="00C81CED" w:rsidRDefault="00C81CED" w:rsidP="00C81CED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time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以毫秒表示的时间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可转换成</w:t>
            </w:r>
            <w:r w:rsidRPr="007371ED">
              <w:rPr>
                <w:rFonts w:eastAsia="宋体" w:hint="eastAsia"/>
                <w:b w:val="0"/>
                <w:color w:val="339966"/>
                <w:lang w:eastAsia="zh-CN"/>
              </w:rPr>
              <w:t>日期</w:t>
            </w:r>
            <w:r w:rsidRPr="007371ED">
              <w:rPr>
                <w:rFonts w:eastAsia="宋体" w:hint="eastAsia"/>
                <w:b w:val="0"/>
                <w:color w:val="339966"/>
                <w:lang w:eastAsia="zh-CN"/>
              </w:rPr>
              <w:t>(yyyy-MM-dd</w:t>
            </w:r>
            <w:r w:rsidRPr="007371ED">
              <w:rPr>
                <w:rFonts w:eastAsia="宋体" w:hint="eastAsia"/>
                <w:b w:val="0"/>
                <w:color w:val="339966"/>
                <w:lang w:eastAsia="zh-CN"/>
              </w:rPr>
              <w:t>格式</w:t>
            </w:r>
            <w:r w:rsidRPr="007371ED">
              <w:rPr>
                <w:rFonts w:eastAsia="宋体" w:hint="eastAsia"/>
                <w:b w:val="0"/>
                <w:color w:val="339966"/>
                <w:lang w:eastAsia="zh-CN"/>
              </w:rPr>
              <w:t>)</w:t>
            </w:r>
          </w:p>
          <w:p w:rsidR="00C81CED" w:rsidRDefault="00C81CED" w:rsidP="00C81CED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t>“</w:t>
            </w:r>
            <w:r w:rsidRPr="001D4381">
              <w:rPr>
                <w:rFonts w:eastAsia="宋体"/>
                <w:b w:val="0"/>
                <w:color w:val="339966"/>
                <w:lang w:eastAsia="zh-CN"/>
              </w:rPr>
              <w:t>category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>: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类型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 w:rsidRPr="00BC1620">
              <w:rPr>
                <w:rFonts w:eastAsia="宋体" w:hint="eastAsia"/>
                <w:b w:val="0"/>
                <w:color w:val="339966"/>
                <w:lang w:eastAsia="zh-CN"/>
              </w:rPr>
              <w:t xml:space="preserve">  //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</w:t>
            </w:r>
            <w:r w:rsidRPr="00AB3FBD">
              <w:rPr>
                <w:rFonts w:eastAsia="宋体"/>
                <w:b w:val="0"/>
                <w:color w:val="339966"/>
                <w:lang w:eastAsia="zh-CN"/>
              </w:rPr>
              <w:t>enum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{</w:t>
            </w:r>
            <w:r w:rsidR="00770E2B">
              <w:rPr>
                <w:rFonts w:eastAsia="宋体" w:hint="eastAsia"/>
                <w:b w:val="0"/>
                <w:color w:val="339966"/>
                <w:lang w:eastAsia="zh-CN"/>
              </w:rPr>
              <w:t>TV</w:t>
            </w:r>
            <w:r w:rsidR="00770E2B" w:rsidRPr="00751819">
              <w:rPr>
                <w:rFonts w:eastAsia="宋体"/>
                <w:b w:val="0"/>
                <w:color w:val="339966"/>
                <w:lang w:eastAsia="zh-CN"/>
              </w:rPr>
              <w:t xml:space="preserve">, </w:t>
            </w:r>
            <w:r w:rsidR="00770E2B">
              <w:rPr>
                <w:rFonts w:eastAsia="宋体" w:hint="eastAsia"/>
                <w:b w:val="0"/>
                <w:color w:val="339966"/>
                <w:lang w:eastAsia="zh-CN"/>
              </w:rPr>
              <w:t>MEDIA, APK</w:t>
            </w:r>
            <w:r w:rsidR="00770E2B" w:rsidRPr="00751819">
              <w:rPr>
                <w:rFonts w:eastAsia="宋体"/>
                <w:b w:val="0"/>
                <w:color w:val="339966"/>
                <w:lang w:eastAsia="zh-CN"/>
              </w:rPr>
              <w:t xml:space="preserve">, </w:t>
            </w:r>
            <w:r w:rsidR="00334250">
              <w:rPr>
                <w:rFonts w:eastAsia="宋体" w:hint="eastAsia"/>
                <w:b w:val="0"/>
                <w:color w:val="339966"/>
                <w:lang w:eastAsia="zh-CN"/>
              </w:rPr>
              <w:t>WEB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}</w:t>
            </w:r>
          </w:p>
          <w:p w:rsidR="00C81CED" w:rsidRPr="00977BB1" w:rsidRDefault="00C81CED" w:rsidP="00977BB1">
            <w:pPr>
              <w:spacing w:line="300" w:lineRule="auto"/>
              <w:ind w:firstLineChars="800" w:firstLine="1600"/>
              <w:rPr>
                <w:rFonts w:eastAsia="宋体"/>
                <w:b w:val="0"/>
                <w:color w:val="339966"/>
                <w:lang w:eastAsia="zh-CN"/>
              </w:rPr>
            </w:pPr>
            <w:r w:rsidRPr="00BC1620">
              <w:rPr>
                <w:rFonts w:eastAsia="宋体"/>
                <w:b w:val="0"/>
                <w:color w:val="339966"/>
                <w:lang w:eastAsia="zh-CN"/>
              </w:rPr>
              <w:lastRenderedPageBreak/>
              <w:t>“</w:t>
            </w:r>
            <w:r w:rsidRPr="001D4381">
              <w:rPr>
                <w:rFonts w:eastAsia="宋体"/>
                <w:b w:val="0"/>
                <w:color w:val="339966"/>
                <w:lang w:eastAsia="zh-CN"/>
              </w:rPr>
              <w:t>reserve</w:t>
            </w:r>
            <w:r w:rsidRPr="00BC1620"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/>
                <w:b w:val="0"/>
                <w:color w:val="339966"/>
                <w:lang w:eastAsia="zh-CN"/>
              </w:rPr>
              <w:t>:”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>保留字段</w:t>
            </w:r>
            <w:r>
              <w:rPr>
                <w:rFonts w:eastAsia="宋体"/>
                <w:b w:val="0"/>
                <w:color w:val="339966"/>
                <w:lang w:eastAsia="zh-CN"/>
              </w:rPr>
              <w:t>”</w:t>
            </w:r>
            <w:r>
              <w:rPr>
                <w:rFonts w:eastAsia="宋体" w:hint="eastAsia"/>
                <w:b w:val="0"/>
                <w:color w:val="339966"/>
                <w:lang w:eastAsia="zh-CN"/>
              </w:rPr>
              <w:t xml:space="preserve"> //</w:t>
            </w:r>
            <w:r w:rsidR="00977BB1">
              <w:rPr>
                <w:rFonts w:eastAsia="宋体" w:hint="eastAsia"/>
                <w:b w:val="0"/>
                <w:color w:val="339966"/>
                <w:lang w:eastAsia="zh-CN"/>
              </w:rPr>
              <w:t>可记录登入，登出事件等</w:t>
            </w:r>
          </w:p>
          <w:p w:rsidR="00C81CED" w:rsidRPr="00C81CED" w:rsidRDefault="00C81CED" w:rsidP="00C81CED">
            <w:pPr>
              <w:spacing w:line="300" w:lineRule="auto"/>
              <w:ind w:firstLineChars="600" w:firstLine="1200"/>
              <w:rPr>
                <w:rFonts w:eastAsia="宋体"/>
                <w:b w:val="0"/>
                <w:color w:val="339966"/>
                <w:lang w:eastAsia="zh-CN"/>
              </w:rPr>
            </w:pPr>
            <w:r>
              <w:rPr>
                <w:b w:val="0"/>
                <w:color w:val="339966"/>
              </w:rPr>
              <w:t xml:space="preserve"> </w:t>
            </w:r>
            <w:r w:rsidRPr="00C419AE">
              <w:rPr>
                <w:rFonts w:hint="eastAsia"/>
                <w:b w:val="0"/>
                <w:color w:val="339966"/>
              </w:rPr>
              <w:t>}</w:t>
            </w:r>
          </w:p>
          <w:p w:rsidR="00F93301" w:rsidRPr="00405C59" w:rsidRDefault="007D1B45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    ]</w:t>
            </w:r>
          </w:p>
          <w:p w:rsidR="00F93301" w:rsidRPr="00405C59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 xml:space="preserve">    }</w:t>
            </w:r>
          </w:p>
          <w:p w:rsidR="00F93301" w:rsidRPr="00056588" w:rsidRDefault="00F93301" w:rsidP="001164D4">
            <w:pPr>
              <w:adjustRightInd/>
              <w:spacing w:line="300" w:lineRule="auto"/>
              <w:jc w:val="both"/>
              <w:textAlignment w:val="auto"/>
              <w:rPr>
                <w:rFonts w:eastAsia="宋体"/>
                <w:b w:val="0"/>
                <w:sz w:val="21"/>
                <w:szCs w:val="21"/>
                <w:lang w:eastAsia="zh-CN"/>
              </w:rPr>
            </w:pPr>
            <w:r w:rsidRPr="00405C59">
              <w:rPr>
                <w:rFonts w:ascii="宋体" w:eastAsia="宋体" w:hAnsi="宋体" w:cs="Times New Roman"/>
                <w:b w:val="0"/>
                <w:color w:val="339966"/>
                <w:kern w:val="2"/>
                <w:sz w:val="21"/>
                <w:szCs w:val="21"/>
                <w:lang w:eastAsia="zh-CN"/>
              </w:rPr>
              <w:t>}</w:t>
            </w:r>
          </w:p>
        </w:tc>
      </w:tr>
      <w:tr w:rsidR="001D4381" w:rsidTr="001164D4">
        <w:tc>
          <w:tcPr>
            <w:tcW w:w="10126" w:type="dxa"/>
          </w:tcPr>
          <w:p w:rsidR="001D4381" w:rsidRPr="00405C59" w:rsidRDefault="001D4381" w:rsidP="001164D4">
            <w:pPr>
              <w:adjustRightInd/>
              <w:spacing w:line="300" w:lineRule="auto"/>
              <w:jc w:val="both"/>
              <w:textAlignment w:val="auto"/>
              <w:rPr>
                <w:rFonts w:ascii="宋体" w:eastAsia="宋体" w:hAnsi="宋体" w:cs="Times New Roman"/>
                <w:color w:val="339966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F93301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F93301" w:rsidRPr="00252920" w:rsidRDefault="00F93301" w:rsidP="00F93301">
      <w:pPr>
        <w:ind w:firstLineChars="200" w:firstLine="420"/>
        <w:rPr>
          <w:rFonts w:eastAsia="宋体"/>
          <w:sz w:val="21"/>
          <w:szCs w:val="21"/>
          <w:lang w:eastAsia="zh-CN"/>
        </w:rPr>
      </w:pPr>
    </w:p>
    <w:p w:rsidR="00F93301" w:rsidRDefault="00F93301" w:rsidP="00F93301">
      <w:pPr>
        <w:pStyle w:val="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应答数据结构</w:t>
      </w:r>
    </w:p>
    <w:p w:rsidR="000E4703" w:rsidRPr="000E4703" w:rsidRDefault="000E4703" w:rsidP="000E4703">
      <w:pPr>
        <w:ind w:firstLineChars="200" w:firstLine="420"/>
        <w:rPr>
          <w:rFonts w:eastAsia="宋体"/>
          <w:sz w:val="21"/>
          <w:szCs w:val="21"/>
          <w:lang w:eastAsia="zh-CN"/>
        </w:rPr>
      </w:pPr>
      <w:r w:rsidRPr="000E4703">
        <w:rPr>
          <w:rFonts w:eastAsia="宋体" w:hint="eastAsia"/>
          <w:sz w:val="21"/>
          <w:szCs w:val="21"/>
          <w:lang w:eastAsia="zh-CN"/>
        </w:rPr>
        <w:t>下面是操作成功的应答数据，当发生错误时，</w:t>
      </w:r>
      <w:r w:rsidRPr="000E4703">
        <w:rPr>
          <w:rFonts w:eastAsia="宋体" w:hint="eastAsia"/>
          <w:sz w:val="21"/>
          <w:szCs w:val="21"/>
          <w:lang w:eastAsia="zh-CN"/>
        </w:rPr>
        <w:t>err</w:t>
      </w:r>
      <w:r w:rsidRPr="000E4703">
        <w:rPr>
          <w:rFonts w:eastAsia="宋体" w:hint="eastAsia"/>
          <w:sz w:val="21"/>
          <w:szCs w:val="21"/>
          <w:lang w:eastAsia="zh-CN"/>
        </w:rPr>
        <w:t>节点为</w:t>
      </w:r>
      <w:r w:rsidRPr="000E4703">
        <w:rPr>
          <w:rFonts w:eastAsia="宋体" w:hint="eastAsia"/>
          <w:sz w:val="21"/>
          <w:szCs w:val="21"/>
          <w:lang w:eastAsia="zh-CN"/>
        </w:rPr>
        <w:t>1</w:t>
      </w:r>
      <w:r w:rsidRPr="000E4703">
        <w:rPr>
          <w:rFonts w:eastAsia="宋体" w:hint="eastAsia"/>
          <w:sz w:val="21"/>
          <w:szCs w:val="21"/>
          <w:lang w:eastAsia="zh-CN"/>
        </w:rPr>
        <w:t>，</w:t>
      </w:r>
      <w:r w:rsidRPr="000E4703">
        <w:rPr>
          <w:rFonts w:eastAsia="宋体" w:hint="eastAsia"/>
          <w:sz w:val="21"/>
          <w:szCs w:val="21"/>
          <w:lang w:eastAsia="zh-CN"/>
        </w:rPr>
        <w:t>bd</w:t>
      </w:r>
      <w:r w:rsidRPr="000E4703">
        <w:rPr>
          <w:rFonts w:eastAsia="宋体" w:hint="eastAsia"/>
          <w:sz w:val="21"/>
          <w:szCs w:val="21"/>
          <w:lang w:eastAsia="zh-CN"/>
        </w:rPr>
        <w:t>按协议规范加入错误代码和描述的节点。错误代码暂未定义。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F93301" w:rsidTr="0011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26" w:type="dxa"/>
          </w:tcPr>
          <w:p w:rsidR="000E4703" w:rsidRPr="000E4703" w:rsidRDefault="000E4703" w:rsidP="000E4703">
            <w:pPr>
              <w:spacing w:line="300" w:lineRule="auto"/>
              <w:rPr>
                <w:b w:val="0"/>
                <w:color w:val="339966"/>
              </w:rPr>
            </w:pPr>
            <w:r w:rsidRPr="000E4703">
              <w:rPr>
                <w:rFonts w:hint="eastAsia"/>
                <w:b w:val="0"/>
                <w:color w:val="339966"/>
              </w:rPr>
              <w:t>{</w:t>
            </w:r>
          </w:p>
          <w:p w:rsidR="000E4703" w:rsidRPr="000E4703" w:rsidRDefault="00A73AF5" w:rsidP="000E4703">
            <w:pPr>
              <w:spacing w:line="300" w:lineRule="auto"/>
              <w:ind w:firstLineChars="200" w:firstLine="400"/>
              <w:rPr>
                <w:b w:val="0"/>
                <w:color w:val="339966"/>
              </w:rPr>
            </w:pPr>
            <w:r>
              <w:rPr>
                <w:b w:val="0"/>
                <w:color w:val="339966"/>
              </w:rPr>
              <w:t>“</w:t>
            </w:r>
            <w:r w:rsidR="000E4703" w:rsidRPr="000E4703">
              <w:rPr>
                <w:rFonts w:hint="eastAsia"/>
                <w:b w:val="0"/>
                <w:color w:val="339966"/>
              </w:rPr>
              <w:t>err</w:t>
            </w:r>
            <w:r>
              <w:rPr>
                <w:b w:val="0"/>
                <w:color w:val="339966"/>
              </w:rPr>
              <w:t>”</w:t>
            </w:r>
            <w:r w:rsidR="000E4703" w:rsidRPr="000E4703">
              <w:rPr>
                <w:rFonts w:hint="eastAsia"/>
                <w:b w:val="0"/>
                <w:color w:val="339966"/>
              </w:rPr>
              <w:t>:0,</w:t>
            </w:r>
          </w:p>
          <w:p w:rsidR="000E4703" w:rsidRPr="000E4703" w:rsidRDefault="00A73AF5" w:rsidP="000E4703">
            <w:pPr>
              <w:spacing w:line="300" w:lineRule="auto"/>
              <w:ind w:firstLineChars="200" w:firstLine="400"/>
              <w:rPr>
                <w:b w:val="0"/>
                <w:color w:val="339966"/>
              </w:rPr>
            </w:pPr>
            <w:r>
              <w:rPr>
                <w:b w:val="0"/>
                <w:color w:val="339966"/>
              </w:rPr>
              <w:t>“</w:t>
            </w:r>
            <w:r w:rsidR="000E4703" w:rsidRPr="000E4703">
              <w:rPr>
                <w:rFonts w:hint="eastAsia"/>
                <w:b w:val="0"/>
                <w:color w:val="339966"/>
              </w:rPr>
              <w:t>bd</w:t>
            </w:r>
            <w:r>
              <w:rPr>
                <w:b w:val="0"/>
                <w:color w:val="339966"/>
              </w:rPr>
              <w:t>”</w:t>
            </w:r>
            <w:r w:rsidR="000E4703" w:rsidRPr="000E4703">
              <w:rPr>
                <w:rFonts w:hint="eastAsia"/>
                <w:b w:val="0"/>
                <w:color w:val="339966"/>
              </w:rPr>
              <w:t>:{}</w:t>
            </w:r>
          </w:p>
          <w:p w:rsidR="00F93301" w:rsidRDefault="000E4703" w:rsidP="000E4703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0E4703">
              <w:rPr>
                <w:rFonts w:hint="eastAsia"/>
                <w:b w:val="0"/>
                <w:color w:val="339966"/>
              </w:rPr>
              <w:t>}</w:t>
            </w:r>
          </w:p>
        </w:tc>
      </w:tr>
    </w:tbl>
    <w:p w:rsidR="00F93301" w:rsidRDefault="00F93301" w:rsidP="00F93301">
      <w:pPr>
        <w:rPr>
          <w:rFonts w:eastAsia="宋体"/>
          <w:sz w:val="21"/>
          <w:szCs w:val="21"/>
          <w:lang w:eastAsia="zh-CN"/>
        </w:rPr>
      </w:pPr>
    </w:p>
    <w:p w:rsidR="00F93301" w:rsidRDefault="00F93301" w:rsidP="00F93301">
      <w:pPr>
        <w:rPr>
          <w:rFonts w:eastAsia="宋体"/>
          <w:lang w:eastAsia="zh-CN"/>
        </w:rPr>
      </w:pPr>
    </w:p>
    <w:p w:rsidR="003068CC" w:rsidRPr="003068CC" w:rsidRDefault="003068CC" w:rsidP="003068CC">
      <w:pPr>
        <w:rPr>
          <w:rFonts w:eastAsia="宋体"/>
          <w:lang w:eastAsia="zh-CN"/>
        </w:rPr>
      </w:pPr>
    </w:p>
    <w:sectPr w:rsidR="003068CC" w:rsidRPr="003068CC" w:rsidSect="001A70DC">
      <w:footerReference w:type="default" r:id="rId20"/>
      <w:pgSz w:w="11906" w:h="16838" w:code="9"/>
      <w:pgMar w:top="2268" w:right="998" w:bottom="1247" w:left="998" w:header="851" w:footer="567" w:gutter="0"/>
      <w:pgNumType w:start="1"/>
      <w:cols w:space="720"/>
      <w:docGrid w:linePitch="367" w:charSpace="37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46" w:rsidRDefault="00544E46">
      <w:r>
        <w:separator/>
      </w:r>
    </w:p>
  </w:endnote>
  <w:endnote w:type="continuationSeparator" w:id="0">
    <w:p w:rsidR="00544E46" w:rsidRDefault="0054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Zurich Ex BT">
    <w:altName w:val="Arial"/>
    <w:charset w:val="00"/>
    <w:family w:val="swiss"/>
    <w:pitch w:val="variable"/>
    <w:sig w:usb0="00000007" w:usb1="00000000" w:usb2="00000000" w:usb3="00000000" w:csb0="00000011" w:csb1="00000000"/>
  </w:font>
  <w:font w:name="DFLiHeiBold">
    <w:altName w:val="MingLiU"/>
    <w:charset w:val="88"/>
    <w:family w:val="modern"/>
    <w:pitch w:val="fixed"/>
    <w:sig w:usb0="00000000" w:usb1="28091800" w:usb2="00000016" w:usb3="00000000" w:csb0="00100000" w:csb1="00000000"/>
  </w:font>
  <w:font w:name="Zurich U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Zurich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uturaA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D4" w:rsidRPr="005F6628" w:rsidRDefault="001164D4" w:rsidP="00EF59EB">
    <w:pPr>
      <w:pStyle w:val="a8"/>
    </w:pPr>
    <w:r w:rsidRPr="005F6628">
      <w:t xml:space="preserve">Security Level: </w:t>
    </w:r>
    <w:r>
      <w:t>Confidential A</w:t>
    </w:r>
    <w:r w:rsidRPr="005F6628">
      <w:tab/>
      <w:t xml:space="preserve">- </w:t>
    </w:r>
    <w:r w:rsidRPr="005F6628">
      <w:fldChar w:fldCharType="begin"/>
    </w:r>
    <w:r w:rsidRPr="005F6628">
      <w:instrText xml:space="preserve"> PAGE </w:instrText>
    </w:r>
    <w:r w:rsidRPr="005F6628">
      <w:fldChar w:fldCharType="separate"/>
    </w:r>
    <w:r w:rsidR="00063706">
      <w:rPr>
        <w:noProof/>
      </w:rPr>
      <w:t>i</w:t>
    </w:r>
    <w:r w:rsidRPr="005F6628">
      <w:fldChar w:fldCharType="end"/>
    </w:r>
    <w:r w:rsidRPr="005F6628">
      <w:t xml:space="preserve"> -</w:t>
    </w:r>
    <w:r w:rsidRPr="005F6628">
      <w:tab/>
    </w:r>
    <w:r w:rsidR="00544E46">
      <w:fldChar w:fldCharType="begin"/>
    </w:r>
    <w:r w:rsidR="00544E46">
      <w:instrText xml:space="preserve"> DATE   \* MERGEFORMAT </w:instrText>
    </w:r>
    <w:r w:rsidR="00544E46">
      <w:fldChar w:fldCharType="separate"/>
    </w:r>
    <w:r w:rsidR="00DF2F19">
      <w:rPr>
        <w:noProof/>
      </w:rPr>
      <w:t>4/17/2014</w:t>
    </w:r>
    <w:r w:rsidR="00544E4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D4" w:rsidRPr="001A70DC" w:rsidRDefault="001164D4" w:rsidP="00EF59EB">
    <w:pPr>
      <w:pStyle w:val="a8"/>
    </w:pPr>
    <w:r w:rsidRPr="001A70DC">
      <w:t xml:space="preserve">Security Level: </w:t>
    </w:r>
    <w:r>
      <w:t>Confidential A</w:t>
    </w:r>
    <w:r w:rsidRPr="001A70DC"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063706">
      <w:rPr>
        <w:noProof/>
      </w:rPr>
      <w:t>2</w:t>
    </w:r>
    <w:r>
      <w:fldChar w:fldCharType="end"/>
    </w:r>
    <w:r w:rsidRPr="001A70DC">
      <w:t xml:space="preserve"> -</w:t>
    </w:r>
    <w:r w:rsidRPr="001A70DC">
      <w:tab/>
    </w:r>
    <w:r>
      <w:fldChar w:fldCharType="begin"/>
    </w:r>
    <w:r>
      <w:instrText xml:space="preserve"> SAVEDATE  \@ "yyyy-MM-dd"  \* MERGEFORMAT </w:instrText>
    </w:r>
    <w:r>
      <w:fldChar w:fldCharType="separate"/>
    </w:r>
    <w:r w:rsidR="00DF2F19">
      <w:rPr>
        <w:noProof/>
      </w:rPr>
      <w:t>2014-04-17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46" w:rsidRDefault="00544E46">
      <w:r>
        <w:separator/>
      </w:r>
    </w:p>
  </w:footnote>
  <w:footnote w:type="continuationSeparator" w:id="0">
    <w:p w:rsidR="00544E46" w:rsidRDefault="00544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D4" w:rsidRDefault="001164D4" w:rsidP="003732FF">
    <w:pPr>
      <w:pStyle w:val="ab"/>
      <w:rPr>
        <w:rFonts w:eastAsia="宋体"/>
        <w:lang w:eastAsia="zh-CN"/>
      </w:rPr>
    </w:pPr>
    <w:r>
      <w:rPr>
        <w:b/>
        <w:noProof/>
        <w:color w:val="0000FF"/>
        <w:lang w:eastAsia="zh-CN"/>
      </w:rPr>
      <w:drawing>
        <wp:anchor distT="0" distB="0" distL="114300" distR="114300" simplePos="0" relativeHeight="251663360" behindDoc="0" locked="0" layoutInCell="1" allowOverlap="1" wp14:anchorId="0704BDFD" wp14:editId="5BF934ED">
          <wp:simplePos x="0" y="0"/>
          <wp:positionH relativeFrom="column">
            <wp:posOffset>-538480</wp:posOffset>
          </wp:positionH>
          <wp:positionV relativeFrom="paragraph">
            <wp:posOffset>-349885</wp:posOffset>
          </wp:positionV>
          <wp:extent cx="2679065" cy="6000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06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CF6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-632460</wp:posOffset>
              </wp:positionH>
              <wp:positionV relativeFrom="paragraph">
                <wp:posOffset>-541020</wp:posOffset>
              </wp:positionV>
              <wp:extent cx="7553325" cy="53340"/>
              <wp:effectExtent l="0" t="0" r="0" b="0"/>
              <wp:wrapNone/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553325" cy="5334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6">
                              <a:lumMod val="75000"/>
                              <a:lumOff val="0"/>
                            </a:schemeClr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-49.8pt;margin-top:-42.6pt;width:594.75pt;height:4.2pt;flip:x y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" fillcolor="#e36c0a [2409]" stroked="f">
              <v:fill color2="yellow" rotate="t" angle="90" focus="100%" type="gradient"/>
            </v:rect>
          </w:pict>
        </mc:Fallback>
      </mc:AlternateContent>
    </w:r>
    <w:r>
      <w:rPr>
        <w:rFonts w:eastAsia="宋体" w:hint="eastAsia"/>
        <w:lang w:eastAsia="zh-CN"/>
      </w:rPr>
      <w:t>曦威胜</w:t>
    </w:r>
    <w:r>
      <w:rPr>
        <w:rFonts w:eastAsia="宋体"/>
        <w:lang w:eastAsia="zh-CN"/>
      </w:rPr>
      <w:t>科技开发（</w:t>
    </w:r>
    <w:r>
      <w:rPr>
        <w:rFonts w:eastAsia="宋体" w:hint="eastAsia"/>
        <w:lang w:eastAsia="zh-CN"/>
      </w:rPr>
      <w:t>深圳</w:t>
    </w:r>
    <w:r>
      <w:rPr>
        <w:rFonts w:eastAsia="宋体"/>
        <w:lang w:eastAsia="zh-CN"/>
      </w:rPr>
      <w:t>）</w:t>
    </w:r>
    <w:r>
      <w:rPr>
        <w:rFonts w:eastAsia="宋体" w:hint="eastAsia"/>
        <w:lang w:eastAsia="zh-CN"/>
      </w:rPr>
      <w:t>有限</w:t>
    </w:r>
    <w:r>
      <w:rPr>
        <w:rFonts w:eastAsia="宋体"/>
        <w:lang w:eastAsia="zh-CN"/>
      </w:rPr>
      <w:t>公司</w:t>
    </w:r>
  </w:p>
  <w:p w:rsidR="001164D4" w:rsidRPr="00E0670C" w:rsidRDefault="001164D4" w:rsidP="003732FF">
    <w:pPr>
      <w:pStyle w:val="ab"/>
      <w:wordWrap w:val="0"/>
      <w:rPr>
        <w:rFonts w:eastAsia="宋体"/>
        <w:lang w:eastAsia="zh-CN"/>
      </w:rPr>
    </w:pPr>
    <w:r>
      <w:rPr>
        <w:rFonts w:eastAsia="宋体"/>
        <w:lang w:eastAsia="zh-CN"/>
      </w:rPr>
      <w:t>EosTek (Shenzhen) Co.,Ltd.</w:t>
    </w:r>
  </w:p>
  <w:p w:rsidR="001164D4" w:rsidRDefault="001164D4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D4" w:rsidRDefault="001164D4" w:rsidP="00656889">
    <w:pPr>
      <w:pStyle w:val="ab"/>
      <w:rPr>
        <w:b/>
        <w:color w:val="0000FF"/>
      </w:rPr>
    </w:pPr>
    <w:r w:rsidRPr="003732FF">
      <w:rPr>
        <w:b/>
        <w:noProof/>
        <w:color w:val="0000FF"/>
        <w:lang w:eastAsia="zh-CN"/>
      </w:rPr>
      <w:drawing>
        <wp:anchor distT="0" distB="0" distL="114300" distR="114300" simplePos="0" relativeHeight="251666432" behindDoc="0" locked="0" layoutInCell="1" allowOverlap="1" wp14:anchorId="0AB3A3F0" wp14:editId="28A4DC0C">
          <wp:simplePos x="0" y="0"/>
          <wp:positionH relativeFrom="column">
            <wp:posOffset>-358140</wp:posOffset>
          </wp:positionH>
          <wp:positionV relativeFrom="paragraph">
            <wp:posOffset>-323215</wp:posOffset>
          </wp:positionV>
          <wp:extent cx="2205990" cy="49403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599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CF6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9A7221" wp14:editId="5B19378D">
              <wp:simplePos x="0" y="0"/>
              <wp:positionH relativeFrom="column">
                <wp:posOffset>-632460</wp:posOffset>
              </wp:positionH>
              <wp:positionV relativeFrom="paragraph">
                <wp:posOffset>-540385</wp:posOffset>
              </wp:positionV>
              <wp:extent cx="7552690" cy="5334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552690" cy="5334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6">
                              <a:lumMod val="75000"/>
                              <a:lumOff val="0"/>
                            </a:schemeClr>
                          </a:gs>
                          <a:gs pos="100000">
                            <a:srgbClr val="FFFF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left:0;text-align:left;margin-left:-49.8pt;margin-top:-42.55pt;width:594.7pt;height:4.2pt;flip:x y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" fillcolor="#e36c0a [2409]" stroked="f">
              <v:fill color2="yellow" rotate="t" angle="90" focus="100%" type="gradient"/>
            </v:rect>
          </w:pict>
        </mc:Fallback>
      </mc:AlternateContent>
    </w:r>
  </w:p>
  <w:p w:rsidR="001164D4" w:rsidRPr="00463972" w:rsidRDefault="001164D4" w:rsidP="003732FF">
    <w:pPr>
      <w:pStyle w:val="ab"/>
      <w:wordWrap w:val="0"/>
      <w:rPr>
        <w:rFonts w:eastAsia="宋体"/>
        <w:b/>
        <w:lang w:eastAsia="zh-CN"/>
      </w:rPr>
    </w:pPr>
    <w:r>
      <w:rPr>
        <w:rFonts w:eastAsia="宋体" w:hint="eastAsia"/>
        <w:b/>
        <w:lang w:eastAsia="zh-CN"/>
      </w:rPr>
      <w:t>I_Scifly_UI_01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2C5D5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2EF82D2C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ECDAEC8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CD12CA4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0A584CB4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8"/>
    <w:multiLevelType w:val="singleLevel"/>
    <w:tmpl w:val="6F2A0DF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6">
    <w:nsid w:val="FFFFFF89"/>
    <w:multiLevelType w:val="singleLevel"/>
    <w:tmpl w:val="B5FC04E0"/>
    <w:lvl w:ilvl="0">
      <w:start w:val="1"/>
      <w:numFmt w:val="bullet"/>
      <w:pStyle w:val="a0"/>
      <w:lvlText w:val=""/>
      <w:lvlJc w:val="left"/>
      <w:pPr>
        <w:tabs>
          <w:tab w:val="num" w:pos="284"/>
        </w:tabs>
        <w:ind w:left="2268" w:hanging="1984"/>
      </w:pPr>
      <w:rPr>
        <w:rFonts w:ascii="Wingdings" w:hAnsi="Wingdings" w:hint="default"/>
        <w:sz w:val="20"/>
        <w:szCs w:val="20"/>
      </w:rPr>
    </w:lvl>
  </w:abstractNum>
  <w:abstractNum w:abstractNumId="7">
    <w:nsid w:val="027E3814"/>
    <w:multiLevelType w:val="multilevel"/>
    <w:tmpl w:val="9B06DE6E"/>
    <w:styleLink w:val="Tahom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ahoma" w:eastAsia="PMingLiU" w:hAnsi="Tahom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07700FD7"/>
    <w:multiLevelType w:val="hybridMultilevel"/>
    <w:tmpl w:val="A514973E"/>
    <w:lvl w:ilvl="0" w:tplc="603C766C">
      <w:start w:val="1"/>
      <w:numFmt w:val="decimal"/>
      <w:lvlText w:val="(%1)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C3B5919"/>
    <w:multiLevelType w:val="multilevel"/>
    <w:tmpl w:val="9B06DE6E"/>
    <w:styleLink w:val="1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ahoma" w:eastAsia="Tahoma" w:hAnsi="Tahom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113B3E7D"/>
    <w:multiLevelType w:val="hybridMultilevel"/>
    <w:tmpl w:val="0ABAC1AE"/>
    <w:lvl w:ilvl="0" w:tplc="FFFFFFFF">
      <w:start w:val="1"/>
      <w:numFmt w:val="bullet"/>
      <w:pStyle w:val="1"/>
      <w:lvlText w:val=""/>
      <w:lvlJc w:val="left"/>
      <w:pPr>
        <w:tabs>
          <w:tab w:val="num" w:pos="1058"/>
        </w:tabs>
        <w:ind w:left="1058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16"/>
        </w:tabs>
        <w:ind w:left="2116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596"/>
        </w:tabs>
        <w:ind w:left="259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076"/>
        </w:tabs>
        <w:ind w:left="307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56"/>
        </w:tabs>
        <w:ind w:left="355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036"/>
        </w:tabs>
        <w:ind w:left="403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516"/>
        </w:tabs>
        <w:ind w:left="451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996"/>
        </w:tabs>
        <w:ind w:left="499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476"/>
        </w:tabs>
        <w:ind w:left="5476" w:hanging="480"/>
      </w:pPr>
      <w:rPr>
        <w:rFonts w:ascii="Wingdings" w:hAnsi="Wingdings" w:hint="default"/>
      </w:rPr>
    </w:lvl>
  </w:abstractNum>
  <w:abstractNum w:abstractNumId="11">
    <w:nsid w:val="12B73312"/>
    <w:multiLevelType w:val="multilevel"/>
    <w:tmpl w:val="E11A1E32"/>
    <w:styleLink w:val="StyleOutlinenumbere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2">
    <w:nsid w:val="1A61250D"/>
    <w:multiLevelType w:val="hybridMultilevel"/>
    <w:tmpl w:val="876224F8"/>
    <w:lvl w:ilvl="0" w:tplc="C1E4FE92">
      <w:start w:val="1"/>
      <w:numFmt w:val="bullet"/>
      <w:pStyle w:val="Enume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0B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36C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C1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67E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34F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2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671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441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6309F7"/>
    <w:multiLevelType w:val="hybridMultilevel"/>
    <w:tmpl w:val="95D2398C"/>
    <w:lvl w:ilvl="0" w:tplc="F7FC25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0804C6"/>
    <w:multiLevelType w:val="hybridMultilevel"/>
    <w:tmpl w:val="98463CD8"/>
    <w:lvl w:ilvl="0" w:tplc="79621C4E">
      <w:start w:val="1"/>
      <w:numFmt w:val="decimal"/>
      <w:lvlText w:val="[%1]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5779F9"/>
    <w:multiLevelType w:val="multilevel"/>
    <w:tmpl w:val="CE10B3EE"/>
    <w:lvl w:ilvl="0">
      <w:start w:val="2"/>
      <w:numFmt w:val="decimal"/>
      <w:pStyle w:val="1T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4"/>
      <w:numFmt w:val="decimal"/>
      <w:pStyle w:val="51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C67E82"/>
    <w:multiLevelType w:val="multilevel"/>
    <w:tmpl w:val="1B0A96C8"/>
    <w:lvl w:ilvl="0">
      <w:start w:val="3"/>
      <w:numFmt w:val="decimal"/>
      <w:pStyle w:val="2N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1E7D5F55"/>
    <w:multiLevelType w:val="hybridMultilevel"/>
    <w:tmpl w:val="9CF636D2"/>
    <w:lvl w:ilvl="0" w:tplc="A0E62A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02E38CF"/>
    <w:multiLevelType w:val="multilevel"/>
    <w:tmpl w:val="41363ECE"/>
    <w:styleLink w:val="StyleBulleted"/>
    <w:lvl w:ilvl="0">
      <w:start w:val="1"/>
      <w:numFmt w:val="bullet"/>
      <w:lvlText w:val=""/>
      <w:lvlJc w:val="left"/>
      <w:pPr>
        <w:tabs>
          <w:tab w:val="num" w:pos="567"/>
        </w:tabs>
        <w:ind w:left="567" w:hanging="283"/>
      </w:pPr>
      <w:rPr>
        <w:rFonts w:ascii="Wingdings 2" w:hAnsi="Wingdings 2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6282"/>
        </w:tabs>
        <w:ind w:left="575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7002"/>
        </w:tabs>
        <w:ind w:left="7002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7722"/>
        </w:tabs>
        <w:ind w:left="77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442"/>
        </w:tabs>
        <w:ind w:left="84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162"/>
        </w:tabs>
        <w:ind w:left="91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882"/>
        </w:tabs>
        <w:ind w:left="9882" w:hanging="360"/>
      </w:pPr>
      <w:rPr>
        <w:rFonts w:ascii="Wingdings" w:hAnsi="Wingdings" w:hint="default"/>
      </w:rPr>
    </w:lvl>
  </w:abstractNum>
  <w:abstractNum w:abstractNumId="19">
    <w:nsid w:val="20BF07A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24812009"/>
    <w:multiLevelType w:val="hybridMultilevel"/>
    <w:tmpl w:val="78280A0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1">
    <w:nsid w:val="26A42253"/>
    <w:multiLevelType w:val="hybridMultilevel"/>
    <w:tmpl w:val="18C223F4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D35096F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3">
    <w:nsid w:val="2DFA0D2A"/>
    <w:multiLevelType w:val="multilevel"/>
    <w:tmpl w:val="04090023"/>
    <w:styleLink w:val="a1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30747C79"/>
    <w:multiLevelType w:val="multilevel"/>
    <w:tmpl w:val="9B06DE6E"/>
    <w:styleLink w:val="1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ahoma" w:eastAsia="Tahoma" w:hAnsi="Tahom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3A5A616B"/>
    <w:multiLevelType w:val="hybridMultilevel"/>
    <w:tmpl w:val="1094653A"/>
    <w:lvl w:ilvl="0" w:tplc="FFFFFFFF">
      <w:start w:val="1"/>
      <w:numFmt w:val="decimal"/>
      <w:pStyle w:val="numberedlist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3AA74E93"/>
    <w:multiLevelType w:val="hybridMultilevel"/>
    <w:tmpl w:val="32F42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3D6500F6"/>
    <w:multiLevelType w:val="hybridMultilevel"/>
    <w:tmpl w:val="4D16B766"/>
    <w:lvl w:ilvl="0" w:tplc="EC10ACAA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7602A1E0">
      <w:start w:val="1"/>
      <w:numFmt w:val="bullet"/>
      <w:pStyle w:val="Enumeration2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7C52F308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2CE8237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DC2B10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5032FF0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A93007EC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3CE81E4C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9EB6585E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>
    <w:nsid w:val="3EBD1450"/>
    <w:multiLevelType w:val="hybridMultilevel"/>
    <w:tmpl w:val="314EFF18"/>
    <w:lvl w:ilvl="0" w:tplc="E9C6E6FA">
      <w:start w:val="1"/>
      <w:numFmt w:val="bullet"/>
      <w:pStyle w:val="30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43280EF8"/>
    <w:multiLevelType w:val="hybridMultilevel"/>
    <w:tmpl w:val="E80E08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6C374BB"/>
    <w:multiLevelType w:val="hybridMultilevel"/>
    <w:tmpl w:val="ECC01C7A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74322E5"/>
    <w:multiLevelType w:val="hybridMultilevel"/>
    <w:tmpl w:val="7F6002EC"/>
    <w:lvl w:ilvl="0" w:tplc="99AA88EE">
      <w:start w:val="1"/>
      <w:numFmt w:val="bullet"/>
      <w:pStyle w:val="texte1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AECC51E4">
      <w:numFmt w:val="bullet"/>
      <w:lvlText w:val="-"/>
      <w:lvlJc w:val="left"/>
      <w:pPr>
        <w:tabs>
          <w:tab w:val="num" w:pos="1866"/>
        </w:tabs>
        <w:ind w:left="1866" w:hanging="360"/>
      </w:pPr>
      <w:rPr>
        <w:rFonts w:ascii="Times New Roman" w:eastAsia="Times New Roman" w:hAnsi="Times New Roman" w:cs="Times New Roman" w:hint="default"/>
      </w:rPr>
    </w:lvl>
    <w:lvl w:ilvl="2" w:tplc="0F94E078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E6B42350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250CB7DA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BC000632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2B0CB278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43DCD12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DE2F18E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2">
    <w:nsid w:val="48301126"/>
    <w:multiLevelType w:val="hybridMultilevel"/>
    <w:tmpl w:val="0DC0F148"/>
    <w:lvl w:ilvl="0" w:tplc="01E4E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90179FE"/>
    <w:multiLevelType w:val="multilevel"/>
    <w:tmpl w:val="BFCC690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4">
    <w:nsid w:val="4C9253C0"/>
    <w:multiLevelType w:val="hybridMultilevel"/>
    <w:tmpl w:val="67220C82"/>
    <w:lvl w:ilvl="0" w:tplc="1A60130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118595F"/>
    <w:multiLevelType w:val="hybridMultilevel"/>
    <w:tmpl w:val="9BE054EE"/>
    <w:lvl w:ilvl="0" w:tplc="1254A24A">
      <w:start w:val="1"/>
      <w:numFmt w:val="bullet"/>
      <w:pStyle w:val="20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16"/>
        <w:szCs w:val="16"/>
        <w:u w:val="none"/>
        <w:em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36108D9"/>
    <w:multiLevelType w:val="hybridMultilevel"/>
    <w:tmpl w:val="25AA727C"/>
    <w:lvl w:ilvl="0" w:tplc="E9C6E6FA">
      <w:start w:val="1"/>
      <w:numFmt w:val="decimal"/>
      <w:pStyle w:val="Table"/>
      <w:lvlText w:val="Table %1"/>
      <w:lvlJc w:val="left"/>
      <w:pPr>
        <w:tabs>
          <w:tab w:val="num" w:pos="0"/>
        </w:tabs>
        <w:ind w:left="0" w:firstLine="0"/>
      </w:pPr>
      <w:rPr>
        <w:rFonts w:ascii="Tahoma" w:eastAsia="DFKai-SB" w:hAnsi="Tahoma" w:hint="default"/>
        <w:b/>
        <w:i w:val="0"/>
        <w:sz w:val="20"/>
        <w:szCs w:val="20"/>
      </w:rPr>
    </w:lvl>
    <w:lvl w:ilvl="1" w:tplc="04090003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7511354"/>
    <w:multiLevelType w:val="hybridMultilevel"/>
    <w:tmpl w:val="51C2E9CE"/>
    <w:lvl w:ilvl="0" w:tplc="7E40DBCE">
      <w:start w:val="1"/>
      <w:numFmt w:val="bullet"/>
      <w:pStyle w:val="Enumeration3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946"/>
        </w:tabs>
        <w:ind w:left="694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666"/>
        </w:tabs>
        <w:ind w:left="766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386"/>
        </w:tabs>
        <w:ind w:left="8386" w:hanging="360"/>
      </w:pPr>
      <w:rPr>
        <w:rFonts w:ascii="Wingdings" w:hAnsi="Wingdings" w:hint="default"/>
      </w:rPr>
    </w:lvl>
  </w:abstractNum>
  <w:abstractNum w:abstractNumId="38">
    <w:nsid w:val="5BA10C0E"/>
    <w:multiLevelType w:val="multilevel"/>
    <w:tmpl w:val="442CD89E"/>
    <w:styleLink w:val="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ahoma" w:eastAsia="Tahoma" w:hAnsi="Tahoma"/>
        <w:bCs/>
        <w:iCs/>
        <w:color w:val="0000FF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5EB504E2"/>
    <w:multiLevelType w:val="multilevel"/>
    <w:tmpl w:val="95706568"/>
    <w:lvl w:ilvl="0">
      <w:start w:val="1"/>
      <w:numFmt w:val="decimal"/>
      <w:pStyle w:val="LgendeTableau"/>
      <w:suff w:val="space"/>
      <w:lvlText w:val="Table %1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0">
    <w:nsid w:val="5ED0200D"/>
    <w:multiLevelType w:val="hybridMultilevel"/>
    <w:tmpl w:val="338E349C"/>
    <w:lvl w:ilvl="0" w:tplc="44780192">
      <w:start w:val="1"/>
      <w:numFmt w:val="decimal"/>
      <w:pStyle w:val="Figure"/>
      <w:lvlText w:val="Figure %1"/>
      <w:lvlJc w:val="left"/>
      <w:pPr>
        <w:tabs>
          <w:tab w:val="num" w:pos="0"/>
        </w:tabs>
        <w:ind w:left="0" w:firstLine="0"/>
      </w:pPr>
      <w:rPr>
        <w:rFonts w:ascii="Tahoma" w:eastAsia="DFKai-SB" w:hAnsi="Tahoma" w:hint="default"/>
        <w:b/>
        <w:i w:val="0"/>
        <w:sz w:val="20"/>
        <w:szCs w:val="20"/>
      </w:rPr>
    </w:lvl>
    <w:lvl w:ilvl="1" w:tplc="AAD415D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4725E6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306F27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7167F0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26D072E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B20AA9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8661E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F0E0D1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608C164B"/>
    <w:multiLevelType w:val="hybridMultilevel"/>
    <w:tmpl w:val="E0862578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31A175A"/>
    <w:multiLevelType w:val="multilevel"/>
    <w:tmpl w:val="9B06DE6E"/>
    <w:styleLink w:val="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ahoma" w:eastAsia="PMingLiU" w:hAnsi="Tahom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>
    <w:nsid w:val="66312D69"/>
    <w:multiLevelType w:val="hybridMultilevel"/>
    <w:tmpl w:val="7CAA290A"/>
    <w:lvl w:ilvl="0" w:tplc="79621C4E">
      <w:start w:val="1"/>
      <w:numFmt w:val="decimal"/>
      <w:lvlText w:val="[%1]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6AA5FE5"/>
    <w:multiLevelType w:val="multilevel"/>
    <w:tmpl w:val="77046E74"/>
    <w:lvl w:ilvl="0">
      <w:start w:val="1"/>
      <w:numFmt w:val="bullet"/>
      <w:pStyle w:val="a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Arial" w:eastAsia="PMingLiU" w:hAnsi="Arial" w:cs="Arial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>
    <w:nsid w:val="67C3633D"/>
    <w:multiLevelType w:val="hybridMultilevel"/>
    <w:tmpl w:val="D7B27F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67EF16B3"/>
    <w:multiLevelType w:val="hybridMultilevel"/>
    <w:tmpl w:val="02E6A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68A677AD"/>
    <w:multiLevelType w:val="multilevel"/>
    <w:tmpl w:val="9B06DE6E"/>
    <w:styleLink w:val="Tahom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Tahoma" w:eastAsia="PMingLiU" w:hAnsi="Tahom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8">
    <w:nsid w:val="6AA458FE"/>
    <w:multiLevelType w:val="multilevel"/>
    <w:tmpl w:val="E60600F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pStyle w:val="21"/>
      <w:lvlText w:val="%1.%2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pStyle w:val="52"/>
      <w:lvlText w:val="%1.%2.%3.%4.%5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9">
    <w:nsid w:val="6D7F6729"/>
    <w:multiLevelType w:val="multilevel"/>
    <w:tmpl w:val="BFCC690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0">
    <w:nsid w:val="6DDF5D59"/>
    <w:multiLevelType w:val="hybridMultilevel"/>
    <w:tmpl w:val="E0862578"/>
    <w:lvl w:ilvl="0" w:tplc="F7A0722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0C87879"/>
    <w:multiLevelType w:val="multilevel"/>
    <w:tmpl w:val="9B06DE6E"/>
    <w:styleLink w:val="14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ahoma" w:eastAsia="Tahoma" w:hAnsi="Tahoma"/>
        <w:color w:val="0000FF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2">
    <w:nsid w:val="76D80F42"/>
    <w:multiLevelType w:val="hybridMultilevel"/>
    <w:tmpl w:val="674E9FC4"/>
    <w:lvl w:ilvl="0" w:tplc="864CAE68">
      <w:start w:val="1"/>
      <w:numFmt w:val="bullet"/>
      <w:pStyle w:val="41"/>
      <w:lvlText w:val="−"/>
      <w:lvlJc w:val="left"/>
      <w:pPr>
        <w:tabs>
          <w:tab w:val="num" w:pos="927"/>
        </w:tabs>
        <w:ind w:left="927" w:hanging="360"/>
      </w:pPr>
      <w:rPr>
        <w:rFonts w:ascii="Tahoma" w:hAnsi="Tahoma" w:hint="default"/>
      </w:rPr>
    </w:lvl>
    <w:lvl w:ilvl="1" w:tplc="606C8A94" w:tentative="1">
      <w:start w:val="1"/>
      <w:numFmt w:val="bullet"/>
      <w:lvlText w:val=""/>
      <w:lvlJc w:val="left"/>
      <w:pPr>
        <w:tabs>
          <w:tab w:val="num" w:pos="87"/>
        </w:tabs>
        <w:ind w:left="87" w:hanging="480"/>
      </w:pPr>
      <w:rPr>
        <w:rFonts w:ascii="Wingdings" w:hAnsi="Wingdings" w:hint="default"/>
      </w:rPr>
    </w:lvl>
    <w:lvl w:ilvl="2" w:tplc="FBAE058C" w:tentative="1">
      <w:start w:val="1"/>
      <w:numFmt w:val="bullet"/>
      <w:lvlText w:val=""/>
      <w:lvlJc w:val="left"/>
      <w:pPr>
        <w:tabs>
          <w:tab w:val="num" w:pos="567"/>
        </w:tabs>
        <w:ind w:left="567" w:hanging="480"/>
      </w:pPr>
      <w:rPr>
        <w:rFonts w:ascii="Wingdings" w:hAnsi="Wingdings" w:hint="default"/>
      </w:rPr>
    </w:lvl>
    <w:lvl w:ilvl="3" w:tplc="4906CF0A" w:tentative="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4" w:tplc="30161DAC" w:tentative="1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5" w:tplc="AB58048A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6" w:tplc="6296AD94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7" w:tplc="A1EC62D2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8" w:tplc="A9C096C4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2"/>
  </w:num>
  <w:num w:numId="4">
    <w:abstractNumId w:val="27"/>
  </w:num>
  <w:num w:numId="5">
    <w:abstractNumId w:val="37"/>
  </w:num>
  <w:num w:numId="6">
    <w:abstractNumId w:val="40"/>
  </w:num>
  <w:num w:numId="7">
    <w:abstractNumId w:val="39"/>
  </w:num>
  <w:num w:numId="8">
    <w:abstractNumId w:val="10"/>
  </w:num>
  <w:num w:numId="9">
    <w:abstractNumId w:val="25"/>
  </w:num>
  <w:num w:numId="10">
    <w:abstractNumId w:val="18"/>
  </w:num>
  <w:num w:numId="11">
    <w:abstractNumId w:val="11"/>
  </w:num>
  <w:num w:numId="12">
    <w:abstractNumId w:val="36"/>
  </w:num>
  <w:num w:numId="13">
    <w:abstractNumId w:val="31"/>
  </w:num>
  <w:num w:numId="14">
    <w:abstractNumId w:val="23"/>
  </w:num>
  <w:num w:numId="15">
    <w:abstractNumId w:val="5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4"/>
  </w:num>
  <w:num w:numId="21">
    <w:abstractNumId w:val="28"/>
  </w:num>
  <w:num w:numId="22">
    <w:abstractNumId w:val="52"/>
  </w:num>
  <w:num w:numId="23">
    <w:abstractNumId w:val="4"/>
  </w:num>
  <w:num w:numId="24">
    <w:abstractNumId w:val="6"/>
  </w:num>
  <w:num w:numId="25">
    <w:abstractNumId w:val="42"/>
  </w:num>
  <w:num w:numId="26">
    <w:abstractNumId w:val="38"/>
  </w:num>
  <w:num w:numId="27">
    <w:abstractNumId w:val="9"/>
  </w:num>
  <w:num w:numId="28">
    <w:abstractNumId w:val="24"/>
  </w:num>
  <w:num w:numId="29">
    <w:abstractNumId w:val="51"/>
  </w:num>
  <w:num w:numId="30">
    <w:abstractNumId w:val="7"/>
  </w:num>
  <w:num w:numId="31">
    <w:abstractNumId w:val="47"/>
  </w:num>
  <w:num w:numId="32">
    <w:abstractNumId w:val="15"/>
  </w:num>
  <w:num w:numId="33">
    <w:abstractNumId w:val="16"/>
  </w:num>
  <w:num w:numId="34">
    <w:abstractNumId w:val="35"/>
  </w:num>
  <w:num w:numId="35">
    <w:abstractNumId w:val="43"/>
  </w:num>
  <w:num w:numId="36">
    <w:abstractNumId w:val="14"/>
  </w:num>
  <w:num w:numId="37">
    <w:abstractNumId w:val="8"/>
  </w:num>
  <w:num w:numId="38">
    <w:abstractNumId w:val="26"/>
  </w:num>
  <w:num w:numId="39">
    <w:abstractNumId w:val="49"/>
  </w:num>
  <w:num w:numId="40">
    <w:abstractNumId w:val="33"/>
  </w:num>
  <w:num w:numId="41">
    <w:abstractNumId w:val="46"/>
  </w:num>
  <w:num w:numId="42">
    <w:abstractNumId w:val="48"/>
  </w:num>
  <w:num w:numId="43">
    <w:abstractNumId w:val="48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  <w:sz w:val="28"/>
          <w:szCs w:val="28"/>
        </w:rPr>
      </w:lvl>
    </w:lvlOverride>
    <w:lvlOverride w:ilvl="1">
      <w:lvl w:ilvl="1">
        <w:start w:val="1"/>
        <w:numFmt w:val="decimal"/>
        <w:pStyle w:val="21"/>
        <w:lvlText w:val="%1.%2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1"/>
        <w:lvlText w:val="%1.%2.%3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pStyle w:val="52"/>
        <w:lvlText w:val="%1.%2.%3.%4.%5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</w:num>
  <w:num w:numId="44">
    <w:abstractNumId w:val="50"/>
  </w:num>
  <w:num w:numId="45">
    <w:abstractNumId w:val="41"/>
  </w:num>
  <w:num w:numId="46">
    <w:abstractNumId w:val="13"/>
  </w:num>
  <w:num w:numId="47">
    <w:abstractNumId w:val="32"/>
  </w:num>
  <w:num w:numId="48">
    <w:abstractNumId w:val="17"/>
  </w:num>
  <w:num w:numId="49">
    <w:abstractNumId w:val="34"/>
  </w:num>
  <w:num w:numId="50">
    <w:abstractNumId w:val="21"/>
  </w:num>
  <w:num w:numId="51">
    <w:abstractNumId w:val="30"/>
  </w:num>
  <w:num w:numId="52">
    <w:abstractNumId w:val="48"/>
  </w:num>
  <w:num w:numId="53">
    <w:abstractNumId w:val="48"/>
  </w:num>
  <w:num w:numId="54">
    <w:abstractNumId w:val="20"/>
  </w:num>
  <w:num w:numId="55">
    <w:abstractNumId w:val="45"/>
  </w:num>
  <w:num w:numId="56">
    <w:abstractNumId w:val="2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hideSpellingErrors/>
  <w:hideGrammaticalErrors/>
  <w:attachedTemplate r:id="rId1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480"/>
  <w:drawingGridHorizontalSpacing w:val="381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DC"/>
    <w:rsid w:val="00000B11"/>
    <w:rsid w:val="00001143"/>
    <w:rsid w:val="0000173C"/>
    <w:rsid w:val="000028C5"/>
    <w:rsid w:val="000028D6"/>
    <w:rsid w:val="00002BF8"/>
    <w:rsid w:val="000030A7"/>
    <w:rsid w:val="00004076"/>
    <w:rsid w:val="000067F0"/>
    <w:rsid w:val="00006A02"/>
    <w:rsid w:val="00007883"/>
    <w:rsid w:val="00007ABC"/>
    <w:rsid w:val="000108E9"/>
    <w:rsid w:val="00013A76"/>
    <w:rsid w:val="000169BC"/>
    <w:rsid w:val="00020300"/>
    <w:rsid w:val="00020346"/>
    <w:rsid w:val="000215AF"/>
    <w:rsid w:val="0002186A"/>
    <w:rsid w:val="000252C5"/>
    <w:rsid w:val="000262C3"/>
    <w:rsid w:val="00026C15"/>
    <w:rsid w:val="00026CE6"/>
    <w:rsid w:val="000274C3"/>
    <w:rsid w:val="00027CF7"/>
    <w:rsid w:val="00030521"/>
    <w:rsid w:val="00031EF8"/>
    <w:rsid w:val="00032407"/>
    <w:rsid w:val="00033550"/>
    <w:rsid w:val="00034456"/>
    <w:rsid w:val="000345B1"/>
    <w:rsid w:val="0003596D"/>
    <w:rsid w:val="00035E0D"/>
    <w:rsid w:val="000362F9"/>
    <w:rsid w:val="00037B9B"/>
    <w:rsid w:val="000409DC"/>
    <w:rsid w:val="0004130B"/>
    <w:rsid w:val="000417D8"/>
    <w:rsid w:val="00042285"/>
    <w:rsid w:val="000422E6"/>
    <w:rsid w:val="00042F1D"/>
    <w:rsid w:val="00045A95"/>
    <w:rsid w:val="00046963"/>
    <w:rsid w:val="00047973"/>
    <w:rsid w:val="00050F18"/>
    <w:rsid w:val="000526F6"/>
    <w:rsid w:val="000528BF"/>
    <w:rsid w:val="0005372D"/>
    <w:rsid w:val="00053BFA"/>
    <w:rsid w:val="00053EA2"/>
    <w:rsid w:val="000552B3"/>
    <w:rsid w:val="0005601C"/>
    <w:rsid w:val="00056588"/>
    <w:rsid w:val="00061173"/>
    <w:rsid w:val="00063706"/>
    <w:rsid w:val="00063B2D"/>
    <w:rsid w:val="00064B55"/>
    <w:rsid w:val="00064FDA"/>
    <w:rsid w:val="00065BD1"/>
    <w:rsid w:val="00065C3F"/>
    <w:rsid w:val="00066F66"/>
    <w:rsid w:val="00067D57"/>
    <w:rsid w:val="00073B0B"/>
    <w:rsid w:val="000748FF"/>
    <w:rsid w:val="00076A16"/>
    <w:rsid w:val="00077A9F"/>
    <w:rsid w:val="0008053A"/>
    <w:rsid w:val="000806C7"/>
    <w:rsid w:val="0008196F"/>
    <w:rsid w:val="00082496"/>
    <w:rsid w:val="00082C0E"/>
    <w:rsid w:val="00083766"/>
    <w:rsid w:val="00087276"/>
    <w:rsid w:val="000875AC"/>
    <w:rsid w:val="00087869"/>
    <w:rsid w:val="00091502"/>
    <w:rsid w:val="000925DF"/>
    <w:rsid w:val="00095FFD"/>
    <w:rsid w:val="00096182"/>
    <w:rsid w:val="00096E0D"/>
    <w:rsid w:val="0009763E"/>
    <w:rsid w:val="00097D2C"/>
    <w:rsid w:val="00097DEC"/>
    <w:rsid w:val="000A05B0"/>
    <w:rsid w:val="000A0EC2"/>
    <w:rsid w:val="000A1679"/>
    <w:rsid w:val="000A1716"/>
    <w:rsid w:val="000A2280"/>
    <w:rsid w:val="000A3785"/>
    <w:rsid w:val="000A4292"/>
    <w:rsid w:val="000A4E04"/>
    <w:rsid w:val="000A50C0"/>
    <w:rsid w:val="000A5F08"/>
    <w:rsid w:val="000A702C"/>
    <w:rsid w:val="000B0009"/>
    <w:rsid w:val="000B01C0"/>
    <w:rsid w:val="000B0BE8"/>
    <w:rsid w:val="000B13FB"/>
    <w:rsid w:val="000B18F5"/>
    <w:rsid w:val="000B1CD3"/>
    <w:rsid w:val="000B3DCD"/>
    <w:rsid w:val="000B4A1F"/>
    <w:rsid w:val="000B5B86"/>
    <w:rsid w:val="000B70D2"/>
    <w:rsid w:val="000B7167"/>
    <w:rsid w:val="000B7559"/>
    <w:rsid w:val="000C1695"/>
    <w:rsid w:val="000C30A0"/>
    <w:rsid w:val="000C3180"/>
    <w:rsid w:val="000C32EB"/>
    <w:rsid w:val="000C4A59"/>
    <w:rsid w:val="000C5DA5"/>
    <w:rsid w:val="000C77FD"/>
    <w:rsid w:val="000C7DA3"/>
    <w:rsid w:val="000D0E36"/>
    <w:rsid w:val="000D18E2"/>
    <w:rsid w:val="000D2197"/>
    <w:rsid w:val="000D2994"/>
    <w:rsid w:val="000D29BB"/>
    <w:rsid w:val="000D2AB3"/>
    <w:rsid w:val="000D541D"/>
    <w:rsid w:val="000D5F48"/>
    <w:rsid w:val="000D6ABE"/>
    <w:rsid w:val="000D751F"/>
    <w:rsid w:val="000E117F"/>
    <w:rsid w:val="000E3948"/>
    <w:rsid w:val="000E3DA8"/>
    <w:rsid w:val="000E4575"/>
    <w:rsid w:val="000E45C5"/>
    <w:rsid w:val="000E4694"/>
    <w:rsid w:val="000E4703"/>
    <w:rsid w:val="000E6B3C"/>
    <w:rsid w:val="000E7361"/>
    <w:rsid w:val="000F047B"/>
    <w:rsid w:val="000F0779"/>
    <w:rsid w:val="000F1371"/>
    <w:rsid w:val="000F183F"/>
    <w:rsid w:val="000F32AC"/>
    <w:rsid w:val="000F418C"/>
    <w:rsid w:val="000F4A47"/>
    <w:rsid w:val="000F5498"/>
    <w:rsid w:val="000F6429"/>
    <w:rsid w:val="000F6472"/>
    <w:rsid w:val="00100A23"/>
    <w:rsid w:val="00100E6F"/>
    <w:rsid w:val="0010364D"/>
    <w:rsid w:val="00104A7F"/>
    <w:rsid w:val="00105671"/>
    <w:rsid w:val="00105C59"/>
    <w:rsid w:val="00105C72"/>
    <w:rsid w:val="001060C2"/>
    <w:rsid w:val="00106600"/>
    <w:rsid w:val="001070AD"/>
    <w:rsid w:val="001071DF"/>
    <w:rsid w:val="0011100E"/>
    <w:rsid w:val="00111104"/>
    <w:rsid w:val="0011164B"/>
    <w:rsid w:val="0011288A"/>
    <w:rsid w:val="001128F9"/>
    <w:rsid w:val="00112E12"/>
    <w:rsid w:val="0011491D"/>
    <w:rsid w:val="00115689"/>
    <w:rsid w:val="001164D4"/>
    <w:rsid w:val="001176FE"/>
    <w:rsid w:val="001208AD"/>
    <w:rsid w:val="00120ED6"/>
    <w:rsid w:val="0012356A"/>
    <w:rsid w:val="00123653"/>
    <w:rsid w:val="00124A56"/>
    <w:rsid w:val="001263C3"/>
    <w:rsid w:val="00126719"/>
    <w:rsid w:val="00127191"/>
    <w:rsid w:val="001323DA"/>
    <w:rsid w:val="001331B9"/>
    <w:rsid w:val="0013589E"/>
    <w:rsid w:val="001375D3"/>
    <w:rsid w:val="00137B64"/>
    <w:rsid w:val="00141D04"/>
    <w:rsid w:val="00141FEE"/>
    <w:rsid w:val="0014363B"/>
    <w:rsid w:val="0014492B"/>
    <w:rsid w:val="00146730"/>
    <w:rsid w:val="00146B27"/>
    <w:rsid w:val="0014793F"/>
    <w:rsid w:val="00150C72"/>
    <w:rsid w:val="001522B3"/>
    <w:rsid w:val="00153155"/>
    <w:rsid w:val="00153202"/>
    <w:rsid w:val="0015450B"/>
    <w:rsid w:val="00154680"/>
    <w:rsid w:val="001547E3"/>
    <w:rsid w:val="001569B4"/>
    <w:rsid w:val="00156F37"/>
    <w:rsid w:val="00157046"/>
    <w:rsid w:val="001571F7"/>
    <w:rsid w:val="00157627"/>
    <w:rsid w:val="00157653"/>
    <w:rsid w:val="00157C32"/>
    <w:rsid w:val="00162285"/>
    <w:rsid w:val="00162A2B"/>
    <w:rsid w:val="00165317"/>
    <w:rsid w:val="00167DCC"/>
    <w:rsid w:val="001705B8"/>
    <w:rsid w:val="00170A7F"/>
    <w:rsid w:val="0017199A"/>
    <w:rsid w:val="0017272C"/>
    <w:rsid w:val="00174569"/>
    <w:rsid w:val="00174DB2"/>
    <w:rsid w:val="00174E94"/>
    <w:rsid w:val="00174F9C"/>
    <w:rsid w:val="001752CC"/>
    <w:rsid w:val="00176341"/>
    <w:rsid w:val="00176601"/>
    <w:rsid w:val="0017741E"/>
    <w:rsid w:val="00177C31"/>
    <w:rsid w:val="0018065B"/>
    <w:rsid w:val="001810A5"/>
    <w:rsid w:val="00181979"/>
    <w:rsid w:val="001823E5"/>
    <w:rsid w:val="00184AAE"/>
    <w:rsid w:val="00185B60"/>
    <w:rsid w:val="00186FC0"/>
    <w:rsid w:val="00191589"/>
    <w:rsid w:val="00192127"/>
    <w:rsid w:val="001925D3"/>
    <w:rsid w:val="00192D9D"/>
    <w:rsid w:val="00192F6E"/>
    <w:rsid w:val="0019313E"/>
    <w:rsid w:val="00193272"/>
    <w:rsid w:val="00195CD7"/>
    <w:rsid w:val="00195E0D"/>
    <w:rsid w:val="00197593"/>
    <w:rsid w:val="001978ED"/>
    <w:rsid w:val="00197D43"/>
    <w:rsid w:val="00197E2A"/>
    <w:rsid w:val="001A00D6"/>
    <w:rsid w:val="001A1B49"/>
    <w:rsid w:val="001A1FF8"/>
    <w:rsid w:val="001A3573"/>
    <w:rsid w:val="001A5072"/>
    <w:rsid w:val="001A5A2A"/>
    <w:rsid w:val="001A5E1D"/>
    <w:rsid w:val="001A6331"/>
    <w:rsid w:val="001A70DC"/>
    <w:rsid w:val="001B3606"/>
    <w:rsid w:val="001B5250"/>
    <w:rsid w:val="001B7058"/>
    <w:rsid w:val="001B7067"/>
    <w:rsid w:val="001C0E18"/>
    <w:rsid w:val="001C1A5E"/>
    <w:rsid w:val="001C3477"/>
    <w:rsid w:val="001C37D0"/>
    <w:rsid w:val="001C4688"/>
    <w:rsid w:val="001C680F"/>
    <w:rsid w:val="001C69ED"/>
    <w:rsid w:val="001D2CBA"/>
    <w:rsid w:val="001D33F6"/>
    <w:rsid w:val="001D4381"/>
    <w:rsid w:val="001D4A3F"/>
    <w:rsid w:val="001D5EA9"/>
    <w:rsid w:val="001D6B97"/>
    <w:rsid w:val="001D71BD"/>
    <w:rsid w:val="001D71FB"/>
    <w:rsid w:val="001D77BF"/>
    <w:rsid w:val="001D77FE"/>
    <w:rsid w:val="001E0012"/>
    <w:rsid w:val="001E0D7D"/>
    <w:rsid w:val="001E0E51"/>
    <w:rsid w:val="001E2801"/>
    <w:rsid w:val="001E3996"/>
    <w:rsid w:val="001E4776"/>
    <w:rsid w:val="001E4E88"/>
    <w:rsid w:val="001E54EE"/>
    <w:rsid w:val="001E552A"/>
    <w:rsid w:val="001E5CFA"/>
    <w:rsid w:val="001E6242"/>
    <w:rsid w:val="001E75C4"/>
    <w:rsid w:val="001F0044"/>
    <w:rsid w:val="001F0B49"/>
    <w:rsid w:val="001F1126"/>
    <w:rsid w:val="001F1B2C"/>
    <w:rsid w:val="001F2610"/>
    <w:rsid w:val="001F4155"/>
    <w:rsid w:val="001F4304"/>
    <w:rsid w:val="001F5771"/>
    <w:rsid w:val="001F5FF1"/>
    <w:rsid w:val="00203035"/>
    <w:rsid w:val="002032CC"/>
    <w:rsid w:val="00203712"/>
    <w:rsid w:val="00203EE1"/>
    <w:rsid w:val="0020425F"/>
    <w:rsid w:val="00204578"/>
    <w:rsid w:val="00204838"/>
    <w:rsid w:val="002053F1"/>
    <w:rsid w:val="002056A9"/>
    <w:rsid w:val="00205C01"/>
    <w:rsid w:val="00205C34"/>
    <w:rsid w:val="00207867"/>
    <w:rsid w:val="00207B0C"/>
    <w:rsid w:val="00207C87"/>
    <w:rsid w:val="0021158F"/>
    <w:rsid w:val="00212E4F"/>
    <w:rsid w:val="00215C80"/>
    <w:rsid w:val="00216350"/>
    <w:rsid w:val="00221A31"/>
    <w:rsid w:val="00221D96"/>
    <w:rsid w:val="00222995"/>
    <w:rsid w:val="00223C09"/>
    <w:rsid w:val="00223F13"/>
    <w:rsid w:val="002241EA"/>
    <w:rsid w:val="00224DCD"/>
    <w:rsid w:val="00224E9E"/>
    <w:rsid w:val="00224FC0"/>
    <w:rsid w:val="0022597D"/>
    <w:rsid w:val="0022630D"/>
    <w:rsid w:val="002263D2"/>
    <w:rsid w:val="002272C2"/>
    <w:rsid w:val="00231909"/>
    <w:rsid w:val="002329D8"/>
    <w:rsid w:val="0023385D"/>
    <w:rsid w:val="00235085"/>
    <w:rsid w:val="0023582B"/>
    <w:rsid w:val="00236308"/>
    <w:rsid w:val="00237B61"/>
    <w:rsid w:val="00240337"/>
    <w:rsid w:val="00241106"/>
    <w:rsid w:val="002419F1"/>
    <w:rsid w:val="00241F03"/>
    <w:rsid w:val="002422E7"/>
    <w:rsid w:val="00243384"/>
    <w:rsid w:val="0024453C"/>
    <w:rsid w:val="00244EC2"/>
    <w:rsid w:val="00244EFA"/>
    <w:rsid w:val="0024511E"/>
    <w:rsid w:val="00250BF6"/>
    <w:rsid w:val="00250F23"/>
    <w:rsid w:val="00251191"/>
    <w:rsid w:val="0025144B"/>
    <w:rsid w:val="00252014"/>
    <w:rsid w:val="00252717"/>
    <w:rsid w:val="00252920"/>
    <w:rsid w:val="002544EF"/>
    <w:rsid w:val="002545AF"/>
    <w:rsid w:val="00260225"/>
    <w:rsid w:val="00261E98"/>
    <w:rsid w:val="00262238"/>
    <w:rsid w:val="002627E9"/>
    <w:rsid w:val="00263B8F"/>
    <w:rsid w:val="00264FA1"/>
    <w:rsid w:val="00271289"/>
    <w:rsid w:val="002712ED"/>
    <w:rsid w:val="00271368"/>
    <w:rsid w:val="0027204A"/>
    <w:rsid w:val="00272435"/>
    <w:rsid w:val="00274EDD"/>
    <w:rsid w:val="00275152"/>
    <w:rsid w:val="00275A24"/>
    <w:rsid w:val="00280C0C"/>
    <w:rsid w:val="00282A9A"/>
    <w:rsid w:val="00284CCF"/>
    <w:rsid w:val="002858FC"/>
    <w:rsid w:val="002872EF"/>
    <w:rsid w:val="002874A9"/>
    <w:rsid w:val="002879B7"/>
    <w:rsid w:val="00287F1C"/>
    <w:rsid w:val="002908C6"/>
    <w:rsid w:val="00291163"/>
    <w:rsid w:val="002912C9"/>
    <w:rsid w:val="00291FFF"/>
    <w:rsid w:val="00293A46"/>
    <w:rsid w:val="00293BF1"/>
    <w:rsid w:val="00294AE1"/>
    <w:rsid w:val="00294EE0"/>
    <w:rsid w:val="00295A97"/>
    <w:rsid w:val="0029603F"/>
    <w:rsid w:val="0029623F"/>
    <w:rsid w:val="00297019"/>
    <w:rsid w:val="00297310"/>
    <w:rsid w:val="002A0A45"/>
    <w:rsid w:val="002A3089"/>
    <w:rsid w:val="002A389C"/>
    <w:rsid w:val="002A3ED8"/>
    <w:rsid w:val="002A509F"/>
    <w:rsid w:val="002A510A"/>
    <w:rsid w:val="002A5BB3"/>
    <w:rsid w:val="002A5FA0"/>
    <w:rsid w:val="002A6AAB"/>
    <w:rsid w:val="002A6E85"/>
    <w:rsid w:val="002A729E"/>
    <w:rsid w:val="002B0155"/>
    <w:rsid w:val="002B185A"/>
    <w:rsid w:val="002B2104"/>
    <w:rsid w:val="002B2809"/>
    <w:rsid w:val="002B2E2C"/>
    <w:rsid w:val="002B2FC8"/>
    <w:rsid w:val="002B3254"/>
    <w:rsid w:val="002B3779"/>
    <w:rsid w:val="002B3C1F"/>
    <w:rsid w:val="002B52E1"/>
    <w:rsid w:val="002B5C45"/>
    <w:rsid w:val="002B6351"/>
    <w:rsid w:val="002B6575"/>
    <w:rsid w:val="002B6EB6"/>
    <w:rsid w:val="002B7AC3"/>
    <w:rsid w:val="002C022B"/>
    <w:rsid w:val="002C06BB"/>
    <w:rsid w:val="002C08C1"/>
    <w:rsid w:val="002C1569"/>
    <w:rsid w:val="002C3CA2"/>
    <w:rsid w:val="002C3CFE"/>
    <w:rsid w:val="002C425A"/>
    <w:rsid w:val="002C5837"/>
    <w:rsid w:val="002C7176"/>
    <w:rsid w:val="002D137C"/>
    <w:rsid w:val="002D2AF6"/>
    <w:rsid w:val="002D2B3D"/>
    <w:rsid w:val="002D49DF"/>
    <w:rsid w:val="002D5F9D"/>
    <w:rsid w:val="002D6966"/>
    <w:rsid w:val="002D74CA"/>
    <w:rsid w:val="002E0191"/>
    <w:rsid w:val="002E0634"/>
    <w:rsid w:val="002E110F"/>
    <w:rsid w:val="002E1432"/>
    <w:rsid w:val="002E17C9"/>
    <w:rsid w:val="002E3621"/>
    <w:rsid w:val="002E380C"/>
    <w:rsid w:val="002E3BA4"/>
    <w:rsid w:val="002E4975"/>
    <w:rsid w:val="002E568E"/>
    <w:rsid w:val="002E5BE8"/>
    <w:rsid w:val="002F010C"/>
    <w:rsid w:val="002F076E"/>
    <w:rsid w:val="002F0F3E"/>
    <w:rsid w:val="002F1DCB"/>
    <w:rsid w:val="002F3026"/>
    <w:rsid w:val="002F3708"/>
    <w:rsid w:val="002F51D9"/>
    <w:rsid w:val="002F58BD"/>
    <w:rsid w:val="002F6061"/>
    <w:rsid w:val="002F6342"/>
    <w:rsid w:val="00300302"/>
    <w:rsid w:val="00300AAA"/>
    <w:rsid w:val="00301188"/>
    <w:rsid w:val="00302053"/>
    <w:rsid w:val="00302AA8"/>
    <w:rsid w:val="003041FE"/>
    <w:rsid w:val="003047CC"/>
    <w:rsid w:val="003068CC"/>
    <w:rsid w:val="003108B6"/>
    <w:rsid w:val="0031159B"/>
    <w:rsid w:val="00312498"/>
    <w:rsid w:val="00313531"/>
    <w:rsid w:val="00313690"/>
    <w:rsid w:val="00314196"/>
    <w:rsid w:val="003141D0"/>
    <w:rsid w:val="00314A3F"/>
    <w:rsid w:val="00315312"/>
    <w:rsid w:val="0031595D"/>
    <w:rsid w:val="00317675"/>
    <w:rsid w:val="00317AB5"/>
    <w:rsid w:val="00322A1D"/>
    <w:rsid w:val="00322D1F"/>
    <w:rsid w:val="0032341D"/>
    <w:rsid w:val="0032385B"/>
    <w:rsid w:val="00325C71"/>
    <w:rsid w:val="003271B6"/>
    <w:rsid w:val="00327609"/>
    <w:rsid w:val="00327EFC"/>
    <w:rsid w:val="00330851"/>
    <w:rsid w:val="00332AA2"/>
    <w:rsid w:val="00332CC4"/>
    <w:rsid w:val="00333D52"/>
    <w:rsid w:val="00334250"/>
    <w:rsid w:val="0033434F"/>
    <w:rsid w:val="0033440B"/>
    <w:rsid w:val="003355B7"/>
    <w:rsid w:val="003357E5"/>
    <w:rsid w:val="00336249"/>
    <w:rsid w:val="003378EC"/>
    <w:rsid w:val="00341FD0"/>
    <w:rsid w:val="00342191"/>
    <w:rsid w:val="00342351"/>
    <w:rsid w:val="00344F5E"/>
    <w:rsid w:val="00345185"/>
    <w:rsid w:val="003451BF"/>
    <w:rsid w:val="00345434"/>
    <w:rsid w:val="00345B3D"/>
    <w:rsid w:val="0034622A"/>
    <w:rsid w:val="00346B3C"/>
    <w:rsid w:val="00347C36"/>
    <w:rsid w:val="00350986"/>
    <w:rsid w:val="0035375D"/>
    <w:rsid w:val="003544CD"/>
    <w:rsid w:val="00355962"/>
    <w:rsid w:val="0035660B"/>
    <w:rsid w:val="003569FE"/>
    <w:rsid w:val="003601D5"/>
    <w:rsid w:val="00360919"/>
    <w:rsid w:val="0036104C"/>
    <w:rsid w:val="00361331"/>
    <w:rsid w:val="00361856"/>
    <w:rsid w:val="00361C74"/>
    <w:rsid w:val="00361FB3"/>
    <w:rsid w:val="00363682"/>
    <w:rsid w:val="00364950"/>
    <w:rsid w:val="00364E2D"/>
    <w:rsid w:val="00364F63"/>
    <w:rsid w:val="00365314"/>
    <w:rsid w:val="003659CC"/>
    <w:rsid w:val="00366290"/>
    <w:rsid w:val="0036678E"/>
    <w:rsid w:val="0037044F"/>
    <w:rsid w:val="00370AFA"/>
    <w:rsid w:val="00371BCE"/>
    <w:rsid w:val="00371D58"/>
    <w:rsid w:val="003732FF"/>
    <w:rsid w:val="00374CA6"/>
    <w:rsid w:val="00376D46"/>
    <w:rsid w:val="00377B05"/>
    <w:rsid w:val="0038121A"/>
    <w:rsid w:val="003815C9"/>
    <w:rsid w:val="00381BA6"/>
    <w:rsid w:val="00382D4A"/>
    <w:rsid w:val="00383302"/>
    <w:rsid w:val="00383435"/>
    <w:rsid w:val="00384B6A"/>
    <w:rsid w:val="00384FE7"/>
    <w:rsid w:val="003857EE"/>
    <w:rsid w:val="00385DF4"/>
    <w:rsid w:val="00387640"/>
    <w:rsid w:val="00390380"/>
    <w:rsid w:val="00390DB9"/>
    <w:rsid w:val="00392085"/>
    <w:rsid w:val="00392336"/>
    <w:rsid w:val="00392917"/>
    <w:rsid w:val="0039332F"/>
    <w:rsid w:val="00393CF1"/>
    <w:rsid w:val="00394E82"/>
    <w:rsid w:val="0039642A"/>
    <w:rsid w:val="003969E9"/>
    <w:rsid w:val="00397268"/>
    <w:rsid w:val="003975C9"/>
    <w:rsid w:val="003979DA"/>
    <w:rsid w:val="003A01A0"/>
    <w:rsid w:val="003A100C"/>
    <w:rsid w:val="003A1AE8"/>
    <w:rsid w:val="003A1C4D"/>
    <w:rsid w:val="003A1D1C"/>
    <w:rsid w:val="003A28FA"/>
    <w:rsid w:val="003A3285"/>
    <w:rsid w:val="003A394E"/>
    <w:rsid w:val="003A39DA"/>
    <w:rsid w:val="003A3DD6"/>
    <w:rsid w:val="003A48C2"/>
    <w:rsid w:val="003A4990"/>
    <w:rsid w:val="003A4BFC"/>
    <w:rsid w:val="003A4E22"/>
    <w:rsid w:val="003A5110"/>
    <w:rsid w:val="003A5EBD"/>
    <w:rsid w:val="003A7366"/>
    <w:rsid w:val="003B059E"/>
    <w:rsid w:val="003B1E25"/>
    <w:rsid w:val="003B2523"/>
    <w:rsid w:val="003B2A5E"/>
    <w:rsid w:val="003B4C47"/>
    <w:rsid w:val="003B5DB2"/>
    <w:rsid w:val="003B5E0C"/>
    <w:rsid w:val="003B701B"/>
    <w:rsid w:val="003B7031"/>
    <w:rsid w:val="003B7BD7"/>
    <w:rsid w:val="003B7F48"/>
    <w:rsid w:val="003C2074"/>
    <w:rsid w:val="003C39B8"/>
    <w:rsid w:val="003C39BE"/>
    <w:rsid w:val="003C3B3F"/>
    <w:rsid w:val="003C4AC5"/>
    <w:rsid w:val="003C5D8C"/>
    <w:rsid w:val="003C620A"/>
    <w:rsid w:val="003C6392"/>
    <w:rsid w:val="003C63DC"/>
    <w:rsid w:val="003D0611"/>
    <w:rsid w:val="003D0ECD"/>
    <w:rsid w:val="003D10E7"/>
    <w:rsid w:val="003D26A5"/>
    <w:rsid w:val="003D2B8C"/>
    <w:rsid w:val="003D3901"/>
    <w:rsid w:val="003D4F1B"/>
    <w:rsid w:val="003D7022"/>
    <w:rsid w:val="003D7D7B"/>
    <w:rsid w:val="003E117C"/>
    <w:rsid w:val="003E1464"/>
    <w:rsid w:val="003E1BF7"/>
    <w:rsid w:val="003E1D73"/>
    <w:rsid w:val="003E3725"/>
    <w:rsid w:val="003E4E2C"/>
    <w:rsid w:val="003E4FA2"/>
    <w:rsid w:val="003E54CC"/>
    <w:rsid w:val="003E5605"/>
    <w:rsid w:val="003E5A2B"/>
    <w:rsid w:val="003E60F4"/>
    <w:rsid w:val="003E62AA"/>
    <w:rsid w:val="003E77FD"/>
    <w:rsid w:val="003E7BA7"/>
    <w:rsid w:val="003E7DA8"/>
    <w:rsid w:val="003F056C"/>
    <w:rsid w:val="003F119F"/>
    <w:rsid w:val="003F1412"/>
    <w:rsid w:val="003F2B6B"/>
    <w:rsid w:val="003F4E1C"/>
    <w:rsid w:val="003F4EE8"/>
    <w:rsid w:val="003F53E9"/>
    <w:rsid w:val="003F64D3"/>
    <w:rsid w:val="004030B2"/>
    <w:rsid w:val="00403374"/>
    <w:rsid w:val="0040403B"/>
    <w:rsid w:val="00405C59"/>
    <w:rsid w:val="0040655B"/>
    <w:rsid w:val="004070A8"/>
    <w:rsid w:val="00411DF0"/>
    <w:rsid w:val="004131A6"/>
    <w:rsid w:val="00413286"/>
    <w:rsid w:val="00414B00"/>
    <w:rsid w:val="00414CBE"/>
    <w:rsid w:val="00416925"/>
    <w:rsid w:val="00421A3D"/>
    <w:rsid w:val="00424243"/>
    <w:rsid w:val="00424A24"/>
    <w:rsid w:val="00424C95"/>
    <w:rsid w:val="00425335"/>
    <w:rsid w:val="004255B4"/>
    <w:rsid w:val="0042721D"/>
    <w:rsid w:val="004304F6"/>
    <w:rsid w:val="00430E03"/>
    <w:rsid w:val="004314F1"/>
    <w:rsid w:val="00431767"/>
    <w:rsid w:val="004320F5"/>
    <w:rsid w:val="00434A90"/>
    <w:rsid w:val="00434B1D"/>
    <w:rsid w:val="0043619D"/>
    <w:rsid w:val="00441D56"/>
    <w:rsid w:val="004423AD"/>
    <w:rsid w:val="00443212"/>
    <w:rsid w:val="00443329"/>
    <w:rsid w:val="004443A8"/>
    <w:rsid w:val="00445643"/>
    <w:rsid w:val="0044674C"/>
    <w:rsid w:val="00447CAC"/>
    <w:rsid w:val="004504D5"/>
    <w:rsid w:val="00451461"/>
    <w:rsid w:val="00451BA7"/>
    <w:rsid w:val="00452263"/>
    <w:rsid w:val="004524B8"/>
    <w:rsid w:val="0045262A"/>
    <w:rsid w:val="00453032"/>
    <w:rsid w:val="0045334B"/>
    <w:rsid w:val="0045356C"/>
    <w:rsid w:val="004548DE"/>
    <w:rsid w:val="00456495"/>
    <w:rsid w:val="00460139"/>
    <w:rsid w:val="00460439"/>
    <w:rsid w:val="00460A31"/>
    <w:rsid w:val="00460F01"/>
    <w:rsid w:val="00461A7B"/>
    <w:rsid w:val="004627BA"/>
    <w:rsid w:val="00462800"/>
    <w:rsid w:val="00462B64"/>
    <w:rsid w:val="00463972"/>
    <w:rsid w:val="00463ED8"/>
    <w:rsid w:val="004640CC"/>
    <w:rsid w:val="00464E59"/>
    <w:rsid w:val="00464EA0"/>
    <w:rsid w:val="004658E7"/>
    <w:rsid w:val="004659E2"/>
    <w:rsid w:val="00466D8B"/>
    <w:rsid w:val="004677DB"/>
    <w:rsid w:val="00470258"/>
    <w:rsid w:val="00470337"/>
    <w:rsid w:val="004713C9"/>
    <w:rsid w:val="004715C4"/>
    <w:rsid w:val="0047167E"/>
    <w:rsid w:val="00472746"/>
    <w:rsid w:val="004729AA"/>
    <w:rsid w:val="00473678"/>
    <w:rsid w:val="004743CC"/>
    <w:rsid w:val="00474536"/>
    <w:rsid w:val="00474D37"/>
    <w:rsid w:val="00474DF5"/>
    <w:rsid w:val="004768DB"/>
    <w:rsid w:val="0047733C"/>
    <w:rsid w:val="004777C7"/>
    <w:rsid w:val="00480B67"/>
    <w:rsid w:val="00480C99"/>
    <w:rsid w:val="00482121"/>
    <w:rsid w:val="00482433"/>
    <w:rsid w:val="00483E4C"/>
    <w:rsid w:val="004869D8"/>
    <w:rsid w:val="0049047E"/>
    <w:rsid w:val="00490D5F"/>
    <w:rsid w:val="004925F0"/>
    <w:rsid w:val="004943A8"/>
    <w:rsid w:val="004953BF"/>
    <w:rsid w:val="004964C6"/>
    <w:rsid w:val="00497332"/>
    <w:rsid w:val="0049768B"/>
    <w:rsid w:val="00497D22"/>
    <w:rsid w:val="004A23AF"/>
    <w:rsid w:val="004A2732"/>
    <w:rsid w:val="004A465C"/>
    <w:rsid w:val="004A62FB"/>
    <w:rsid w:val="004A6C22"/>
    <w:rsid w:val="004A6C41"/>
    <w:rsid w:val="004A7278"/>
    <w:rsid w:val="004A7956"/>
    <w:rsid w:val="004A7ADC"/>
    <w:rsid w:val="004A7BAF"/>
    <w:rsid w:val="004B0D35"/>
    <w:rsid w:val="004B1E9F"/>
    <w:rsid w:val="004B2F47"/>
    <w:rsid w:val="004B38CC"/>
    <w:rsid w:val="004B3AE2"/>
    <w:rsid w:val="004B7ABF"/>
    <w:rsid w:val="004C033A"/>
    <w:rsid w:val="004C1084"/>
    <w:rsid w:val="004C12BD"/>
    <w:rsid w:val="004C2E07"/>
    <w:rsid w:val="004C4211"/>
    <w:rsid w:val="004C52D3"/>
    <w:rsid w:val="004C5B66"/>
    <w:rsid w:val="004C6FA2"/>
    <w:rsid w:val="004C720C"/>
    <w:rsid w:val="004C7E45"/>
    <w:rsid w:val="004D3140"/>
    <w:rsid w:val="004D3784"/>
    <w:rsid w:val="004D4046"/>
    <w:rsid w:val="004D41BC"/>
    <w:rsid w:val="004D5CED"/>
    <w:rsid w:val="004D63D2"/>
    <w:rsid w:val="004D6878"/>
    <w:rsid w:val="004E0233"/>
    <w:rsid w:val="004E081E"/>
    <w:rsid w:val="004E1564"/>
    <w:rsid w:val="004E41CC"/>
    <w:rsid w:val="004E425B"/>
    <w:rsid w:val="004E45F0"/>
    <w:rsid w:val="004E5411"/>
    <w:rsid w:val="004E557C"/>
    <w:rsid w:val="004E696B"/>
    <w:rsid w:val="004E7876"/>
    <w:rsid w:val="004F12E5"/>
    <w:rsid w:val="004F15F0"/>
    <w:rsid w:val="004F178C"/>
    <w:rsid w:val="004F206E"/>
    <w:rsid w:val="004F22A1"/>
    <w:rsid w:val="004F29AE"/>
    <w:rsid w:val="004F301A"/>
    <w:rsid w:val="004F54B7"/>
    <w:rsid w:val="004F57CA"/>
    <w:rsid w:val="004F60B0"/>
    <w:rsid w:val="004F7C8C"/>
    <w:rsid w:val="00501130"/>
    <w:rsid w:val="00502E2D"/>
    <w:rsid w:val="00503D4D"/>
    <w:rsid w:val="00504A4D"/>
    <w:rsid w:val="00505E90"/>
    <w:rsid w:val="00505EA7"/>
    <w:rsid w:val="0050764A"/>
    <w:rsid w:val="00512156"/>
    <w:rsid w:val="00512669"/>
    <w:rsid w:val="0051446F"/>
    <w:rsid w:val="00514DE0"/>
    <w:rsid w:val="005153C6"/>
    <w:rsid w:val="00517079"/>
    <w:rsid w:val="005171DC"/>
    <w:rsid w:val="005206E9"/>
    <w:rsid w:val="0052174A"/>
    <w:rsid w:val="00522125"/>
    <w:rsid w:val="005221F5"/>
    <w:rsid w:val="0052414D"/>
    <w:rsid w:val="005256C7"/>
    <w:rsid w:val="00525F44"/>
    <w:rsid w:val="00526248"/>
    <w:rsid w:val="00527D5A"/>
    <w:rsid w:val="005305DC"/>
    <w:rsid w:val="005329CE"/>
    <w:rsid w:val="005346C5"/>
    <w:rsid w:val="005356F4"/>
    <w:rsid w:val="00535B7E"/>
    <w:rsid w:val="005379F2"/>
    <w:rsid w:val="00541792"/>
    <w:rsid w:val="00542C65"/>
    <w:rsid w:val="00544E46"/>
    <w:rsid w:val="00546478"/>
    <w:rsid w:val="00550439"/>
    <w:rsid w:val="005506AC"/>
    <w:rsid w:val="005515F3"/>
    <w:rsid w:val="00551E20"/>
    <w:rsid w:val="00551F3B"/>
    <w:rsid w:val="00552BB1"/>
    <w:rsid w:val="00553053"/>
    <w:rsid w:val="005570D3"/>
    <w:rsid w:val="00557ADC"/>
    <w:rsid w:val="00557F41"/>
    <w:rsid w:val="00560368"/>
    <w:rsid w:val="00560767"/>
    <w:rsid w:val="00560DE5"/>
    <w:rsid w:val="00561948"/>
    <w:rsid w:val="00562349"/>
    <w:rsid w:val="00563718"/>
    <w:rsid w:val="005677B9"/>
    <w:rsid w:val="00567F4B"/>
    <w:rsid w:val="00572B9A"/>
    <w:rsid w:val="00572D0B"/>
    <w:rsid w:val="00573C52"/>
    <w:rsid w:val="0057441F"/>
    <w:rsid w:val="0057592B"/>
    <w:rsid w:val="00575DC4"/>
    <w:rsid w:val="00576C73"/>
    <w:rsid w:val="005771C4"/>
    <w:rsid w:val="0057754B"/>
    <w:rsid w:val="00577870"/>
    <w:rsid w:val="00581376"/>
    <w:rsid w:val="00582902"/>
    <w:rsid w:val="005836A9"/>
    <w:rsid w:val="00583B7E"/>
    <w:rsid w:val="00583FD8"/>
    <w:rsid w:val="00587E5D"/>
    <w:rsid w:val="00590630"/>
    <w:rsid w:val="005943E8"/>
    <w:rsid w:val="005950D1"/>
    <w:rsid w:val="005966EE"/>
    <w:rsid w:val="0059735D"/>
    <w:rsid w:val="00597AA0"/>
    <w:rsid w:val="005A10F1"/>
    <w:rsid w:val="005A17AB"/>
    <w:rsid w:val="005A17C4"/>
    <w:rsid w:val="005A2AF4"/>
    <w:rsid w:val="005A3C66"/>
    <w:rsid w:val="005B0097"/>
    <w:rsid w:val="005B02DF"/>
    <w:rsid w:val="005B2581"/>
    <w:rsid w:val="005B25A6"/>
    <w:rsid w:val="005B2DDB"/>
    <w:rsid w:val="005B5F5D"/>
    <w:rsid w:val="005B7DEE"/>
    <w:rsid w:val="005B7EA2"/>
    <w:rsid w:val="005C0702"/>
    <w:rsid w:val="005C30D2"/>
    <w:rsid w:val="005C32D1"/>
    <w:rsid w:val="005C4F4B"/>
    <w:rsid w:val="005C527F"/>
    <w:rsid w:val="005C5E52"/>
    <w:rsid w:val="005C61AA"/>
    <w:rsid w:val="005C6A08"/>
    <w:rsid w:val="005C7E42"/>
    <w:rsid w:val="005C7F44"/>
    <w:rsid w:val="005D51E9"/>
    <w:rsid w:val="005D5832"/>
    <w:rsid w:val="005D6F81"/>
    <w:rsid w:val="005E08A0"/>
    <w:rsid w:val="005E09DC"/>
    <w:rsid w:val="005E15FC"/>
    <w:rsid w:val="005E183D"/>
    <w:rsid w:val="005E3597"/>
    <w:rsid w:val="005E4BFB"/>
    <w:rsid w:val="005E4F79"/>
    <w:rsid w:val="005E7CF9"/>
    <w:rsid w:val="005F055E"/>
    <w:rsid w:val="005F113D"/>
    <w:rsid w:val="005F1C4D"/>
    <w:rsid w:val="005F1D48"/>
    <w:rsid w:val="005F4A2C"/>
    <w:rsid w:val="005F4C8D"/>
    <w:rsid w:val="005F5317"/>
    <w:rsid w:val="005F5339"/>
    <w:rsid w:val="005F6628"/>
    <w:rsid w:val="005F75D7"/>
    <w:rsid w:val="00600AF4"/>
    <w:rsid w:val="00602770"/>
    <w:rsid w:val="006064A7"/>
    <w:rsid w:val="00606A68"/>
    <w:rsid w:val="00607D52"/>
    <w:rsid w:val="006116F7"/>
    <w:rsid w:val="00611F6F"/>
    <w:rsid w:val="00612922"/>
    <w:rsid w:val="00612A26"/>
    <w:rsid w:val="006213CB"/>
    <w:rsid w:val="00621E3D"/>
    <w:rsid w:val="006225E0"/>
    <w:rsid w:val="00622B72"/>
    <w:rsid w:val="0062415B"/>
    <w:rsid w:val="0062506C"/>
    <w:rsid w:val="00626667"/>
    <w:rsid w:val="00626833"/>
    <w:rsid w:val="006309F0"/>
    <w:rsid w:val="00631454"/>
    <w:rsid w:val="00634111"/>
    <w:rsid w:val="006363FE"/>
    <w:rsid w:val="00637547"/>
    <w:rsid w:val="00641B03"/>
    <w:rsid w:val="0064339E"/>
    <w:rsid w:val="00644AFC"/>
    <w:rsid w:val="006479BE"/>
    <w:rsid w:val="006506B2"/>
    <w:rsid w:val="00651782"/>
    <w:rsid w:val="00651CD6"/>
    <w:rsid w:val="00653087"/>
    <w:rsid w:val="00656889"/>
    <w:rsid w:val="006571EA"/>
    <w:rsid w:val="0065750B"/>
    <w:rsid w:val="00660EA6"/>
    <w:rsid w:val="00662230"/>
    <w:rsid w:val="006645F0"/>
    <w:rsid w:val="0066591D"/>
    <w:rsid w:val="00666336"/>
    <w:rsid w:val="00666EB1"/>
    <w:rsid w:val="006677B6"/>
    <w:rsid w:val="00667AC3"/>
    <w:rsid w:val="00672077"/>
    <w:rsid w:val="00673271"/>
    <w:rsid w:val="00673CCB"/>
    <w:rsid w:val="00673EF4"/>
    <w:rsid w:val="006768A0"/>
    <w:rsid w:val="00676A28"/>
    <w:rsid w:val="00677AE2"/>
    <w:rsid w:val="00680CD3"/>
    <w:rsid w:val="006828E0"/>
    <w:rsid w:val="0068373A"/>
    <w:rsid w:val="00684479"/>
    <w:rsid w:val="0068498A"/>
    <w:rsid w:val="006866DD"/>
    <w:rsid w:val="00686ADE"/>
    <w:rsid w:val="006879A8"/>
    <w:rsid w:val="00690054"/>
    <w:rsid w:val="006900FE"/>
    <w:rsid w:val="006903B4"/>
    <w:rsid w:val="00691D69"/>
    <w:rsid w:val="00692128"/>
    <w:rsid w:val="00693321"/>
    <w:rsid w:val="00694F0C"/>
    <w:rsid w:val="00695BB5"/>
    <w:rsid w:val="006A1873"/>
    <w:rsid w:val="006A1DD4"/>
    <w:rsid w:val="006A2045"/>
    <w:rsid w:val="006A2D49"/>
    <w:rsid w:val="006A469E"/>
    <w:rsid w:val="006A48CF"/>
    <w:rsid w:val="006A57E3"/>
    <w:rsid w:val="006A65F5"/>
    <w:rsid w:val="006A6A5E"/>
    <w:rsid w:val="006A7B9E"/>
    <w:rsid w:val="006B0600"/>
    <w:rsid w:val="006B1B28"/>
    <w:rsid w:val="006B2DF0"/>
    <w:rsid w:val="006B371B"/>
    <w:rsid w:val="006B4E69"/>
    <w:rsid w:val="006B53D6"/>
    <w:rsid w:val="006C1AC1"/>
    <w:rsid w:val="006C1E17"/>
    <w:rsid w:val="006C2D72"/>
    <w:rsid w:val="006C357F"/>
    <w:rsid w:val="006C4024"/>
    <w:rsid w:val="006C6D7A"/>
    <w:rsid w:val="006D14F1"/>
    <w:rsid w:val="006D2741"/>
    <w:rsid w:val="006D318D"/>
    <w:rsid w:val="006D4FCF"/>
    <w:rsid w:val="006D5682"/>
    <w:rsid w:val="006D780C"/>
    <w:rsid w:val="006D7E70"/>
    <w:rsid w:val="006E014B"/>
    <w:rsid w:val="006E03BB"/>
    <w:rsid w:val="006E0DDC"/>
    <w:rsid w:val="006E1122"/>
    <w:rsid w:val="006E195E"/>
    <w:rsid w:val="006E1F10"/>
    <w:rsid w:val="006E267E"/>
    <w:rsid w:val="006E285E"/>
    <w:rsid w:val="006E3454"/>
    <w:rsid w:val="006E42AE"/>
    <w:rsid w:val="006E51FF"/>
    <w:rsid w:val="006E5285"/>
    <w:rsid w:val="006E5E56"/>
    <w:rsid w:val="006E704C"/>
    <w:rsid w:val="006F0440"/>
    <w:rsid w:val="006F06BF"/>
    <w:rsid w:val="006F26EB"/>
    <w:rsid w:val="006F3251"/>
    <w:rsid w:val="006F3A44"/>
    <w:rsid w:val="006F409F"/>
    <w:rsid w:val="006F4402"/>
    <w:rsid w:val="006F44C1"/>
    <w:rsid w:val="006F7CD8"/>
    <w:rsid w:val="00700E13"/>
    <w:rsid w:val="00700F13"/>
    <w:rsid w:val="00701C68"/>
    <w:rsid w:val="00702D22"/>
    <w:rsid w:val="007033F7"/>
    <w:rsid w:val="00703691"/>
    <w:rsid w:val="00703973"/>
    <w:rsid w:val="00703D08"/>
    <w:rsid w:val="00704137"/>
    <w:rsid w:val="007066B5"/>
    <w:rsid w:val="00707C73"/>
    <w:rsid w:val="00710C44"/>
    <w:rsid w:val="00711064"/>
    <w:rsid w:val="007122F9"/>
    <w:rsid w:val="00712404"/>
    <w:rsid w:val="007129C5"/>
    <w:rsid w:val="00712AC1"/>
    <w:rsid w:val="00712B1F"/>
    <w:rsid w:val="00712F72"/>
    <w:rsid w:val="00714FB9"/>
    <w:rsid w:val="00715783"/>
    <w:rsid w:val="007217EA"/>
    <w:rsid w:val="007238B0"/>
    <w:rsid w:val="00724330"/>
    <w:rsid w:val="00724A88"/>
    <w:rsid w:val="00724F94"/>
    <w:rsid w:val="0072526C"/>
    <w:rsid w:val="00726924"/>
    <w:rsid w:val="0072780F"/>
    <w:rsid w:val="00727D05"/>
    <w:rsid w:val="00727E8D"/>
    <w:rsid w:val="00731323"/>
    <w:rsid w:val="00733F77"/>
    <w:rsid w:val="00734104"/>
    <w:rsid w:val="00734A57"/>
    <w:rsid w:val="007365D4"/>
    <w:rsid w:val="007366B9"/>
    <w:rsid w:val="007368BA"/>
    <w:rsid w:val="007371ED"/>
    <w:rsid w:val="00740DD2"/>
    <w:rsid w:val="007415C5"/>
    <w:rsid w:val="00742B19"/>
    <w:rsid w:val="0074310C"/>
    <w:rsid w:val="00743658"/>
    <w:rsid w:val="00743FEE"/>
    <w:rsid w:val="0074407B"/>
    <w:rsid w:val="00744481"/>
    <w:rsid w:val="0074482A"/>
    <w:rsid w:val="00744A70"/>
    <w:rsid w:val="00744AFB"/>
    <w:rsid w:val="00747550"/>
    <w:rsid w:val="00750B10"/>
    <w:rsid w:val="00750E19"/>
    <w:rsid w:val="007513C9"/>
    <w:rsid w:val="00751819"/>
    <w:rsid w:val="00751A83"/>
    <w:rsid w:val="00751C71"/>
    <w:rsid w:val="0075271D"/>
    <w:rsid w:val="007537C8"/>
    <w:rsid w:val="00757026"/>
    <w:rsid w:val="0075754B"/>
    <w:rsid w:val="00757A1D"/>
    <w:rsid w:val="007608F1"/>
    <w:rsid w:val="00761FCF"/>
    <w:rsid w:val="0076419D"/>
    <w:rsid w:val="007642C7"/>
    <w:rsid w:val="00765299"/>
    <w:rsid w:val="007659D3"/>
    <w:rsid w:val="007700C9"/>
    <w:rsid w:val="00770E2B"/>
    <w:rsid w:val="00771111"/>
    <w:rsid w:val="00771217"/>
    <w:rsid w:val="00771B38"/>
    <w:rsid w:val="0077214B"/>
    <w:rsid w:val="00772814"/>
    <w:rsid w:val="00772E6A"/>
    <w:rsid w:val="0077463D"/>
    <w:rsid w:val="007769D0"/>
    <w:rsid w:val="007770C0"/>
    <w:rsid w:val="0078037B"/>
    <w:rsid w:val="00780927"/>
    <w:rsid w:val="0078146B"/>
    <w:rsid w:val="007817A6"/>
    <w:rsid w:val="00782DF7"/>
    <w:rsid w:val="00783F96"/>
    <w:rsid w:val="00784E4D"/>
    <w:rsid w:val="007865D4"/>
    <w:rsid w:val="00786A86"/>
    <w:rsid w:val="00786DE3"/>
    <w:rsid w:val="00787786"/>
    <w:rsid w:val="00787EFA"/>
    <w:rsid w:val="0079173F"/>
    <w:rsid w:val="00791A94"/>
    <w:rsid w:val="00792343"/>
    <w:rsid w:val="00792AA3"/>
    <w:rsid w:val="00793465"/>
    <w:rsid w:val="00793911"/>
    <w:rsid w:val="00793BDB"/>
    <w:rsid w:val="00794262"/>
    <w:rsid w:val="00794BF2"/>
    <w:rsid w:val="00795768"/>
    <w:rsid w:val="00795A61"/>
    <w:rsid w:val="0079651B"/>
    <w:rsid w:val="00797F1E"/>
    <w:rsid w:val="007A0722"/>
    <w:rsid w:val="007A0E15"/>
    <w:rsid w:val="007A17C9"/>
    <w:rsid w:val="007A1962"/>
    <w:rsid w:val="007A1F7E"/>
    <w:rsid w:val="007A22CB"/>
    <w:rsid w:val="007A37D3"/>
    <w:rsid w:val="007A3B54"/>
    <w:rsid w:val="007A4A74"/>
    <w:rsid w:val="007A58AC"/>
    <w:rsid w:val="007A5A51"/>
    <w:rsid w:val="007A68D8"/>
    <w:rsid w:val="007A6976"/>
    <w:rsid w:val="007A71B2"/>
    <w:rsid w:val="007B0BA8"/>
    <w:rsid w:val="007B24CB"/>
    <w:rsid w:val="007B453F"/>
    <w:rsid w:val="007B4B5B"/>
    <w:rsid w:val="007B6985"/>
    <w:rsid w:val="007B6C84"/>
    <w:rsid w:val="007B6D76"/>
    <w:rsid w:val="007C037B"/>
    <w:rsid w:val="007C13CB"/>
    <w:rsid w:val="007C263C"/>
    <w:rsid w:val="007C3013"/>
    <w:rsid w:val="007C4910"/>
    <w:rsid w:val="007C58AE"/>
    <w:rsid w:val="007C7C9C"/>
    <w:rsid w:val="007C7CE8"/>
    <w:rsid w:val="007C7F80"/>
    <w:rsid w:val="007D0D2F"/>
    <w:rsid w:val="007D0DDB"/>
    <w:rsid w:val="007D1B45"/>
    <w:rsid w:val="007D3C35"/>
    <w:rsid w:val="007E01C6"/>
    <w:rsid w:val="007E0571"/>
    <w:rsid w:val="007E0D4C"/>
    <w:rsid w:val="007E1228"/>
    <w:rsid w:val="007E1553"/>
    <w:rsid w:val="007E456C"/>
    <w:rsid w:val="007E5770"/>
    <w:rsid w:val="007E6501"/>
    <w:rsid w:val="007E7005"/>
    <w:rsid w:val="007E7C50"/>
    <w:rsid w:val="007F0185"/>
    <w:rsid w:val="007F09B7"/>
    <w:rsid w:val="007F102F"/>
    <w:rsid w:val="007F11CD"/>
    <w:rsid w:val="007F231D"/>
    <w:rsid w:val="007F2C08"/>
    <w:rsid w:val="007F2C55"/>
    <w:rsid w:val="007F50B4"/>
    <w:rsid w:val="007F6E12"/>
    <w:rsid w:val="007F74B9"/>
    <w:rsid w:val="008001DA"/>
    <w:rsid w:val="0080150D"/>
    <w:rsid w:val="00802F8A"/>
    <w:rsid w:val="008030BA"/>
    <w:rsid w:val="008043FF"/>
    <w:rsid w:val="00805585"/>
    <w:rsid w:val="0080587C"/>
    <w:rsid w:val="00805F82"/>
    <w:rsid w:val="008068EE"/>
    <w:rsid w:val="008074A0"/>
    <w:rsid w:val="008074BA"/>
    <w:rsid w:val="00810854"/>
    <w:rsid w:val="008113C6"/>
    <w:rsid w:val="00812110"/>
    <w:rsid w:val="008124A5"/>
    <w:rsid w:val="00812CD9"/>
    <w:rsid w:val="00815BD5"/>
    <w:rsid w:val="00815BEC"/>
    <w:rsid w:val="00817CEA"/>
    <w:rsid w:val="008206F5"/>
    <w:rsid w:val="00821DA3"/>
    <w:rsid w:val="00822442"/>
    <w:rsid w:val="00824E11"/>
    <w:rsid w:val="00826152"/>
    <w:rsid w:val="00827121"/>
    <w:rsid w:val="00827DA3"/>
    <w:rsid w:val="0083073A"/>
    <w:rsid w:val="00830961"/>
    <w:rsid w:val="0083286A"/>
    <w:rsid w:val="00832A31"/>
    <w:rsid w:val="008346CC"/>
    <w:rsid w:val="00835508"/>
    <w:rsid w:val="00841F2D"/>
    <w:rsid w:val="0084344E"/>
    <w:rsid w:val="008438A0"/>
    <w:rsid w:val="00843DA5"/>
    <w:rsid w:val="00843F6F"/>
    <w:rsid w:val="008445B0"/>
    <w:rsid w:val="0084538B"/>
    <w:rsid w:val="00845EAF"/>
    <w:rsid w:val="00846382"/>
    <w:rsid w:val="008508C1"/>
    <w:rsid w:val="008511D0"/>
    <w:rsid w:val="008528B0"/>
    <w:rsid w:val="00855DA9"/>
    <w:rsid w:val="00855FA4"/>
    <w:rsid w:val="00856321"/>
    <w:rsid w:val="00856535"/>
    <w:rsid w:val="00857977"/>
    <w:rsid w:val="00857DBB"/>
    <w:rsid w:val="008601FC"/>
    <w:rsid w:val="0086076A"/>
    <w:rsid w:val="008612E1"/>
    <w:rsid w:val="0086172C"/>
    <w:rsid w:val="00862BAF"/>
    <w:rsid w:val="008630DA"/>
    <w:rsid w:val="0086460E"/>
    <w:rsid w:val="00864CBC"/>
    <w:rsid w:val="008659AE"/>
    <w:rsid w:val="00866736"/>
    <w:rsid w:val="008710F0"/>
    <w:rsid w:val="008716E1"/>
    <w:rsid w:val="00871DE4"/>
    <w:rsid w:val="008737ED"/>
    <w:rsid w:val="008762F2"/>
    <w:rsid w:val="008772C5"/>
    <w:rsid w:val="0088095C"/>
    <w:rsid w:val="00880EA7"/>
    <w:rsid w:val="00882A55"/>
    <w:rsid w:val="0088313D"/>
    <w:rsid w:val="00885970"/>
    <w:rsid w:val="00886073"/>
    <w:rsid w:val="008861AE"/>
    <w:rsid w:val="00886385"/>
    <w:rsid w:val="00887E18"/>
    <w:rsid w:val="008903FA"/>
    <w:rsid w:val="00890D5E"/>
    <w:rsid w:val="00891108"/>
    <w:rsid w:val="0089157C"/>
    <w:rsid w:val="00891A38"/>
    <w:rsid w:val="00891B7C"/>
    <w:rsid w:val="00891EE3"/>
    <w:rsid w:val="0089343D"/>
    <w:rsid w:val="00894B88"/>
    <w:rsid w:val="00894CE3"/>
    <w:rsid w:val="008955DF"/>
    <w:rsid w:val="00896127"/>
    <w:rsid w:val="00897C56"/>
    <w:rsid w:val="008A0724"/>
    <w:rsid w:val="008A07D9"/>
    <w:rsid w:val="008A0FFB"/>
    <w:rsid w:val="008A1EF6"/>
    <w:rsid w:val="008A34F6"/>
    <w:rsid w:val="008B1597"/>
    <w:rsid w:val="008B2373"/>
    <w:rsid w:val="008B2522"/>
    <w:rsid w:val="008B2D5B"/>
    <w:rsid w:val="008B2E80"/>
    <w:rsid w:val="008B367B"/>
    <w:rsid w:val="008B3D60"/>
    <w:rsid w:val="008B498B"/>
    <w:rsid w:val="008B4A8E"/>
    <w:rsid w:val="008B5B99"/>
    <w:rsid w:val="008B62BF"/>
    <w:rsid w:val="008B6BA9"/>
    <w:rsid w:val="008B6BD0"/>
    <w:rsid w:val="008C0A01"/>
    <w:rsid w:val="008C0FBB"/>
    <w:rsid w:val="008C1BA9"/>
    <w:rsid w:val="008C1CF8"/>
    <w:rsid w:val="008C1E91"/>
    <w:rsid w:val="008C450A"/>
    <w:rsid w:val="008C450C"/>
    <w:rsid w:val="008C5249"/>
    <w:rsid w:val="008C5A9F"/>
    <w:rsid w:val="008C66BB"/>
    <w:rsid w:val="008C68D9"/>
    <w:rsid w:val="008D1465"/>
    <w:rsid w:val="008D1828"/>
    <w:rsid w:val="008D3291"/>
    <w:rsid w:val="008D3EAA"/>
    <w:rsid w:val="008D5545"/>
    <w:rsid w:val="008D608A"/>
    <w:rsid w:val="008D733F"/>
    <w:rsid w:val="008E205D"/>
    <w:rsid w:val="008E3115"/>
    <w:rsid w:val="008E340F"/>
    <w:rsid w:val="008E65AA"/>
    <w:rsid w:val="008E78AC"/>
    <w:rsid w:val="008F0094"/>
    <w:rsid w:val="008F0A70"/>
    <w:rsid w:val="008F49DA"/>
    <w:rsid w:val="008F57F0"/>
    <w:rsid w:val="008F6CA4"/>
    <w:rsid w:val="009005CF"/>
    <w:rsid w:val="009012AA"/>
    <w:rsid w:val="00901E11"/>
    <w:rsid w:val="00902481"/>
    <w:rsid w:val="0090540C"/>
    <w:rsid w:val="0090547F"/>
    <w:rsid w:val="0090548B"/>
    <w:rsid w:val="00905EE6"/>
    <w:rsid w:val="009066DA"/>
    <w:rsid w:val="009067D0"/>
    <w:rsid w:val="00910826"/>
    <w:rsid w:val="009115D8"/>
    <w:rsid w:val="00911C4D"/>
    <w:rsid w:val="00911DC1"/>
    <w:rsid w:val="00912F07"/>
    <w:rsid w:val="00914E7B"/>
    <w:rsid w:val="00915C3A"/>
    <w:rsid w:val="009215D4"/>
    <w:rsid w:val="009216D9"/>
    <w:rsid w:val="00922577"/>
    <w:rsid w:val="009255CB"/>
    <w:rsid w:val="00931611"/>
    <w:rsid w:val="009319D5"/>
    <w:rsid w:val="00932C25"/>
    <w:rsid w:val="009333D1"/>
    <w:rsid w:val="00933A8C"/>
    <w:rsid w:val="00933D17"/>
    <w:rsid w:val="00935296"/>
    <w:rsid w:val="009357D2"/>
    <w:rsid w:val="009376DD"/>
    <w:rsid w:val="00940358"/>
    <w:rsid w:val="00940368"/>
    <w:rsid w:val="00943AF3"/>
    <w:rsid w:val="009444BB"/>
    <w:rsid w:val="00945F7B"/>
    <w:rsid w:val="00946908"/>
    <w:rsid w:val="00947097"/>
    <w:rsid w:val="00950F0C"/>
    <w:rsid w:val="009520DB"/>
    <w:rsid w:val="00952978"/>
    <w:rsid w:val="00953E30"/>
    <w:rsid w:val="009545BE"/>
    <w:rsid w:val="009559B7"/>
    <w:rsid w:val="009573AE"/>
    <w:rsid w:val="00957795"/>
    <w:rsid w:val="009613B7"/>
    <w:rsid w:val="009625F4"/>
    <w:rsid w:val="00962A16"/>
    <w:rsid w:val="00963AEE"/>
    <w:rsid w:val="00964735"/>
    <w:rsid w:val="00965FB7"/>
    <w:rsid w:val="00966A75"/>
    <w:rsid w:val="00966D39"/>
    <w:rsid w:val="00966FF0"/>
    <w:rsid w:val="0096766E"/>
    <w:rsid w:val="00967D17"/>
    <w:rsid w:val="00967D85"/>
    <w:rsid w:val="0097095C"/>
    <w:rsid w:val="00970A0A"/>
    <w:rsid w:val="00970B58"/>
    <w:rsid w:val="00971A5D"/>
    <w:rsid w:val="00972072"/>
    <w:rsid w:val="00972C05"/>
    <w:rsid w:val="0097509A"/>
    <w:rsid w:val="00975363"/>
    <w:rsid w:val="009766A7"/>
    <w:rsid w:val="00976FBF"/>
    <w:rsid w:val="00977041"/>
    <w:rsid w:val="00977349"/>
    <w:rsid w:val="009773E8"/>
    <w:rsid w:val="00977BB1"/>
    <w:rsid w:val="009802D9"/>
    <w:rsid w:val="009809D6"/>
    <w:rsid w:val="00982A36"/>
    <w:rsid w:val="00983072"/>
    <w:rsid w:val="009878AF"/>
    <w:rsid w:val="00991136"/>
    <w:rsid w:val="0099126A"/>
    <w:rsid w:val="0099211E"/>
    <w:rsid w:val="00992A67"/>
    <w:rsid w:val="00992F95"/>
    <w:rsid w:val="00993DAA"/>
    <w:rsid w:val="00994484"/>
    <w:rsid w:val="0099560A"/>
    <w:rsid w:val="00996D21"/>
    <w:rsid w:val="00997388"/>
    <w:rsid w:val="009A1096"/>
    <w:rsid w:val="009A13A5"/>
    <w:rsid w:val="009A1C8A"/>
    <w:rsid w:val="009A37AF"/>
    <w:rsid w:val="009A3E20"/>
    <w:rsid w:val="009A40C0"/>
    <w:rsid w:val="009A4655"/>
    <w:rsid w:val="009A6AE9"/>
    <w:rsid w:val="009A6BAB"/>
    <w:rsid w:val="009A6F49"/>
    <w:rsid w:val="009B0CD1"/>
    <w:rsid w:val="009B0DE3"/>
    <w:rsid w:val="009B2DDC"/>
    <w:rsid w:val="009B5195"/>
    <w:rsid w:val="009B5426"/>
    <w:rsid w:val="009B56AC"/>
    <w:rsid w:val="009B6B63"/>
    <w:rsid w:val="009B774D"/>
    <w:rsid w:val="009B7F9E"/>
    <w:rsid w:val="009B7FD8"/>
    <w:rsid w:val="009C1742"/>
    <w:rsid w:val="009C4CD8"/>
    <w:rsid w:val="009C50A2"/>
    <w:rsid w:val="009C50CB"/>
    <w:rsid w:val="009C5BED"/>
    <w:rsid w:val="009C6687"/>
    <w:rsid w:val="009C78BE"/>
    <w:rsid w:val="009D0410"/>
    <w:rsid w:val="009D0E49"/>
    <w:rsid w:val="009D1E5F"/>
    <w:rsid w:val="009D2CF5"/>
    <w:rsid w:val="009D448F"/>
    <w:rsid w:val="009D466F"/>
    <w:rsid w:val="009D4AC3"/>
    <w:rsid w:val="009D528A"/>
    <w:rsid w:val="009D5450"/>
    <w:rsid w:val="009D6E94"/>
    <w:rsid w:val="009D7A28"/>
    <w:rsid w:val="009E0173"/>
    <w:rsid w:val="009E06D9"/>
    <w:rsid w:val="009E1A99"/>
    <w:rsid w:val="009E1B55"/>
    <w:rsid w:val="009E1DC3"/>
    <w:rsid w:val="009E1DC4"/>
    <w:rsid w:val="009E21B3"/>
    <w:rsid w:val="009E2D06"/>
    <w:rsid w:val="009E505D"/>
    <w:rsid w:val="009E53B3"/>
    <w:rsid w:val="009E7CD4"/>
    <w:rsid w:val="009F0076"/>
    <w:rsid w:val="009F0EA7"/>
    <w:rsid w:val="009F12FA"/>
    <w:rsid w:val="009F1864"/>
    <w:rsid w:val="009F2035"/>
    <w:rsid w:val="009F2B10"/>
    <w:rsid w:val="009F2D99"/>
    <w:rsid w:val="009F318C"/>
    <w:rsid w:val="009F448A"/>
    <w:rsid w:val="009F5832"/>
    <w:rsid w:val="009F6A8C"/>
    <w:rsid w:val="009F7350"/>
    <w:rsid w:val="009F79A8"/>
    <w:rsid w:val="00A00895"/>
    <w:rsid w:val="00A009B2"/>
    <w:rsid w:val="00A009C6"/>
    <w:rsid w:val="00A01249"/>
    <w:rsid w:val="00A04386"/>
    <w:rsid w:val="00A04881"/>
    <w:rsid w:val="00A05F98"/>
    <w:rsid w:val="00A0629C"/>
    <w:rsid w:val="00A0692C"/>
    <w:rsid w:val="00A073F3"/>
    <w:rsid w:val="00A0783A"/>
    <w:rsid w:val="00A10FEF"/>
    <w:rsid w:val="00A112D0"/>
    <w:rsid w:val="00A112E8"/>
    <w:rsid w:val="00A112F1"/>
    <w:rsid w:val="00A11B88"/>
    <w:rsid w:val="00A13CF6"/>
    <w:rsid w:val="00A14FD8"/>
    <w:rsid w:val="00A16E85"/>
    <w:rsid w:val="00A20090"/>
    <w:rsid w:val="00A204D4"/>
    <w:rsid w:val="00A21F17"/>
    <w:rsid w:val="00A2225A"/>
    <w:rsid w:val="00A241B9"/>
    <w:rsid w:val="00A24905"/>
    <w:rsid w:val="00A250D9"/>
    <w:rsid w:val="00A26D68"/>
    <w:rsid w:val="00A271A9"/>
    <w:rsid w:val="00A27833"/>
    <w:rsid w:val="00A278DD"/>
    <w:rsid w:val="00A27D87"/>
    <w:rsid w:val="00A3073D"/>
    <w:rsid w:val="00A30927"/>
    <w:rsid w:val="00A30F05"/>
    <w:rsid w:val="00A31166"/>
    <w:rsid w:val="00A31C66"/>
    <w:rsid w:val="00A31C76"/>
    <w:rsid w:val="00A320E8"/>
    <w:rsid w:val="00A3453A"/>
    <w:rsid w:val="00A350EF"/>
    <w:rsid w:val="00A364F3"/>
    <w:rsid w:val="00A37B18"/>
    <w:rsid w:val="00A37EAD"/>
    <w:rsid w:val="00A414F4"/>
    <w:rsid w:val="00A4207F"/>
    <w:rsid w:val="00A44DD3"/>
    <w:rsid w:val="00A44E76"/>
    <w:rsid w:val="00A46109"/>
    <w:rsid w:val="00A461DB"/>
    <w:rsid w:val="00A46BD2"/>
    <w:rsid w:val="00A50006"/>
    <w:rsid w:val="00A50272"/>
    <w:rsid w:val="00A50BEC"/>
    <w:rsid w:val="00A50FAA"/>
    <w:rsid w:val="00A51575"/>
    <w:rsid w:val="00A53C0E"/>
    <w:rsid w:val="00A53CDB"/>
    <w:rsid w:val="00A54A80"/>
    <w:rsid w:val="00A54D05"/>
    <w:rsid w:val="00A54DD3"/>
    <w:rsid w:val="00A5548D"/>
    <w:rsid w:val="00A55726"/>
    <w:rsid w:val="00A55779"/>
    <w:rsid w:val="00A55A58"/>
    <w:rsid w:val="00A577AE"/>
    <w:rsid w:val="00A61A98"/>
    <w:rsid w:val="00A63547"/>
    <w:rsid w:val="00A636F1"/>
    <w:rsid w:val="00A637E9"/>
    <w:rsid w:val="00A649D4"/>
    <w:rsid w:val="00A64A73"/>
    <w:rsid w:val="00A64C01"/>
    <w:rsid w:val="00A64F0E"/>
    <w:rsid w:val="00A65600"/>
    <w:rsid w:val="00A656E5"/>
    <w:rsid w:val="00A661C7"/>
    <w:rsid w:val="00A67120"/>
    <w:rsid w:val="00A67C89"/>
    <w:rsid w:val="00A67D5D"/>
    <w:rsid w:val="00A67F66"/>
    <w:rsid w:val="00A7022B"/>
    <w:rsid w:val="00A702C3"/>
    <w:rsid w:val="00A721BA"/>
    <w:rsid w:val="00A7233E"/>
    <w:rsid w:val="00A73A90"/>
    <w:rsid w:val="00A73AF5"/>
    <w:rsid w:val="00A73B05"/>
    <w:rsid w:val="00A750FE"/>
    <w:rsid w:val="00A757F2"/>
    <w:rsid w:val="00A81D5D"/>
    <w:rsid w:val="00A81F99"/>
    <w:rsid w:val="00A82154"/>
    <w:rsid w:val="00A8314F"/>
    <w:rsid w:val="00A8411E"/>
    <w:rsid w:val="00A84D63"/>
    <w:rsid w:val="00A85CB3"/>
    <w:rsid w:val="00A85F7D"/>
    <w:rsid w:val="00A8600E"/>
    <w:rsid w:val="00A90719"/>
    <w:rsid w:val="00A93886"/>
    <w:rsid w:val="00A94D07"/>
    <w:rsid w:val="00A97279"/>
    <w:rsid w:val="00A97BDD"/>
    <w:rsid w:val="00AA01A7"/>
    <w:rsid w:val="00AA4708"/>
    <w:rsid w:val="00AA4A01"/>
    <w:rsid w:val="00AA5604"/>
    <w:rsid w:val="00AA5E40"/>
    <w:rsid w:val="00AB085E"/>
    <w:rsid w:val="00AB3FBD"/>
    <w:rsid w:val="00AB451A"/>
    <w:rsid w:val="00AB5D15"/>
    <w:rsid w:val="00AB628D"/>
    <w:rsid w:val="00AB62A4"/>
    <w:rsid w:val="00AB7C91"/>
    <w:rsid w:val="00AC0643"/>
    <w:rsid w:val="00AC1B2A"/>
    <w:rsid w:val="00AC1C8B"/>
    <w:rsid w:val="00AC2280"/>
    <w:rsid w:val="00AC2CB8"/>
    <w:rsid w:val="00AC57AE"/>
    <w:rsid w:val="00AC6B4E"/>
    <w:rsid w:val="00AC709E"/>
    <w:rsid w:val="00AC7D5E"/>
    <w:rsid w:val="00AD2566"/>
    <w:rsid w:val="00AD2819"/>
    <w:rsid w:val="00AD3438"/>
    <w:rsid w:val="00AD3689"/>
    <w:rsid w:val="00AD3E5D"/>
    <w:rsid w:val="00AD5B45"/>
    <w:rsid w:val="00AD5F4E"/>
    <w:rsid w:val="00AD6EE6"/>
    <w:rsid w:val="00AD7C31"/>
    <w:rsid w:val="00AE1309"/>
    <w:rsid w:val="00AE1A32"/>
    <w:rsid w:val="00AE1FC3"/>
    <w:rsid w:val="00AE3620"/>
    <w:rsid w:val="00AE4C00"/>
    <w:rsid w:val="00AE5D42"/>
    <w:rsid w:val="00AE6A43"/>
    <w:rsid w:val="00AE797B"/>
    <w:rsid w:val="00AF18A1"/>
    <w:rsid w:val="00AF35E8"/>
    <w:rsid w:val="00AF422C"/>
    <w:rsid w:val="00AF5CC8"/>
    <w:rsid w:val="00AF6076"/>
    <w:rsid w:val="00AF6189"/>
    <w:rsid w:val="00AF6554"/>
    <w:rsid w:val="00AF7D46"/>
    <w:rsid w:val="00B003DF"/>
    <w:rsid w:val="00B051D6"/>
    <w:rsid w:val="00B06011"/>
    <w:rsid w:val="00B06565"/>
    <w:rsid w:val="00B071B4"/>
    <w:rsid w:val="00B07365"/>
    <w:rsid w:val="00B11C25"/>
    <w:rsid w:val="00B120BF"/>
    <w:rsid w:val="00B13D87"/>
    <w:rsid w:val="00B140C1"/>
    <w:rsid w:val="00B14F64"/>
    <w:rsid w:val="00B179F5"/>
    <w:rsid w:val="00B20261"/>
    <w:rsid w:val="00B206DD"/>
    <w:rsid w:val="00B2197E"/>
    <w:rsid w:val="00B21C7D"/>
    <w:rsid w:val="00B22127"/>
    <w:rsid w:val="00B2565E"/>
    <w:rsid w:val="00B26140"/>
    <w:rsid w:val="00B263AD"/>
    <w:rsid w:val="00B26B9C"/>
    <w:rsid w:val="00B271EF"/>
    <w:rsid w:val="00B302B4"/>
    <w:rsid w:val="00B31D60"/>
    <w:rsid w:val="00B31F11"/>
    <w:rsid w:val="00B32840"/>
    <w:rsid w:val="00B3293B"/>
    <w:rsid w:val="00B32A4A"/>
    <w:rsid w:val="00B33592"/>
    <w:rsid w:val="00B33844"/>
    <w:rsid w:val="00B33A2B"/>
    <w:rsid w:val="00B34358"/>
    <w:rsid w:val="00B35EC3"/>
    <w:rsid w:val="00B36695"/>
    <w:rsid w:val="00B37BDB"/>
    <w:rsid w:val="00B37DFA"/>
    <w:rsid w:val="00B4134D"/>
    <w:rsid w:val="00B420D7"/>
    <w:rsid w:val="00B4221A"/>
    <w:rsid w:val="00B45B51"/>
    <w:rsid w:val="00B460BE"/>
    <w:rsid w:val="00B4688D"/>
    <w:rsid w:val="00B46CCD"/>
    <w:rsid w:val="00B477A8"/>
    <w:rsid w:val="00B50249"/>
    <w:rsid w:val="00B50BA3"/>
    <w:rsid w:val="00B5123D"/>
    <w:rsid w:val="00B51B32"/>
    <w:rsid w:val="00B51F4E"/>
    <w:rsid w:val="00B52014"/>
    <w:rsid w:val="00B53072"/>
    <w:rsid w:val="00B540DE"/>
    <w:rsid w:val="00B54921"/>
    <w:rsid w:val="00B54AB1"/>
    <w:rsid w:val="00B54B4B"/>
    <w:rsid w:val="00B54F77"/>
    <w:rsid w:val="00B56348"/>
    <w:rsid w:val="00B56732"/>
    <w:rsid w:val="00B57A9E"/>
    <w:rsid w:val="00B604E8"/>
    <w:rsid w:val="00B60E42"/>
    <w:rsid w:val="00B6181A"/>
    <w:rsid w:val="00B61FC6"/>
    <w:rsid w:val="00B63672"/>
    <w:rsid w:val="00B6378E"/>
    <w:rsid w:val="00B63A81"/>
    <w:rsid w:val="00B641BA"/>
    <w:rsid w:val="00B6420F"/>
    <w:rsid w:val="00B648BE"/>
    <w:rsid w:val="00B65A23"/>
    <w:rsid w:val="00B70A86"/>
    <w:rsid w:val="00B731A9"/>
    <w:rsid w:val="00B7369B"/>
    <w:rsid w:val="00B741A2"/>
    <w:rsid w:val="00B745F1"/>
    <w:rsid w:val="00B7559E"/>
    <w:rsid w:val="00B75A60"/>
    <w:rsid w:val="00B76341"/>
    <w:rsid w:val="00B77F92"/>
    <w:rsid w:val="00B81974"/>
    <w:rsid w:val="00B83C91"/>
    <w:rsid w:val="00B83CA0"/>
    <w:rsid w:val="00B8559A"/>
    <w:rsid w:val="00B855A4"/>
    <w:rsid w:val="00B85C22"/>
    <w:rsid w:val="00B85E2B"/>
    <w:rsid w:val="00B85F3C"/>
    <w:rsid w:val="00B867A7"/>
    <w:rsid w:val="00B909D8"/>
    <w:rsid w:val="00B91083"/>
    <w:rsid w:val="00B91661"/>
    <w:rsid w:val="00B91776"/>
    <w:rsid w:val="00B921C1"/>
    <w:rsid w:val="00B9466C"/>
    <w:rsid w:val="00B9503F"/>
    <w:rsid w:val="00B958BE"/>
    <w:rsid w:val="00B95BDF"/>
    <w:rsid w:val="00B961DE"/>
    <w:rsid w:val="00B96AD7"/>
    <w:rsid w:val="00BA0672"/>
    <w:rsid w:val="00BA0AE1"/>
    <w:rsid w:val="00BA2DB2"/>
    <w:rsid w:val="00BA3610"/>
    <w:rsid w:val="00BA5B7F"/>
    <w:rsid w:val="00BA617C"/>
    <w:rsid w:val="00BA65B9"/>
    <w:rsid w:val="00BA714F"/>
    <w:rsid w:val="00BA75D2"/>
    <w:rsid w:val="00BA781A"/>
    <w:rsid w:val="00BA79F7"/>
    <w:rsid w:val="00BB0D39"/>
    <w:rsid w:val="00BB2C07"/>
    <w:rsid w:val="00BB38E1"/>
    <w:rsid w:val="00BB44B4"/>
    <w:rsid w:val="00BB45DD"/>
    <w:rsid w:val="00BB4794"/>
    <w:rsid w:val="00BB63EC"/>
    <w:rsid w:val="00BB6C6B"/>
    <w:rsid w:val="00BB6E76"/>
    <w:rsid w:val="00BB70B8"/>
    <w:rsid w:val="00BB7261"/>
    <w:rsid w:val="00BB766E"/>
    <w:rsid w:val="00BC0651"/>
    <w:rsid w:val="00BC1620"/>
    <w:rsid w:val="00BC1AEA"/>
    <w:rsid w:val="00BC23CE"/>
    <w:rsid w:val="00BC3B45"/>
    <w:rsid w:val="00BC5613"/>
    <w:rsid w:val="00BC6601"/>
    <w:rsid w:val="00BD2291"/>
    <w:rsid w:val="00BD3374"/>
    <w:rsid w:val="00BD3CD6"/>
    <w:rsid w:val="00BD55A7"/>
    <w:rsid w:val="00BD59C1"/>
    <w:rsid w:val="00BE0903"/>
    <w:rsid w:val="00BE0940"/>
    <w:rsid w:val="00BE1582"/>
    <w:rsid w:val="00BE1FE7"/>
    <w:rsid w:val="00BE39EB"/>
    <w:rsid w:val="00BE423B"/>
    <w:rsid w:val="00BE45FB"/>
    <w:rsid w:val="00BE4B61"/>
    <w:rsid w:val="00BE4F52"/>
    <w:rsid w:val="00BE548D"/>
    <w:rsid w:val="00BE6BC1"/>
    <w:rsid w:val="00BF0FCA"/>
    <w:rsid w:val="00BF30F2"/>
    <w:rsid w:val="00BF33CB"/>
    <w:rsid w:val="00BF562B"/>
    <w:rsid w:val="00BF63B6"/>
    <w:rsid w:val="00BF63E0"/>
    <w:rsid w:val="00C00057"/>
    <w:rsid w:val="00C00637"/>
    <w:rsid w:val="00C02CFF"/>
    <w:rsid w:val="00C03EEF"/>
    <w:rsid w:val="00C049C2"/>
    <w:rsid w:val="00C06CEA"/>
    <w:rsid w:val="00C076F1"/>
    <w:rsid w:val="00C11DB6"/>
    <w:rsid w:val="00C12656"/>
    <w:rsid w:val="00C1331F"/>
    <w:rsid w:val="00C15A2F"/>
    <w:rsid w:val="00C1627F"/>
    <w:rsid w:val="00C17611"/>
    <w:rsid w:val="00C17B02"/>
    <w:rsid w:val="00C2009B"/>
    <w:rsid w:val="00C202E3"/>
    <w:rsid w:val="00C23C1D"/>
    <w:rsid w:val="00C26D95"/>
    <w:rsid w:val="00C27C9F"/>
    <w:rsid w:val="00C306D3"/>
    <w:rsid w:val="00C32DFB"/>
    <w:rsid w:val="00C333FE"/>
    <w:rsid w:val="00C34B58"/>
    <w:rsid w:val="00C3529E"/>
    <w:rsid w:val="00C35620"/>
    <w:rsid w:val="00C36199"/>
    <w:rsid w:val="00C4035A"/>
    <w:rsid w:val="00C40B09"/>
    <w:rsid w:val="00C40D1E"/>
    <w:rsid w:val="00C419AE"/>
    <w:rsid w:val="00C42FE7"/>
    <w:rsid w:val="00C43593"/>
    <w:rsid w:val="00C441FC"/>
    <w:rsid w:val="00C442FB"/>
    <w:rsid w:val="00C453C6"/>
    <w:rsid w:val="00C456D8"/>
    <w:rsid w:val="00C45AF0"/>
    <w:rsid w:val="00C46C1B"/>
    <w:rsid w:val="00C47A4E"/>
    <w:rsid w:val="00C50394"/>
    <w:rsid w:val="00C50C55"/>
    <w:rsid w:val="00C51ADB"/>
    <w:rsid w:val="00C51F18"/>
    <w:rsid w:val="00C52417"/>
    <w:rsid w:val="00C52DA3"/>
    <w:rsid w:val="00C52FCF"/>
    <w:rsid w:val="00C536DC"/>
    <w:rsid w:val="00C5423E"/>
    <w:rsid w:val="00C55C6F"/>
    <w:rsid w:val="00C5709A"/>
    <w:rsid w:val="00C57212"/>
    <w:rsid w:val="00C573EB"/>
    <w:rsid w:val="00C61445"/>
    <w:rsid w:val="00C6166E"/>
    <w:rsid w:val="00C624C3"/>
    <w:rsid w:val="00C62C0C"/>
    <w:rsid w:val="00C62F42"/>
    <w:rsid w:val="00C635D0"/>
    <w:rsid w:val="00C64B67"/>
    <w:rsid w:val="00C70C77"/>
    <w:rsid w:val="00C714CD"/>
    <w:rsid w:val="00C71C87"/>
    <w:rsid w:val="00C720D7"/>
    <w:rsid w:val="00C72200"/>
    <w:rsid w:val="00C749C6"/>
    <w:rsid w:val="00C75AFC"/>
    <w:rsid w:val="00C7673A"/>
    <w:rsid w:val="00C769F7"/>
    <w:rsid w:val="00C77CAC"/>
    <w:rsid w:val="00C77DC0"/>
    <w:rsid w:val="00C8016C"/>
    <w:rsid w:val="00C80901"/>
    <w:rsid w:val="00C81CED"/>
    <w:rsid w:val="00C81FFE"/>
    <w:rsid w:val="00C82648"/>
    <w:rsid w:val="00C82862"/>
    <w:rsid w:val="00C82D8E"/>
    <w:rsid w:val="00C831A8"/>
    <w:rsid w:val="00C84F10"/>
    <w:rsid w:val="00C85145"/>
    <w:rsid w:val="00C85B3F"/>
    <w:rsid w:val="00C85F09"/>
    <w:rsid w:val="00C87555"/>
    <w:rsid w:val="00C91799"/>
    <w:rsid w:val="00C9186E"/>
    <w:rsid w:val="00C918E3"/>
    <w:rsid w:val="00C92C1E"/>
    <w:rsid w:val="00C93324"/>
    <w:rsid w:val="00C93A69"/>
    <w:rsid w:val="00C9518B"/>
    <w:rsid w:val="00C951C2"/>
    <w:rsid w:val="00C95DB1"/>
    <w:rsid w:val="00C95F5E"/>
    <w:rsid w:val="00C9723D"/>
    <w:rsid w:val="00C974A3"/>
    <w:rsid w:val="00C9752B"/>
    <w:rsid w:val="00C97F00"/>
    <w:rsid w:val="00CA0798"/>
    <w:rsid w:val="00CA0A8E"/>
    <w:rsid w:val="00CA1C2E"/>
    <w:rsid w:val="00CA2304"/>
    <w:rsid w:val="00CA316E"/>
    <w:rsid w:val="00CA3423"/>
    <w:rsid w:val="00CA3F35"/>
    <w:rsid w:val="00CA47C6"/>
    <w:rsid w:val="00CA523C"/>
    <w:rsid w:val="00CA5543"/>
    <w:rsid w:val="00CA577C"/>
    <w:rsid w:val="00CA6671"/>
    <w:rsid w:val="00CA7559"/>
    <w:rsid w:val="00CB06F6"/>
    <w:rsid w:val="00CB14C9"/>
    <w:rsid w:val="00CB1658"/>
    <w:rsid w:val="00CB2723"/>
    <w:rsid w:val="00CB3513"/>
    <w:rsid w:val="00CB3692"/>
    <w:rsid w:val="00CB6296"/>
    <w:rsid w:val="00CB7F06"/>
    <w:rsid w:val="00CC1A79"/>
    <w:rsid w:val="00CC1D26"/>
    <w:rsid w:val="00CC2286"/>
    <w:rsid w:val="00CC2722"/>
    <w:rsid w:val="00CC3265"/>
    <w:rsid w:val="00CC40F2"/>
    <w:rsid w:val="00CC42A5"/>
    <w:rsid w:val="00CC4C8B"/>
    <w:rsid w:val="00CC53E0"/>
    <w:rsid w:val="00CC6851"/>
    <w:rsid w:val="00CD1C61"/>
    <w:rsid w:val="00CD39D6"/>
    <w:rsid w:val="00CD4782"/>
    <w:rsid w:val="00CD5452"/>
    <w:rsid w:val="00CD586A"/>
    <w:rsid w:val="00CD5BA8"/>
    <w:rsid w:val="00CD64C2"/>
    <w:rsid w:val="00CD7484"/>
    <w:rsid w:val="00CD7BCB"/>
    <w:rsid w:val="00CE1453"/>
    <w:rsid w:val="00CE4934"/>
    <w:rsid w:val="00CE51AD"/>
    <w:rsid w:val="00CE5751"/>
    <w:rsid w:val="00CE6078"/>
    <w:rsid w:val="00CE63B4"/>
    <w:rsid w:val="00CE689C"/>
    <w:rsid w:val="00CE7A01"/>
    <w:rsid w:val="00CF29F1"/>
    <w:rsid w:val="00CF38BB"/>
    <w:rsid w:val="00CF3E61"/>
    <w:rsid w:val="00CF4527"/>
    <w:rsid w:val="00CF477B"/>
    <w:rsid w:val="00CF4E48"/>
    <w:rsid w:val="00CF4F77"/>
    <w:rsid w:val="00CF5369"/>
    <w:rsid w:val="00D00060"/>
    <w:rsid w:val="00D00846"/>
    <w:rsid w:val="00D02123"/>
    <w:rsid w:val="00D0276E"/>
    <w:rsid w:val="00D0389A"/>
    <w:rsid w:val="00D03ACC"/>
    <w:rsid w:val="00D041C9"/>
    <w:rsid w:val="00D050B7"/>
    <w:rsid w:val="00D0793E"/>
    <w:rsid w:val="00D07A3A"/>
    <w:rsid w:val="00D111FC"/>
    <w:rsid w:val="00D11A60"/>
    <w:rsid w:val="00D15BD4"/>
    <w:rsid w:val="00D164E8"/>
    <w:rsid w:val="00D1668E"/>
    <w:rsid w:val="00D16BC8"/>
    <w:rsid w:val="00D1741B"/>
    <w:rsid w:val="00D17DE8"/>
    <w:rsid w:val="00D17E08"/>
    <w:rsid w:val="00D20218"/>
    <w:rsid w:val="00D21C27"/>
    <w:rsid w:val="00D21E89"/>
    <w:rsid w:val="00D21FC8"/>
    <w:rsid w:val="00D2293F"/>
    <w:rsid w:val="00D270CB"/>
    <w:rsid w:val="00D27235"/>
    <w:rsid w:val="00D27624"/>
    <w:rsid w:val="00D27E0B"/>
    <w:rsid w:val="00D3025D"/>
    <w:rsid w:val="00D316CE"/>
    <w:rsid w:val="00D31BBF"/>
    <w:rsid w:val="00D348FD"/>
    <w:rsid w:val="00D34BBD"/>
    <w:rsid w:val="00D36108"/>
    <w:rsid w:val="00D402AA"/>
    <w:rsid w:val="00D40ABF"/>
    <w:rsid w:val="00D41BA5"/>
    <w:rsid w:val="00D41D4B"/>
    <w:rsid w:val="00D429CA"/>
    <w:rsid w:val="00D43127"/>
    <w:rsid w:val="00D44D49"/>
    <w:rsid w:val="00D45C7A"/>
    <w:rsid w:val="00D45C9B"/>
    <w:rsid w:val="00D46E80"/>
    <w:rsid w:val="00D474F6"/>
    <w:rsid w:val="00D5254B"/>
    <w:rsid w:val="00D5287A"/>
    <w:rsid w:val="00D5393F"/>
    <w:rsid w:val="00D54BE8"/>
    <w:rsid w:val="00D54DFD"/>
    <w:rsid w:val="00D5575E"/>
    <w:rsid w:val="00D55A01"/>
    <w:rsid w:val="00D55C91"/>
    <w:rsid w:val="00D5733A"/>
    <w:rsid w:val="00D610F4"/>
    <w:rsid w:val="00D613E4"/>
    <w:rsid w:val="00D614F4"/>
    <w:rsid w:val="00D617CE"/>
    <w:rsid w:val="00D63CCE"/>
    <w:rsid w:val="00D6439F"/>
    <w:rsid w:val="00D64851"/>
    <w:rsid w:val="00D65020"/>
    <w:rsid w:val="00D66006"/>
    <w:rsid w:val="00D66B8D"/>
    <w:rsid w:val="00D66D5A"/>
    <w:rsid w:val="00D700A3"/>
    <w:rsid w:val="00D72366"/>
    <w:rsid w:val="00D74104"/>
    <w:rsid w:val="00D74AC6"/>
    <w:rsid w:val="00D75519"/>
    <w:rsid w:val="00D75D23"/>
    <w:rsid w:val="00D76C3D"/>
    <w:rsid w:val="00D76E6D"/>
    <w:rsid w:val="00D8005A"/>
    <w:rsid w:val="00D806B5"/>
    <w:rsid w:val="00D80DD0"/>
    <w:rsid w:val="00D81496"/>
    <w:rsid w:val="00D81FED"/>
    <w:rsid w:val="00D8645C"/>
    <w:rsid w:val="00D906D6"/>
    <w:rsid w:val="00D90900"/>
    <w:rsid w:val="00D90EAE"/>
    <w:rsid w:val="00D9135B"/>
    <w:rsid w:val="00D914CE"/>
    <w:rsid w:val="00D9213B"/>
    <w:rsid w:val="00D92C62"/>
    <w:rsid w:val="00D93A33"/>
    <w:rsid w:val="00D93DC2"/>
    <w:rsid w:val="00D9653A"/>
    <w:rsid w:val="00D96744"/>
    <w:rsid w:val="00D97362"/>
    <w:rsid w:val="00D97727"/>
    <w:rsid w:val="00DA028A"/>
    <w:rsid w:val="00DA06F4"/>
    <w:rsid w:val="00DA300B"/>
    <w:rsid w:val="00DA3717"/>
    <w:rsid w:val="00DA3A07"/>
    <w:rsid w:val="00DA4AF5"/>
    <w:rsid w:val="00DA5FFF"/>
    <w:rsid w:val="00DA7C83"/>
    <w:rsid w:val="00DA7E3E"/>
    <w:rsid w:val="00DB11BB"/>
    <w:rsid w:val="00DB270E"/>
    <w:rsid w:val="00DB3723"/>
    <w:rsid w:val="00DB6AA9"/>
    <w:rsid w:val="00DC0F28"/>
    <w:rsid w:val="00DC367A"/>
    <w:rsid w:val="00DC5201"/>
    <w:rsid w:val="00DC52F6"/>
    <w:rsid w:val="00DC621E"/>
    <w:rsid w:val="00DC79E3"/>
    <w:rsid w:val="00DD07D3"/>
    <w:rsid w:val="00DD0B5C"/>
    <w:rsid w:val="00DD1332"/>
    <w:rsid w:val="00DD2DB4"/>
    <w:rsid w:val="00DD46E6"/>
    <w:rsid w:val="00DD5272"/>
    <w:rsid w:val="00DE059D"/>
    <w:rsid w:val="00DE1D98"/>
    <w:rsid w:val="00DE223D"/>
    <w:rsid w:val="00DE2997"/>
    <w:rsid w:val="00DE2E18"/>
    <w:rsid w:val="00DE315D"/>
    <w:rsid w:val="00DE31A7"/>
    <w:rsid w:val="00DE4411"/>
    <w:rsid w:val="00DE4DC5"/>
    <w:rsid w:val="00DE5C74"/>
    <w:rsid w:val="00DE5DF3"/>
    <w:rsid w:val="00DE5F8C"/>
    <w:rsid w:val="00DF119D"/>
    <w:rsid w:val="00DF191D"/>
    <w:rsid w:val="00DF27C3"/>
    <w:rsid w:val="00DF2F19"/>
    <w:rsid w:val="00DF2F2C"/>
    <w:rsid w:val="00DF3804"/>
    <w:rsid w:val="00DF4CBE"/>
    <w:rsid w:val="00DF6484"/>
    <w:rsid w:val="00E00E58"/>
    <w:rsid w:val="00E02058"/>
    <w:rsid w:val="00E03DA5"/>
    <w:rsid w:val="00E0441E"/>
    <w:rsid w:val="00E063EB"/>
    <w:rsid w:val="00E065A3"/>
    <w:rsid w:val="00E066BE"/>
    <w:rsid w:val="00E10E39"/>
    <w:rsid w:val="00E1179A"/>
    <w:rsid w:val="00E126EC"/>
    <w:rsid w:val="00E13940"/>
    <w:rsid w:val="00E14FF6"/>
    <w:rsid w:val="00E163C8"/>
    <w:rsid w:val="00E17246"/>
    <w:rsid w:val="00E207E3"/>
    <w:rsid w:val="00E217CA"/>
    <w:rsid w:val="00E21CD2"/>
    <w:rsid w:val="00E22480"/>
    <w:rsid w:val="00E235AA"/>
    <w:rsid w:val="00E24DA1"/>
    <w:rsid w:val="00E26373"/>
    <w:rsid w:val="00E273B4"/>
    <w:rsid w:val="00E301C5"/>
    <w:rsid w:val="00E30F0B"/>
    <w:rsid w:val="00E31222"/>
    <w:rsid w:val="00E313D8"/>
    <w:rsid w:val="00E321B6"/>
    <w:rsid w:val="00E323BD"/>
    <w:rsid w:val="00E32F99"/>
    <w:rsid w:val="00E33126"/>
    <w:rsid w:val="00E33794"/>
    <w:rsid w:val="00E33E8C"/>
    <w:rsid w:val="00E344E1"/>
    <w:rsid w:val="00E355BB"/>
    <w:rsid w:val="00E36026"/>
    <w:rsid w:val="00E36114"/>
    <w:rsid w:val="00E3663D"/>
    <w:rsid w:val="00E36A24"/>
    <w:rsid w:val="00E408C6"/>
    <w:rsid w:val="00E41285"/>
    <w:rsid w:val="00E41787"/>
    <w:rsid w:val="00E423AB"/>
    <w:rsid w:val="00E433AB"/>
    <w:rsid w:val="00E43D20"/>
    <w:rsid w:val="00E43F5C"/>
    <w:rsid w:val="00E4401F"/>
    <w:rsid w:val="00E4581D"/>
    <w:rsid w:val="00E45E9A"/>
    <w:rsid w:val="00E45EED"/>
    <w:rsid w:val="00E463BE"/>
    <w:rsid w:val="00E4713B"/>
    <w:rsid w:val="00E5149B"/>
    <w:rsid w:val="00E51796"/>
    <w:rsid w:val="00E52163"/>
    <w:rsid w:val="00E52FC8"/>
    <w:rsid w:val="00E53DE2"/>
    <w:rsid w:val="00E57265"/>
    <w:rsid w:val="00E601BC"/>
    <w:rsid w:val="00E60328"/>
    <w:rsid w:val="00E60DAC"/>
    <w:rsid w:val="00E615B4"/>
    <w:rsid w:val="00E625AE"/>
    <w:rsid w:val="00E627EC"/>
    <w:rsid w:val="00E6364B"/>
    <w:rsid w:val="00E6368B"/>
    <w:rsid w:val="00E65656"/>
    <w:rsid w:val="00E65728"/>
    <w:rsid w:val="00E65CBA"/>
    <w:rsid w:val="00E71D5B"/>
    <w:rsid w:val="00E72980"/>
    <w:rsid w:val="00E730C6"/>
    <w:rsid w:val="00E73206"/>
    <w:rsid w:val="00E7453A"/>
    <w:rsid w:val="00E75CEF"/>
    <w:rsid w:val="00E76280"/>
    <w:rsid w:val="00E7700D"/>
    <w:rsid w:val="00E81794"/>
    <w:rsid w:val="00E854B7"/>
    <w:rsid w:val="00E85668"/>
    <w:rsid w:val="00E85C66"/>
    <w:rsid w:val="00E8796F"/>
    <w:rsid w:val="00E87A4A"/>
    <w:rsid w:val="00E902CD"/>
    <w:rsid w:val="00E92183"/>
    <w:rsid w:val="00E9255F"/>
    <w:rsid w:val="00E934F1"/>
    <w:rsid w:val="00E935EA"/>
    <w:rsid w:val="00E93861"/>
    <w:rsid w:val="00E944A7"/>
    <w:rsid w:val="00E9455F"/>
    <w:rsid w:val="00E95696"/>
    <w:rsid w:val="00E956F0"/>
    <w:rsid w:val="00E95C1F"/>
    <w:rsid w:val="00E96181"/>
    <w:rsid w:val="00E97133"/>
    <w:rsid w:val="00EA37B5"/>
    <w:rsid w:val="00EA5677"/>
    <w:rsid w:val="00EA6416"/>
    <w:rsid w:val="00EB0E9F"/>
    <w:rsid w:val="00EB2065"/>
    <w:rsid w:val="00EB32AD"/>
    <w:rsid w:val="00EB4DEA"/>
    <w:rsid w:val="00EB55BE"/>
    <w:rsid w:val="00EB6C41"/>
    <w:rsid w:val="00EB75C2"/>
    <w:rsid w:val="00EC0BC6"/>
    <w:rsid w:val="00EC1564"/>
    <w:rsid w:val="00EC3276"/>
    <w:rsid w:val="00EC4CD1"/>
    <w:rsid w:val="00EC75C3"/>
    <w:rsid w:val="00EC7952"/>
    <w:rsid w:val="00EC7A47"/>
    <w:rsid w:val="00ED0649"/>
    <w:rsid w:val="00ED2F3B"/>
    <w:rsid w:val="00ED398E"/>
    <w:rsid w:val="00ED40B7"/>
    <w:rsid w:val="00ED40EB"/>
    <w:rsid w:val="00ED4E0B"/>
    <w:rsid w:val="00ED4EF2"/>
    <w:rsid w:val="00ED5C8E"/>
    <w:rsid w:val="00ED60A4"/>
    <w:rsid w:val="00ED7D9D"/>
    <w:rsid w:val="00EE02FE"/>
    <w:rsid w:val="00EE0C99"/>
    <w:rsid w:val="00EE1179"/>
    <w:rsid w:val="00EE5E5B"/>
    <w:rsid w:val="00EF00FA"/>
    <w:rsid w:val="00EF0DF6"/>
    <w:rsid w:val="00EF2B30"/>
    <w:rsid w:val="00EF3EDC"/>
    <w:rsid w:val="00EF47BE"/>
    <w:rsid w:val="00EF4D87"/>
    <w:rsid w:val="00EF59EB"/>
    <w:rsid w:val="00EF7481"/>
    <w:rsid w:val="00F00015"/>
    <w:rsid w:val="00F01522"/>
    <w:rsid w:val="00F01D93"/>
    <w:rsid w:val="00F02218"/>
    <w:rsid w:val="00F02321"/>
    <w:rsid w:val="00F03603"/>
    <w:rsid w:val="00F04368"/>
    <w:rsid w:val="00F04AB8"/>
    <w:rsid w:val="00F051CB"/>
    <w:rsid w:val="00F05349"/>
    <w:rsid w:val="00F075BF"/>
    <w:rsid w:val="00F1018E"/>
    <w:rsid w:val="00F10235"/>
    <w:rsid w:val="00F10C5E"/>
    <w:rsid w:val="00F11F52"/>
    <w:rsid w:val="00F12067"/>
    <w:rsid w:val="00F138DD"/>
    <w:rsid w:val="00F1498F"/>
    <w:rsid w:val="00F14B75"/>
    <w:rsid w:val="00F157A9"/>
    <w:rsid w:val="00F15A69"/>
    <w:rsid w:val="00F15A72"/>
    <w:rsid w:val="00F15B46"/>
    <w:rsid w:val="00F168AF"/>
    <w:rsid w:val="00F22063"/>
    <w:rsid w:val="00F251D7"/>
    <w:rsid w:val="00F26394"/>
    <w:rsid w:val="00F26C3E"/>
    <w:rsid w:val="00F26E02"/>
    <w:rsid w:val="00F3062C"/>
    <w:rsid w:val="00F307E6"/>
    <w:rsid w:val="00F312CB"/>
    <w:rsid w:val="00F325EC"/>
    <w:rsid w:val="00F32C9C"/>
    <w:rsid w:val="00F33F03"/>
    <w:rsid w:val="00F34649"/>
    <w:rsid w:val="00F34E87"/>
    <w:rsid w:val="00F351A4"/>
    <w:rsid w:val="00F36C66"/>
    <w:rsid w:val="00F4055D"/>
    <w:rsid w:val="00F40745"/>
    <w:rsid w:val="00F40AC6"/>
    <w:rsid w:val="00F41BAE"/>
    <w:rsid w:val="00F41D09"/>
    <w:rsid w:val="00F43736"/>
    <w:rsid w:val="00F444DA"/>
    <w:rsid w:val="00F46381"/>
    <w:rsid w:val="00F47687"/>
    <w:rsid w:val="00F5029B"/>
    <w:rsid w:val="00F502FA"/>
    <w:rsid w:val="00F51360"/>
    <w:rsid w:val="00F51600"/>
    <w:rsid w:val="00F52335"/>
    <w:rsid w:val="00F5568D"/>
    <w:rsid w:val="00F56535"/>
    <w:rsid w:val="00F57578"/>
    <w:rsid w:val="00F60632"/>
    <w:rsid w:val="00F61064"/>
    <w:rsid w:val="00F61D7C"/>
    <w:rsid w:val="00F62894"/>
    <w:rsid w:val="00F62991"/>
    <w:rsid w:val="00F63339"/>
    <w:rsid w:val="00F649D8"/>
    <w:rsid w:val="00F65AA7"/>
    <w:rsid w:val="00F65DC6"/>
    <w:rsid w:val="00F72297"/>
    <w:rsid w:val="00F73E4E"/>
    <w:rsid w:val="00F7459F"/>
    <w:rsid w:val="00F75BDC"/>
    <w:rsid w:val="00F75E06"/>
    <w:rsid w:val="00F763E9"/>
    <w:rsid w:val="00F801F5"/>
    <w:rsid w:val="00F80B68"/>
    <w:rsid w:val="00F825C0"/>
    <w:rsid w:val="00F84A2E"/>
    <w:rsid w:val="00F851C0"/>
    <w:rsid w:val="00F859E8"/>
    <w:rsid w:val="00F87582"/>
    <w:rsid w:val="00F876BF"/>
    <w:rsid w:val="00F93301"/>
    <w:rsid w:val="00F93F10"/>
    <w:rsid w:val="00F95609"/>
    <w:rsid w:val="00F95F64"/>
    <w:rsid w:val="00FA0000"/>
    <w:rsid w:val="00FA0AD3"/>
    <w:rsid w:val="00FA3671"/>
    <w:rsid w:val="00FA420C"/>
    <w:rsid w:val="00FA470F"/>
    <w:rsid w:val="00FA4CFD"/>
    <w:rsid w:val="00FA4E59"/>
    <w:rsid w:val="00FA5720"/>
    <w:rsid w:val="00FA6889"/>
    <w:rsid w:val="00FA7B22"/>
    <w:rsid w:val="00FA7C51"/>
    <w:rsid w:val="00FB0268"/>
    <w:rsid w:val="00FB0F3F"/>
    <w:rsid w:val="00FB135E"/>
    <w:rsid w:val="00FB186B"/>
    <w:rsid w:val="00FB1D78"/>
    <w:rsid w:val="00FB2623"/>
    <w:rsid w:val="00FB2C87"/>
    <w:rsid w:val="00FB5D8F"/>
    <w:rsid w:val="00FB6C53"/>
    <w:rsid w:val="00FB6CCC"/>
    <w:rsid w:val="00FC2F23"/>
    <w:rsid w:val="00FC4926"/>
    <w:rsid w:val="00FC5938"/>
    <w:rsid w:val="00FC6303"/>
    <w:rsid w:val="00FC6711"/>
    <w:rsid w:val="00FC6CF4"/>
    <w:rsid w:val="00FC6E90"/>
    <w:rsid w:val="00FC7B42"/>
    <w:rsid w:val="00FD2119"/>
    <w:rsid w:val="00FD220B"/>
    <w:rsid w:val="00FD281E"/>
    <w:rsid w:val="00FD2DFA"/>
    <w:rsid w:val="00FD3435"/>
    <w:rsid w:val="00FD377F"/>
    <w:rsid w:val="00FD38C1"/>
    <w:rsid w:val="00FD4941"/>
    <w:rsid w:val="00FD6217"/>
    <w:rsid w:val="00FD7890"/>
    <w:rsid w:val="00FE0359"/>
    <w:rsid w:val="00FE0B12"/>
    <w:rsid w:val="00FE1943"/>
    <w:rsid w:val="00FE226A"/>
    <w:rsid w:val="00FE2596"/>
    <w:rsid w:val="00FE2D5E"/>
    <w:rsid w:val="00FE5539"/>
    <w:rsid w:val="00FE5792"/>
    <w:rsid w:val="00FE78BE"/>
    <w:rsid w:val="00FF1A16"/>
    <w:rsid w:val="00FF1CAC"/>
    <w:rsid w:val="00FF2547"/>
    <w:rsid w:val="00FF2AE7"/>
    <w:rsid w:val="00FF3367"/>
    <w:rsid w:val="00FF6C3B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364F63"/>
    <w:pPr>
      <w:widowControl w:val="0"/>
      <w:adjustRightInd w:val="0"/>
      <w:spacing w:line="300" w:lineRule="atLeast"/>
      <w:textAlignment w:val="baseline"/>
    </w:pPr>
    <w:rPr>
      <w:rFonts w:ascii="Tahoma" w:hAnsi="Tahoma" w:cs="Tahoma"/>
    </w:rPr>
  </w:style>
  <w:style w:type="paragraph" w:styleId="10">
    <w:name w:val="heading 1"/>
    <w:basedOn w:val="a4"/>
    <w:next w:val="a4"/>
    <w:link w:val="1Char"/>
    <w:autoRedefine/>
    <w:qFormat/>
    <w:rsid w:val="00E4713B"/>
    <w:pPr>
      <w:keepNext/>
      <w:pageBreakBefore/>
      <w:widowControl/>
      <w:numPr>
        <w:numId w:val="42"/>
      </w:numPr>
      <w:pBdr>
        <w:bottom w:val="single" w:sz="12" w:space="1" w:color="808080"/>
      </w:pBdr>
      <w:adjustRightInd/>
      <w:spacing w:before="320" w:after="1200" w:line="240" w:lineRule="auto"/>
      <w:textAlignment w:val="auto"/>
      <w:outlineLvl w:val="0"/>
    </w:pPr>
    <w:rPr>
      <w:rFonts w:eastAsia="Tahoma"/>
      <w:b/>
      <w:noProof/>
      <w:spacing w:val="-4"/>
      <w:kern w:val="52"/>
      <w:sz w:val="28"/>
      <w:szCs w:val="28"/>
      <w:u w:color="0000FF"/>
    </w:rPr>
  </w:style>
  <w:style w:type="paragraph" w:styleId="21">
    <w:name w:val="heading 2"/>
    <w:basedOn w:val="a4"/>
    <w:next w:val="a4"/>
    <w:link w:val="2Char"/>
    <w:autoRedefine/>
    <w:qFormat/>
    <w:rsid w:val="002E568E"/>
    <w:pPr>
      <w:keepNext/>
      <w:widowControl/>
      <w:numPr>
        <w:ilvl w:val="1"/>
        <w:numId w:val="42"/>
      </w:numPr>
      <w:tabs>
        <w:tab w:val="clear" w:pos="1985"/>
        <w:tab w:val="num" w:pos="425"/>
      </w:tabs>
      <w:adjustRightInd/>
      <w:spacing w:before="60" w:after="60" w:line="240" w:lineRule="auto"/>
      <w:ind w:left="425"/>
      <w:textAlignment w:val="auto"/>
      <w:outlineLvl w:val="1"/>
    </w:pPr>
    <w:rPr>
      <w:rFonts w:eastAsia="宋体"/>
      <w:sz w:val="28"/>
      <w:szCs w:val="28"/>
      <w:lang w:eastAsia="zh-CN"/>
    </w:rPr>
  </w:style>
  <w:style w:type="paragraph" w:styleId="31">
    <w:name w:val="heading 3"/>
    <w:basedOn w:val="a4"/>
    <w:next w:val="a4"/>
    <w:link w:val="3Char"/>
    <w:autoRedefine/>
    <w:qFormat/>
    <w:rsid w:val="009C6687"/>
    <w:pPr>
      <w:keepNext/>
      <w:numPr>
        <w:ilvl w:val="2"/>
        <w:numId w:val="42"/>
      </w:numPr>
      <w:spacing w:before="60" w:after="60" w:line="240" w:lineRule="auto"/>
      <w:outlineLvl w:val="2"/>
    </w:pPr>
    <w:rPr>
      <w:sz w:val="24"/>
      <w:szCs w:val="24"/>
    </w:rPr>
  </w:style>
  <w:style w:type="paragraph" w:styleId="40">
    <w:name w:val="heading 4"/>
    <w:basedOn w:val="a4"/>
    <w:next w:val="a4"/>
    <w:autoRedefine/>
    <w:qFormat/>
    <w:rsid w:val="009C6687"/>
    <w:pPr>
      <w:keepNext/>
      <w:numPr>
        <w:ilvl w:val="3"/>
        <w:numId w:val="42"/>
      </w:numPr>
      <w:tabs>
        <w:tab w:val="left" w:pos="1120"/>
      </w:tabs>
      <w:spacing w:before="60" w:after="60" w:line="240" w:lineRule="auto"/>
      <w:outlineLvl w:val="3"/>
    </w:pPr>
    <w:rPr>
      <w:rFonts w:cs="Times New Roman"/>
      <w:sz w:val="22"/>
      <w:szCs w:val="36"/>
    </w:rPr>
  </w:style>
  <w:style w:type="paragraph" w:styleId="52">
    <w:name w:val="heading 5"/>
    <w:basedOn w:val="a4"/>
    <w:next w:val="a4"/>
    <w:autoRedefine/>
    <w:qFormat/>
    <w:rsid w:val="009C6687"/>
    <w:pPr>
      <w:keepNext/>
      <w:numPr>
        <w:ilvl w:val="4"/>
        <w:numId w:val="42"/>
      </w:numPr>
      <w:spacing w:line="240" w:lineRule="auto"/>
      <w:outlineLvl w:val="4"/>
    </w:pPr>
    <w:rPr>
      <w:rFonts w:cs="Times New Roman"/>
      <w:bCs/>
      <w:sz w:val="22"/>
      <w:szCs w:val="36"/>
    </w:rPr>
  </w:style>
  <w:style w:type="paragraph" w:styleId="6">
    <w:name w:val="heading 6"/>
    <w:basedOn w:val="a4"/>
    <w:next w:val="a4"/>
    <w:qFormat/>
    <w:rsid w:val="009C6687"/>
    <w:pPr>
      <w:keepNext/>
      <w:numPr>
        <w:ilvl w:val="5"/>
        <w:numId w:val="42"/>
      </w:numPr>
      <w:spacing w:line="240" w:lineRule="auto"/>
      <w:outlineLvl w:val="5"/>
    </w:pPr>
    <w:rPr>
      <w:rFonts w:ascii="Arial" w:hAnsi="Arial" w:cs="Times New Roman"/>
      <w:sz w:val="22"/>
      <w:szCs w:val="36"/>
    </w:rPr>
  </w:style>
  <w:style w:type="paragraph" w:styleId="7">
    <w:name w:val="heading 7"/>
    <w:basedOn w:val="a4"/>
    <w:next w:val="a4"/>
    <w:qFormat/>
    <w:rsid w:val="00154680"/>
    <w:pPr>
      <w:keepNext/>
      <w:spacing w:line="720" w:lineRule="atLeast"/>
      <w:ind w:leftChars="400" w:left="400"/>
      <w:outlineLvl w:val="6"/>
    </w:pPr>
    <w:rPr>
      <w:rFonts w:ascii="Arial" w:hAnsi="Arial" w:cs="Times New Roman"/>
      <w:b/>
      <w:bCs/>
      <w:sz w:val="36"/>
      <w:szCs w:val="36"/>
    </w:rPr>
  </w:style>
  <w:style w:type="paragraph" w:styleId="8">
    <w:name w:val="heading 8"/>
    <w:basedOn w:val="a4"/>
    <w:next w:val="a4"/>
    <w:qFormat/>
    <w:rsid w:val="00154680"/>
    <w:pPr>
      <w:keepNext/>
      <w:spacing w:line="720" w:lineRule="atLeast"/>
      <w:ind w:leftChars="400" w:left="400"/>
      <w:outlineLvl w:val="7"/>
    </w:pPr>
    <w:rPr>
      <w:rFonts w:ascii="Arial" w:hAnsi="Arial" w:cs="Times New Roman"/>
      <w:sz w:val="36"/>
      <w:szCs w:val="36"/>
    </w:rPr>
  </w:style>
  <w:style w:type="paragraph" w:styleId="9">
    <w:name w:val="heading 9"/>
    <w:basedOn w:val="a4"/>
    <w:next w:val="a4"/>
    <w:qFormat/>
    <w:rsid w:val="00154680"/>
    <w:pPr>
      <w:keepNext/>
      <w:spacing w:line="720" w:lineRule="atLeast"/>
      <w:ind w:leftChars="400" w:left="400"/>
      <w:outlineLvl w:val="8"/>
    </w:pPr>
    <w:rPr>
      <w:rFonts w:ascii="Arial" w:hAnsi="Arial" w:cs="Times New Roman"/>
      <w:sz w:val="36"/>
      <w:szCs w:val="3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link w:val="Char"/>
    <w:autoRedefine/>
    <w:rsid w:val="00EF59EB"/>
    <w:pPr>
      <w:tabs>
        <w:tab w:val="center" w:pos="4998"/>
        <w:tab w:val="right" w:pos="9906"/>
      </w:tabs>
      <w:snapToGrid w:val="0"/>
      <w:spacing w:line="240" w:lineRule="atLeast"/>
      <w:jc w:val="center"/>
    </w:pPr>
    <w:rPr>
      <w:rFonts w:eastAsia="Tahoma"/>
      <w:sz w:val="16"/>
    </w:rPr>
  </w:style>
  <w:style w:type="paragraph" w:customStyle="1" w:styleId="BLOCKDIAGRAM">
    <w:name w:val="BLOCK DIAGRAM"/>
    <w:semiHidden/>
    <w:rsid w:val="00154680"/>
    <w:pPr>
      <w:spacing w:line="300" w:lineRule="atLeast"/>
      <w:ind w:left="629" w:hanging="629"/>
      <w:jc w:val="center"/>
    </w:pPr>
    <w:rPr>
      <w:rFonts w:ascii="Tahoma" w:eastAsia="Tahoma" w:hAnsi="Tahoma" w:cs="Tahoma"/>
      <w:color w:val="0000FF"/>
      <w:sz w:val="24"/>
      <w:szCs w:val="24"/>
    </w:rPr>
  </w:style>
  <w:style w:type="paragraph" w:customStyle="1" w:styleId="DISCLAIMER">
    <w:name w:val="DISCLAIMER"/>
    <w:rsid w:val="00154680"/>
    <w:pPr>
      <w:spacing w:line="300" w:lineRule="atLeast"/>
      <w:ind w:left="629" w:hanging="629"/>
      <w:jc w:val="both"/>
    </w:pPr>
    <w:rPr>
      <w:rFonts w:ascii="Tahoma" w:eastAsia="Tahoma" w:hAnsi="Tahoma" w:cs="Tahoma"/>
      <w:b/>
      <w:color w:val="333399"/>
    </w:rPr>
  </w:style>
  <w:style w:type="paragraph" w:customStyle="1" w:styleId="a9">
    <w:name w:val="表格標題"/>
    <w:basedOn w:val="a4"/>
    <w:link w:val="aa"/>
    <w:rsid w:val="00154680"/>
    <w:rPr>
      <w:b/>
      <w:color w:val="0000FF"/>
    </w:rPr>
  </w:style>
  <w:style w:type="paragraph" w:styleId="ab">
    <w:name w:val="header"/>
    <w:basedOn w:val="a4"/>
    <w:link w:val="Char0"/>
    <w:rsid w:val="00154680"/>
    <w:pPr>
      <w:tabs>
        <w:tab w:val="center" w:pos="4153"/>
        <w:tab w:val="right" w:pos="8306"/>
      </w:tabs>
      <w:snapToGrid w:val="0"/>
      <w:spacing w:line="240" w:lineRule="atLeast"/>
      <w:jc w:val="right"/>
    </w:pPr>
  </w:style>
  <w:style w:type="numbering" w:styleId="111111">
    <w:name w:val="Outline List 2"/>
    <w:basedOn w:val="a7"/>
    <w:semiHidden/>
    <w:rsid w:val="00154680"/>
    <w:pPr>
      <w:numPr>
        <w:numId w:val="1"/>
      </w:numPr>
    </w:pPr>
  </w:style>
  <w:style w:type="paragraph" w:styleId="a0">
    <w:name w:val="List Bullet"/>
    <w:basedOn w:val="a4"/>
    <w:rsid w:val="00B63A81"/>
    <w:pPr>
      <w:numPr>
        <w:numId w:val="24"/>
      </w:numPr>
      <w:ind w:left="284" w:hanging="284"/>
    </w:pPr>
  </w:style>
  <w:style w:type="paragraph" w:styleId="20">
    <w:name w:val="List Bullet 2"/>
    <w:basedOn w:val="a0"/>
    <w:next w:val="a4"/>
    <w:rsid w:val="00154680"/>
    <w:pPr>
      <w:numPr>
        <w:numId w:val="34"/>
      </w:numPr>
    </w:pPr>
    <w:rPr>
      <w:color w:val="0000FF"/>
    </w:rPr>
  </w:style>
  <w:style w:type="paragraph" w:customStyle="1" w:styleId="TableNotes">
    <w:name w:val="Table Notes"/>
    <w:next w:val="a4"/>
    <w:rsid w:val="00154680"/>
    <w:pPr>
      <w:spacing w:line="300" w:lineRule="atLeast"/>
      <w:ind w:left="629" w:hanging="629"/>
    </w:pPr>
    <w:rPr>
      <w:rFonts w:ascii="Tahoma" w:eastAsia="Tahoma" w:hAnsi="Tahoma" w:cs="Tahoma"/>
      <w:b/>
      <w:sz w:val="16"/>
      <w:szCs w:val="16"/>
    </w:rPr>
  </w:style>
  <w:style w:type="paragraph" w:customStyle="1" w:styleId="ac">
    <w:name w:val="表內文字"/>
    <w:basedOn w:val="a4"/>
    <w:link w:val="ad"/>
    <w:rsid w:val="00154680"/>
    <w:rPr>
      <w:color w:val="000000"/>
    </w:rPr>
  </w:style>
  <w:style w:type="paragraph" w:customStyle="1" w:styleId="ae">
    <w:name w:val="表內文字+置中"/>
    <w:basedOn w:val="ac"/>
    <w:next w:val="a4"/>
    <w:semiHidden/>
    <w:rsid w:val="00154680"/>
    <w:pPr>
      <w:jc w:val="center"/>
    </w:pPr>
    <w:rPr>
      <w:rFonts w:cs="PMingLiU"/>
      <w:iCs/>
    </w:rPr>
  </w:style>
  <w:style w:type="paragraph" w:styleId="41">
    <w:name w:val="List Bullet 4"/>
    <w:basedOn w:val="a4"/>
    <w:rsid w:val="00B63A81"/>
    <w:pPr>
      <w:numPr>
        <w:numId w:val="22"/>
      </w:numPr>
      <w:tabs>
        <w:tab w:val="clear" w:pos="927"/>
        <w:tab w:val="num" w:pos="854"/>
      </w:tabs>
      <w:snapToGrid w:val="0"/>
      <w:ind w:left="851" w:hanging="284"/>
    </w:pPr>
  </w:style>
  <w:style w:type="paragraph" w:customStyle="1" w:styleId="af">
    <w:name w:val="表內文字 + 紅色"/>
    <w:semiHidden/>
    <w:rsid w:val="00154680"/>
    <w:pPr>
      <w:shd w:val="clear" w:color="auto" w:fill="E6E6E6"/>
      <w:spacing w:line="300" w:lineRule="atLeast"/>
      <w:ind w:left="629" w:hanging="629"/>
    </w:pPr>
    <w:rPr>
      <w:rFonts w:ascii="Tahoma" w:eastAsia="Tahoma" w:hAnsi="Tahoma" w:cs="Tahoma"/>
      <w:vanish/>
      <w:color w:val="FF0000"/>
    </w:rPr>
  </w:style>
  <w:style w:type="paragraph" w:customStyle="1" w:styleId="af0">
    <w:name w:val="表格標題 + 置中"/>
    <w:basedOn w:val="a9"/>
    <w:semiHidden/>
    <w:rsid w:val="00154680"/>
    <w:pPr>
      <w:jc w:val="center"/>
    </w:pPr>
    <w:rPr>
      <w:rFonts w:cs="PMingLiU"/>
      <w:bCs/>
    </w:rPr>
  </w:style>
  <w:style w:type="paragraph" w:customStyle="1" w:styleId="af1">
    <w:name w:val="表格標題 + 紅色"/>
    <w:basedOn w:val="a9"/>
    <w:semiHidden/>
    <w:rsid w:val="00154680"/>
    <w:rPr>
      <w:bCs/>
      <w:vanish/>
      <w:color w:val="FF0000"/>
    </w:rPr>
  </w:style>
  <w:style w:type="paragraph" w:customStyle="1" w:styleId="Figure">
    <w:name w:val="Figure"/>
    <w:basedOn w:val="a4"/>
    <w:next w:val="a4"/>
    <w:rsid w:val="00154680"/>
    <w:pPr>
      <w:numPr>
        <w:numId w:val="6"/>
      </w:numPr>
      <w:snapToGrid w:val="0"/>
      <w:jc w:val="center"/>
    </w:pPr>
    <w:rPr>
      <w:b/>
    </w:rPr>
  </w:style>
  <w:style w:type="paragraph" w:styleId="af2">
    <w:name w:val="Body Text"/>
    <w:basedOn w:val="a4"/>
    <w:semiHidden/>
    <w:rsid w:val="00154680"/>
    <w:pPr>
      <w:spacing w:after="120"/>
    </w:pPr>
  </w:style>
  <w:style w:type="paragraph" w:styleId="af3">
    <w:name w:val="Document Map"/>
    <w:basedOn w:val="a4"/>
    <w:semiHidden/>
    <w:rsid w:val="00154680"/>
    <w:pPr>
      <w:shd w:val="clear" w:color="auto" w:fill="000080"/>
    </w:pPr>
    <w:rPr>
      <w:rFonts w:ascii="Arial" w:hAnsi="Arial" w:cs="Times New Roman"/>
    </w:rPr>
  </w:style>
  <w:style w:type="table" w:styleId="af4">
    <w:name w:val="Table Grid"/>
    <w:basedOn w:val="MStarStandard"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Table">
    <w:name w:val="Table"/>
    <w:basedOn w:val="Figure"/>
    <w:next w:val="a4"/>
    <w:rsid w:val="00154680"/>
    <w:pPr>
      <w:numPr>
        <w:numId w:val="12"/>
      </w:numPr>
      <w:jc w:val="left"/>
    </w:pPr>
  </w:style>
  <w:style w:type="table" w:styleId="12">
    <w:name w:val="Table Column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ascii="Tahoma" w:hAnsi="Tahoma"/>
      <w:b/>
      <w:bCs/>
      <w:color w:val="0000FF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28" w:type="dxa"/>
        <w:left w:w="57" w:type="dxa"/>
        <w:bottom w:w="28" w:type="dxa"/>
        <w:right w:w="57" w:type="dxa"/>
      </w:tblCellMar>
    </w:tblPr>
    <w:trPr>
      <w:tblHeader/>
    </w:trPr>
    <w:tcPr>
      <w:shd w:val="clear" w:color="auto" w:fill="E6E6E6"/>
    </w:tcPr>
    <w:tblStylePr w:type="firstRow">
      <w:pPr>
        <w:wordWrap/>
        <w:spacing w:beforeLines="0" w:beforeAutospacing="0" w:afterLines="0" w:afterAutospacing="0" w:line="300" w:lineRule="atLeast"/>
        <w:contextualSpacing w:val="0"/>
      </w:pPr>
      <w:rPr>
        <w:b w:val="0"/>
        <w:bCs w:val="0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Table Theme"/>
    <w:basedOn w:val="a6"/>
    <w:rsid w:val="006A6A5E"/>
    <w:pPr>
      <w:spacing w:line="300" w:lineRule="atLeast"/>
    </w:pPr>
    <w:rPr>
      <w:rFonts w:ascii="Tahoma" w:hAnsi="Tahoma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jc w:val="center"/>
    </w:trPr>
    <w:tblStylePr w:type="firstRow">
      <w:rPr>
        <w:b/>
        <w:bCs w:val="0"/>
        <w:color w:val="0000FF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eastAsia="Cambria"/>
        <w:b w:val="0"/>
        <w:bCs w:val="0"/>
        <w:sz w:val="2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neCell">
      <w:rPr>
        <w:b/>
        <w:bCs/>
      </w:rPr>
    </w:tblStylePr>
    <w:tblStylePr w:type="nwCell">
      <w:rPr>
        <w:rFonts w:eastAsia="Cambria"/>
      </w:rPr>
    </w:tblStylePr>
    <w:tblStylePr w:type="swCell">
      <w:rPr>
        <w:b/>
        <w:bCs/>
      </w:rPr>
    </w:tblStylePr>
  </w:style>
  <w:style w:type="character" w:customStyle="1" w:styleId="110">
    <w:name w:val="字元 字元11"/>
    <w:semiHidden/>
    <w:rsid w:val="00154680"/>
    <w:rPr>
      <w:rFonts w:ascii="Tahoma" w:hAnsi="Tahoma" w:cs="Tahoma"/>
      <w:lang w:val="en-US" w:eastAsia="zh-TW" w:bidi="ar-SA"/>
    </w:rPr>
  </w:style>
  <w:style w:type="table" w:styleId="42">
    <w:name w:val="Table Columns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eastAsia="Tahom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customStyle="1" w:styleId="3Char">
    <w:name w:val="标题 3 Char"/>
    <w:link w:val="31"/>
    <w:rsid w:val="009C6687"/>
    <w:rPr>
      <w:rFonts w:ascii="Tahoma" w:hAnsi="Tahoma" w:cs="Tahoma"/>
      <w:sz w:val="24"/>
      <w:szCs w:val="24"/>
    </w:rPr>
  </w:style>
  <w:style w:type="character" w:customStyle="1" w:styleId="Char">
    <w:name w:val="页脚 Char"/>
    <w:link w:val="a8"/>
    <w:locked/>
    <w:rsid w:val="00EF59EB"/>
    <w:rPr>
      <w:rFonts w:ascii="Tahoma" w:eastAsia="Tahoma" w:hAnsi="Tahoma" w:cs="Tahoma"/>
      <w:sz w:val="16"/>
    </w:rPr>
  </w:style>
  <w:style w:type="character" w:customStyle="1" w:styleId="Char0">
    <w:name w:val="页眉 Char"/>
    <w:link w:val="ab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forPN">
    <w:name w:val="頁首 for PN"/>
    <w:basedOn w:val="ab"/>
    <w:rsid w:val="00154680"/>
    <w:rPr>
      <w:b/>
      <w:color w:val="0000FF"/>
    </w:rPr>
  </w:style>
  <w:style w:type="numbering" w:styleId="1111110">
    <w:name w:val="Outline List 1"/>
    <w:basedOn w:val="a7"/>
    <w:semiHidden/>
    <w:rsid w:val="00154680"/>
    <w:pPr>
      <w:numPr>
        <w:numId w:val="2"/>
      </w:numPr>
    </w:pPr>
  </w:style>
  <w:style w:type="character" w:styleId="HTML">
    <w:name w:val="HTML Acronym"/>
    <w:basedOn w:val="a5"/>
    <w:semiHidden/>
    <w:rsid w:val="00154680"/>
  </w:style>
  <w:style w:type="paragraph" w:styleId="HTML0">
    <w:name w:val="HTML Address"/>
    <w:basedOn w:val="a4"/>
    <w:semiHidden/>
    <w:rsid w:val="00154680"/>
    <w:rPr>
      <w:i/>
      <w:iCs/>
    </w:rPr>
  </w:style>
  <w:style w:type="character" w:styleId="HTML1">
    <w:name w:val="HTML Cite"/>
    <w:semiHidden/>
    <w:rsid w:val="00154680"/>
    <w:rPr>
      <w:i/>
      <w:iCs/>
    </w:rPr>
  </w:style>
  <w:style w:type="character" w:styleId="HTML2">
    <w:name w:val="HTML Code"/>
    <w:semiHidden/>
    <w:rsid w:val="00154680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154680"/>
    <w:rPr>
      <w:i/>
      <w:iCs/>
    </w:rPr>
  </w:style>
  <w:style w:type="character" w:styleId="HTML4">
    <w:name w:val="HTML Keyboard"/>
    <w:semiHidden/>
    <w:rsid w:val="00154680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semiHidden/>
    <w:rsid w:val="00154680"/>
    <w:rPr>
      <w:rFonts w:ascii="Courier New" w:hAnsi="Courier New" w:cs="Courier New"/>
    </w:rPr>
  </w:style>
  <w:style w:type="character" w:styleId="HTML6">
    <w:name w:val="HTML Sample"/>
    <w:semiHidden/>
    <w:rsid w:val="00154680"/>
    <w:rPr>
      <w:rFonts w:ascii="Courier New" w:hAnsi="Courier New" w:cs="Courier New"/>
    </w:rPr>
  </w:style>
  <w:style w:type="character" w:styleId="HTML7">
    <w:name w:val="HTML Typewriter"/>
    <w:semiHidden/>
    <w:rsid w:val="00154680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154680"/>
    <w:rPr>
      <w:i/>
      <w:iCs/>
    </w:rPr>
  </w:style>
  <w:style w:type="character" w:styleId="af6">
    <w:name w:val="FollowedHyperlink"/>
    <w:semiHidden/>
    <w:rsid w:val="00154680"/>
    <w:rPr>
      <w:color w:val="800080"/>
      <w:u w:val="single"/>
    </w:rPr>
  </w:style>
  <w:style w:type="paragraph" w:styleId="af7">
    <w:name w:val="Normal (Web)"/>
    <w:basedOn w:val="a4"/>
    <w:semiHidden/>
    <w:rsid w:val="00154680"/>
    <w:rPr>
      <w:rFonts w:ascii="Times New Roman" w:hAnsi="Times New Roman" w:cs="Times New Roman"/>
      <w:sz w:val="24"/>
      <w:szCs w:val="24"/>
    </w:rPr>
  </w:style>
  <w:style w:type="paragraph" w:styleId="af8">
    <w:name w:val="Normal Indent"/>
    <w:basedOn w:val="a4"/>
    <w:semiHidden/>
    <w:rsid w:val="00154680"/>
    <w:pPr>
      <w:ind w:leftChars="200" w:left="480"/>
    </w:pPr>
  </w:style>
  <w:style w:type="numbering" w:styleId="a1">
    <w:name w:val="Outline List 3"/>
    <w:basedOn w:val="a7"/>
    <w:semiHidden/>
    <w:rsid w:val="00154680"/>
    <w:pPr>
      <w:numPr>
        <w:numId w:val="14"/>
      </w:numPr>
    </w:pPr>
  </w:style>
  <w:style w:type="paragraph" w:styleId="af9">
    <w:name w:val="Date"/>
    <w:basedOn w:val="a4"/>
    <w:next w:val="a4"/>
    <w:semiHidden/>
    <w:rsid w:val="00154680"/>
    <w:pPr>
      <w:jc w:val="right"/>
    </w:pPr>
  </w:style>
  <w:style w:type="paragraph" w:styleId="22">
    <w:name w:val="Body Text 2"/>
    <w:basedOn w:val="a4"/>
    <w:semiHidden/>
    <w:rsid w:val="00154680"/>
    <w:pPr>
      <w:spacing w:after="120" w:line="480" w:lineRule="auto"/>
    </w:pPr>
  </w:style>
  <w:style w:type="paragraph" w:styleId="32">
    <w:name w:val="Body Text 3"/>
    <w:basedOn w:val="a4"/>
    <w:semiHidden/>
    <w:rsid w:val="00154680"/>
    <w:pPr>
      <w:spacing w:after="120"/>
    </w:pPr>
    <w:rPr>
      <w:sz w:val="16"/>
      <w:szCs w:val="16"/>
    </w:rPr>
  </w:style>
  <w:style w:type="paragraph" w:styleId="afa">
    <w:name w:val="Body Text First Indent"/>
    <w:basedOn w:val="af2"/>
    <w:semiHidden/>
    <w:rsid w:val="00154680"/>
    <w:pPr>
      <w:ind w:firstLineChars="100" w:firstLine="210"/>
    </w:pPr>
  </w:style>
  <w:style w:type="paragraph" w:styleId="afb">
    <w:name w:val="Body Text Indent"/>
    <w:basedOn w:val="a4"/>
    <w:semiHidden/>
    <w:rsid w:val="00154680"/>
    <w:pPr>
      <w:spacing w:after="120"/>
      <w:ind w:leftChars="200" w:left="480"/>
    </w:pPr>
  </w:style>
  <w:style w:type="paragraph" w:styleId="23">
    <w:name w:val="Body Text First Indent 2"/>
    <w:basedOn w:val="afb"/>
    <w:semiHidden/>
    <w:rsid w:val="00154680"/>
    <w:pPr>
      <w:ind w:firstLineChars="100" w:firstLine="210"/>
    </w:pPr>
  </w:style>
  <w:style w:type="paragraph" w:styleId="24">
    <w:name w:val="Body Text Indent 2"/>
    <w:basedOn w:val="a4"/>
    <w:semiHidden/>
    <w:rsid w:val="00154680"/>
    <w:pPr>
      <w:spacing w:after="120" w:line="480" w:lineRule="auto"/>
      <w:ind w:leftChars="200" w:left="480"/>
    </w:pPr>
  </w:style>
  <w:style w:type="paragraph" w:styleId="33">
    <w:name w:val="Body Text Indent 3"/>
    <w:basedOn w:val="a4"/>
    <w:semiHidden/>
    <w:rsid w:val="00154680"/>
    <w:pPr>
      <w:spacing w:after="120"/>
      <w:ind w:leftChars="200" w:left="480"/>
    </w:pPr>
    <w:rPr>
      <w:sz w:val="16"/>
      <w:szCs w:val="16"/>
    </w:rPr>
  </w:style>
  <w:style w:type="paragraph" w:styleId="13">
    <w:name w:val="toc 1"/>
    <w:basedOn w:val="a4"/>
    <w:next w:val="a4"/>
    <w:autoRedefine/>
    <w:uiPriority w:val="39"/>
    <w:qFormat/>
    <w:rsid w:val="0089343D"/>
    <w:pPr>
      <w:tabs>
        <w:tab w:val="left" w:pos="406"/>
        <w:tab w:val="right" w:leader="dot" w:pos="9900"/>
      </w:tabs>
    </w:pPr>
    <w:rPr>
      <w:rFonts w:eastAsia="Tahoma"/>
      <w:b/>
      <w:noProof/>
    </w:rPr>
  </w:style>
  <w:style w:type="paragraph" w:styleId="25">
    <w:name w:val="toc 2"/>
    <w:basedOn w:val="a4"/>
    <w:next w:val="a4"/>
    <w:autoRedefine/>
    <w:uiPriority w:val="39"/>
    <w:qFormat/>
    <w:rsid w:val="0089343D"/>
    <w:pPr>
      <w:tabs>
        <w:tab w:val="left" w:pos="938"/>
        <w:tab w:val="right" w:leader="dot" w:pos="9900"/>
      </w:tabs>
      <w:ind w:leftChars="200" w:left="200"/>
    </w:pPr>
    <w:rPr>
      <w:rFonts w:eastAsia="Tahoma"/>
    </w:rPr>
  </w:style>
  <w:style w:type="paragraph" w:styleId="34">
    <w:name w:val="toc 3"/>
    <w:basedOn w:val="a4"/>
    <w:next w:val="a4"/>
    <w:autoRedefine/>
    <w:uiPriority w:val="39"/>
    <w:qFormat/>
    <w:rsid w:val="0089343D"/>
    <w:pPr>
      <w:tabs>
        <w:tab w:val="left" w:pos="1600"/>
        <w:tab w:val="right" w:leader="dot" w:pos="9900"/>
      </w:tabs>
      <w:ind w:leftChars="400" w:left="400"/>
    </w:pPr>
    <w:rPr>
      <w:rFonts w:eastAsia="Tahoma"/>
    </w:rPr>
  </w:style>
  <w:style w:type="paragraph" w:styleId="afc">
    <w:name w:val="envelope address"/>
    <w:basedOn w:val="a4"/>
    <w:semiHidden/>
    <w:rsid w:val="00154680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  <w:sz w:val="24"/>
      <w:szCs w:val="24"/>
    </w:rPr>
  </w:style>
  <w:style w:type="character" w:styleId="afd">
    <w:name w:val="line number"/>
    <w:basedOn w:val="a5"/>
    <w:semiHidden/>
    <w:rsid w:val="00154680"/>
  </w:style>
  <w:style w:type="table" w:styleId="15">
    <w:name w:val="Table 3D effect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Web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Web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Web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e">
    <w:name w:val="Table Elegant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Professional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List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c">
    <w:name w:val="Table Simp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e">
    <w:name w:val="Table Column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Columns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page number"/>
    <w:basedOn w:val="a5"/>
    <w:semiHidden/>
    <w:rsid w:val="00154680"/>
  </w:style>
  <w:style w:type="paragraph" w:styleId="aff2">
    <w:name w:val="Plain Text"/>
    <w:basedOn w:val="a4"/>
    <w:semiHidden/>
    <w:rsid w:val="00154680"/>
    <w:rPr>
      <w:rFonts w:ascii="MingLiU" w:eastAsia="MingLiU" w:hAnsi="Courier New" w:cs="Courier New"/>
      <w:sz w:val="24"/>
      <w:szCs w:val="24"/>
    </w:rPr>
  </w:style>
  <w:style w:type="paragraph" w:styleId="aff3">
    <w:name w:val="Message Header"/>
    <w:basedOn w:val="a4"/>
    <w:semiHidden/>
    <w:rsid w:val="001546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  <w:sz w:val="24"/>
      <w:szCs w:val="24"/>
    </w:rPr>
  </w:style>
  <w:style w:type="paragraph" w:styleId="aff4">
    <w:name w:val="Subtitle"/>
    <w:basedOn w:val="a4"/>
    <w:qFormat/>
    <w:rsid w:val="00154680"/>
    <w:pPr>
      <w:spacing w:after="60"/>
      <w:jc w:val="center"/>
      <w:outlineLvl w:val="1"/>
    </w:pPr>
    <w:rPr>
      <w:rFonts w:ascii="Arial" w:hAnsi="Arial" w:cs="Arial"/>
      <w:i/>
      <w:iCs/>
      <w:sz w:val="24"/>
      <w:szCs w:val="24"/>
    </w:rPr>
  </w:style>
  <w:style w:type="paragraph" w:styleId="aff5">
    <w:name w:val="Block Text"/>
    <w:basedOn w:val="a4"/>
    <w:semiHidden/>
    <w:rsid w:val="00154680"/>
    <w:pPr>
      <w:spacing w:after="120"/>
      <w:ind w:leftChars="600" w:left="1440" w:rightChars="600" w:right="1440"/>
    </w:pPr>
  </w:style>
  <w:style w:type="paragraph" w:styleId="aff6">
    <w:name w:val="Salutation"/>
    <w:basedOn w:val="a4"/>
    <w:next w:val="a4"/>
    <w:semiHidden/>
    <w:rsid w:val="00154680"/>
  </w:style>
  <w:style w:type="paragraph" w:styleId="aff7">
    <w:name w:val="envelope return"/>
    <w:basedOn w:val="a4"/>
    <w:semiHidden/>
    <w:rsid w:val="00154680"/>
    <w:pPr>
      <w:snapToGrid w:val="0"/>
    </w:pPr>
    <w:rPr>
      <w:rFonts w:ascii="Arial" w:hAnsi="Arial" w:cs="Arial"/>
    </w:rPr>
  </w:style>
  <w:style w:type="character" w:styleId="aff8">
    <w:name w:val="Emphasis"/>
    <w:qFormat/>
    <w:rsid w:val="00154680"/>
    <w:rPr>
      <w:i/>
      <w:iCs/>
    </w:rPr>
  </w:style>
  <w:style w:type="character" w:styleId="aff9">
    <w:name w:val="Strong"/>
    <w:qFormat/>
    <w:rsid w:val="00154680"/>
    <w:rPr>
      <w:b/>
      <w:bCs/>
    </w:rPr>
  </w:style>
  <w:style w:type="paragraph" w:styleId="affa">
    <w:name w:val="List Continue"/>
    <w:basedOn w:val="a4"/>
    <w:semiHidden/>
    <w:rsid w:val="00154680"/>
    <w:pPr>
      <w:spacing w:after="120"/>
      <w:ind w:leftChars="200" w:left="480"/>
    </w:pPr>
  </w:style>
  <w:style w:type="paragraph" w:styleId="2f">
    <w:name w:val="List Continue 2"/>
    <w:basedOn w:val="a4"/>
    <w:semiHidden/>
    <w:rsid w:val="00154680"/>
    <w:pPr>
      <w:spacing w:after="120"/>
      <w:ind w:leftChars="400" w:left="960"/>
    </w:pPr>
  </w:style>
  <w:style w:type="paragraph" w:styleId="3d">
    <w:name w:val="List Continue 3"/>
    <w:basedOn w:val="a4"/>
    <w:semiHidden/>
    <w:rsid w:val="00154680"/>
    <w:pPr>
      <w:spacing w:after="120"/>
      <w:ind w:leftChars="600" w:left="1440"/>
    </w:pPr>
  </w:style>
  <w:style w:type="paragraph" w:styleId="46">
    <w:name w:val="List Continue 4"/>
    <w:basedOn w:val="a4"/>
    <w:semiHidden/>
    <w:rsid w:val="00154680"/>
    <w:pPr>
      <w:spacing w:after="120"/>
      <w:ind w:leftChars="800" w:left="1920"/>
    </w:pPr>
  </w:style>
  <w:style w:type="paragraph" w:styleId="56">
    <w:name w:val="List Continue 5"/>
    <w:basedOn w:val="a4"/>
    <w:semiHidden/>
    <w:rsid w:val="00154680"/>
    <w:pPr>
      <w:spacing w:after="120"/>
      <w:ind w:leftChars="1000" w:left="2400"/>
    </w:pPr>
  </w:style>
  <w:style w:type="paragraph" w:styleId="affb">
    <w:name w:val="List"/>
    <w:basedOn w:val="a4"/>
    <w:semiHidden/>
    <w:rsid w:val="00154680"/>
    <w:pPr>
      <w:ind w:leftChars="200" w:left="100" w:hangingChars="200" w:hanging="200"/>
    </w:pPr>
  </w:style>
  <w:style w:type="paragraph" w:styleId="2f0">
    <w:name w:val="List 2"/>
    <w:basedOn w:val="a4"/>
    <w:semiHidden/>
    <w:rsid w:val="00154680"/>
    <w:pPr>
      <w:ind w:leftChars="400" w:left="100" w:hangingChars="200" w:hanging="200"/>
    </w:pPr>
  </w:style>
  <w:style w:type="paragraph" w:styleId="3e">
    <w:name w:val="List 3"/>
    <w:basedOn w:val="a4"/>
    <w:semiHidden/>
    <w:rsid w:val="00154680"/>
    <w:pPr>
      <w:ind w:leftChars="600" w:left="100" w:hangingChars="200" w:hanging="200"/>
    </w:pPr>
  </w:style>
  <w:style w:type="paragraph" w:styleId="47">
    <w:name w:val="List 4"/>
    <w:basedOn w:val="a4"/>
    <w:semiHidden/>
    <w:rsid w:val="00154680"/>
    <w:pPr>
      <w:ind w:leftChars="800" w:left="100" w:hangingChars="200" w:hanging="200"/>
    </w:pPr>
  </w:style>
  <w:style w:type="paragraph" w:styleId="57">
    <w:name w:val="List 5"/>
    <w:basedOn w:val="a4"/>
    <w:semiHidden/>
    <w:rsid w:val="00154680"/>
    <w:pPr>
      <w:ind w:leftChars="1000" w:left="100" w:hangingChars="200" w:hanging="200"/>
    </w:pPr>
  </w:style>
  <w:style w:type="paragraph" w:styleId="a">
    <w:name w:val="List Number"/>
    <w:basedOn w:val="a4"/>
    <w:semiHidden/>
    <w:rsid w:val="00154680"/>
    <w:pPr>
      <w:numPr>
        <w:numId w:val="15"/>
      </w:numPr>
    </w:pPr>
  </w:style>
  <w:style w:type="paragraph" w:styleId="2">
    <w:name w:val="List Number 2"/>
    <w:basedOn w:val="a4"/>
    <w:semiHidden/>
    <w:rsid w:val="00154680"/>
    <w:pPr>
      <w:numPr>
        <w:numId w:val="16"/>
      </w:numPr>
    </w:pPr>
  </w:style>
  <w:style w:type="paragraph" w:styleId="3">
    <w:name w:val="List Number 3"/>
    <w:basedOn w:val="a4"/>
    <w:semiHidden/>
    <w:rsid w:val="00154680"/>
    <w:pPr>
      <w:numPr>
        <w:numId w:val="17"/>
      </w:numPr>
    </w:pPr>
  </w:style>
  <w:style w:type="paragraph" w:styleId="4">
    <w:name w:val="List Number 4"/>
    <w:basedOn w:val="a4"/>
    <w:semiHidden/>
    <w:rsid w:val="00154680"/>
    <w:pPr>
      <w:numPr>
        <w:numId w:val="18"/>
      </w:numPr>
    </w:pPr>
  </w:style>
  <w:style w:type="paragraph" w:styleId="5">
    <w:name w:val="List Number 5"/>
    <w:basedOn w:val="a4"/>
    <w:semiHidden/>
    <w:rsid w:val="00154680"/>
    <w:pPr>
      <w:numPr>
        <w:numId w:val="19"/>
      </w:numPr>
    </w:pPr>
  </w:style>
  <w:style w:type="paragraph" w:styleId="affc">
    <w:name w:val="Closing"/>
    <w:basedOn w:val="a4"/>
    <w:semiHidden/>
    <w:rsid w:val="00154680"/>
    <w:pPr>
      <w:ind w:leftChars="1800" w:left="100"/>
    </w:pPr>
  </w:style>
  <w:style w:type="paragraph" w:styleId="affd">
    <w:name w:val="footnote text"/>
    <w:basedOn w:val="a4"/>
    <w:semiHidden/>
    <w:rsid w:val="00154680"/>
    <w:pPr>
      <w:snapToGrid w:val="0"/>
    </w:pPr>
  </w:style>
  <w:style w:type="paragraph" w:styleId="affe">
    <w:name w:val="Note Heading"/>
    <w:basedOn w:val="a4"/>
    <w:next w:val="a4"/>
    <w:semiHidden/>
    <w:rsid w:val="00154680"/>
    <w:pPr>
      <w:jc w:val="center"/>
    </w:pPr>
  </w:style>
  <w:style w:type="paragraph" w:styleId="30">
    <w:name w:val="List Bullet 3"/>
    <w:basedOn w:val="a4"/>
    <w:rsid w:val="00154680"/>
    <w:pPr>
      <w:numPr>
        <w:numId w:val="21"/>
      </w:numPr>
      <w:snapToGrid w:val="0"/>
    </w:pPr>
  </w:style>
  <w:style w:type="character" w:customStyle="1" w:styleId="2f1">
    <w:name w:val="字元 字元2"/>
    <w:semiHidden/>
    <w:rsid w:val="00154680"/>
    <w:rPr>
      <w:rFonts w:ascii="Tahoma" w:eastAsia="Tahoma" w:hAnsi="Tahoma" w:cs="Tahoma"/>
      <w:lang w:val="en-US" w:eastAsia="zh-TW" w:bidi="ar-SA"/>
    </w:rPr>
  </w:style>
  <w:style w:type="paragraph" w:styleId="50">
    <w:name w:val="List Bullet 5"/>
    <w:basedOn w:val="a4"/>
    <w:semiHidden/>
    <w:rsid w:val="00154680"/>
    <w:pPr>
      <w:numPr>
        <w:numId w:val="23"/>
      </w:numPr>
    </w:pPr>
  </w:style>
  <w:style w:type="paragraph" w:styleId="afff">
    <w:name w:val="E-mail Signature"/>
    <w:basedOn w:val="a4"/>
    <w:semiHidden/>
    <w:rsid w:val="00154680"/>
  </w:style>
  <w:style w:type="paragraph" w:styleId="afff0">
    <w:name w:val="Title"/>
    <w:basedOn w:val="a4"/>
    <w:qFormat/>
    <w:rsid w:val="0015468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1">
    <w:name w:val="Signature"/>
    <w:basedOn w:val="a4"/>
    <w:semiHidden/>
    <w:rsid w:val="00154680"/>
    <w:pPr>
      <w:ind w:leftChars="1800" w:left="100"/>
    </w:pPr>
  </w:style>
  <w:style w:type="character" w:styleId="afff2">
    <w:name w:val="Hyperlink"/>
    <w:uiPriority w:val="99"/>
    <w:rsid w:val="00154680"/>
    <w:rPr>
      <w:color w:val="0000FF"/>
      <w:u w:val="single"/>
    </w:rPr>
  </w:style>
  <w:style w:type="character" w:customStyle="1" w:styleId="3f">
    <w:name w:val="字元 字元3"/>
    <w:semiHidden/>
    <w:rsid w:val="00154680"/>
    <w:rPr>
      <w:kern w:val="2"/>
      <w:sz w:val="32"/>
      <w:szCs w:val="24"/>
      <w:lang w:val="en-US" w:eastAsia="zh-TW" w:bidi="ar-SA"/>
    </w:rPr>
  </w:style>
  <w:style w:type="character" w:customStyle="1" w:styleId="48">
    <w:name w:val="字元 字元4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character" w:customStyle="1" w:styleId="58">
    <w:name w:val="字元 字元5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62">
    <w:name w:val="字元 字元6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1d">
    <w:name w:val="+左1字元"/>
    <w:basedOn w:val="ac"/>
    <w:semiHidden/>
    <w:rsid w:val="00154680"/>
    <w:pPr>
      <w:ind w:leftChars="100" w:left="100"/>
    </w:pPr>
    <w:rPr>
      <w:rFonts w:eastAsia="Tahoma"/>
    </w:rPr>
  </w:style>
  <w:style w:type="paragraph" w:customStyle="1" w:styleId="1T2">
    <w:name w:val="1T2"/>
    <w:basedOn w:val="a4"/>
    <w:next w:val="21"/>
    <w:semiHidden/>
    <w:rsid w:val="00154680"/>
    <w:pPr>
      <w:numPr>
        <w:numId w:val="32"/>
      </w:numPr>
    </w:pPr>
    <w:rPr>
      <w:rFonts w:eastAsia="Tahoma"/>
      <w:color w:val="0000FF"/>
      <w:sz w:val="28"/>
    </w:rPr>
  </w:style>
  <w:style w:type="paragraph" w:customStyle="1" w:styleId="afff3">
    <w:name w:val="a"/>
    <w:basedOn w:val="a4"/>
    <w:semiHidden/>
    <w:rsid w:val="00154680"/>
    <w:pPr>
      <w:widowControl/>
      <w:adjustRightInd/>
      <w:textAlignment w:val="auto"/>
    </w:pPr>
    <w:rPr>
      <w:color w:val="000000"/>
    </w:rPr>
  </w:style>
  <w:style w:type="paragraph" w:customStyle="1" w:styleId="a30">
    <w:name w:val="a30"/>
    <w:basedOn w:val="a4"/>
    <w:semiHidden/>
    <w:rsid w:val="00154680"/>
    <w:pPr>
      <w:widowControl/>
      <w:adjustRightInd/>
      <w:textAlignment w:val="auto"/>
    </w:pPr>
    <w:rPr>
      <w:rFonts w:ascii="PMingLiU" w:hAnsi="PMingLiU" w:cs="PMingLiU"/>
      <w:color w:val="000000"/>
    </w:rPr>
  </w:style>
  <w:style w:type="paragraph" w:customStyle="1" w:styleId="Arial">
    <w:name w:val="Arial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b/>
      <w:bCs/>
      <w:sz w:val="14"/>
      <w:szCs w:val="14"/>
      <w:lang w:eastAsia="fr-FR"/>
    </w:rPr>
  </w:style>
  <w:style w:type="paragraph" w:customStyle="1" w:styleId="BodyText">
    <w:name w:val="BodyText"/>
    <w:basedOn w:val="a4"/>
    <w:semiHidden/>
    <w:rsid w:val="00154680"/>
    <w:pPr>
      <w:ind w:leftChars="190" w:left="380"/>
    </w:pPr>
    <w:rPr>
      <w:szCs w:val="22"/>
    </w:rPr>
  </w:style>
  <w:style w:type="paragraph" w:customStyle="1" w:styleId="cell-normal">
    <w:name w:val="cell-normal"/>
    <w:basedOn w:val="a4"/>
    <w:semiHidden/>
    <w:rsid w:val="00154680"/>
    <w:rPr>
      <w:rFonts w:eastAsia="Tahoma" w:cs="Times New Roman"/>
    </w:rPr>
  </w:style>
  <w:style w:type="character" w:customStyle="1" w:styleId="CharChar">
    <w:name w:val="Char Char"/>
    <w:semiHidden/>
    <w:locked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paragraph" w:customStyle="1" w:styleId="code">
    <w:name w:val="code"/>
    <w:basedOn w:val="a4"/>
    <w:semiHidden/>
    <w:rsid w:val="00154680"/>
    <w:rPr>
      <w:rFonts w:ascii="Courier New" w:eastAsia="Tahoma" w:hAnsi="Courier New"/>
      <w:sz w:val="18"/>
    </w:rPr>
  </w:style>
  <w:style w:type="paragraph" w:customStyle="1" w:styleId="CodeExample0">
    <w:name w:val="Code Example 0"/>
    <w:basedOn w:val="a4"/>
    <w:next w:val="a4"/>
    <w:semiHidden/>
    <w:rsid w:val="00154680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4"/>
    <w:next w:val="a4"/>
    <w:semiHidden/>
    <w:rsid w:val="00154680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4"/>
    <w:next w:val="a4"/>
    <w:semiHidden/>
    <w:rsid w:val="00154680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4"/>
    <w:next w:val="a4"/>
    <w:semiHidden/>
    <w:rsid w:val="00154680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4"/>
    <w:next w:val="a4"/>
    <w:semiHidden/>
    <w:rsid w:val="00154680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4"/>
    <w:next w:val="a4"/>
    <w:semiHidden/>
    <w:rsid w:val="00154680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4"/>
    <w:next w:val="a4"/>
    <w:semiHidden/>
    <w:rsid w:val="00154680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4"/>
    <w:next w:val="a4"/>
    <w:semiHidden/>
    <w:rsid w:val="00154680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4"/>
    <w:next w:val="a4"/>
    <w:semiHidden/>
    <w:rsid w:val="00154680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4"/>
    <w:semiHidden/>
    <w:rsid w:val="00154680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character" w:customStyle="1" w:styleId="CompteRendu">
    <w:name w:val="Compte Rendu 字元 字元"/>
    <w:semiHidden/>
    <w:rsid w:val="00154680"/>
    <w:rPr>
      <w:rFonts w:eastAsia="Arial"/>
      <w:b/>
      <w:bCs/>
      <w:kern w:val="52"/>
      <w:sz w:val="32"/>
      <w:szCs w:val="40"/>
      <w:lang w:val="en-US" w:eastAsia="zh-TW" w:bidi="ar-SA"/>
    </w:rPr>
  </w:style>
  <w:style w:type="character" w:customStyle="1" w:styleId="CompteRendu1">
    <w:name w:val="Compte Rendu 字元 字元1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paragraph" w:customStyle="1" w:styleId="ContentsLine">
    <w:name w:val="Contents Line"/>
    <w:autoRedefine/>
    <w:semiHidden/>
    <w:rsid w:val="00154680"/>
    <w:pPr>
      <w:spacing w:line="300" w:lineRule="atLeast"/>
      <w:ind w:left="629" w:hanging="629"/>
    </w:pPr>
    <w:rPr>
      <w:noProof/>
    </w:rPr>
  </w:style>
  <w:style w:type="paragraph" w:customStyle="1" w:styleId="ContenuTableau">
    <w:name w:val="ContenuTableau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Zurich Ex BT" w:hAnsi="Zurich Ex BT" w:cs="Times New Roman"/>
      <w:sz w:val="16"/>
      <w:lang w:val="fr-FR" w:eastAsia="fr-FR"/>
    </w:rPr>
  </w:style>
  <w:style w:type="paragraph" w:customStyle="1" w:styleId="CopyrightHeader">
    <w:name w:val="CopyrightHeader"/>
    <w:basedOn w:val="a4"/>
    <w:semiHidden/>
    <w:rsid w:val="00154680"/>
    <w:rPr>
      <w:rFonts w:eastAsia="Tahoma"/>
    </w:rPr>
  </w:style>
  <w:style w:type="paragraph" w:customStyle="1" w:styleId="Default">
    <w:name w:val="Default"/>
    <w:semiHidden/>
    <w:rsid w:val="00154680"/>
    <w:pPr>
      <w:autoSpaceDE w:val="0"/>
      <w:autoSpaceDN w:val="0"/>
      <w:adjustRightInd w:val="0"/>
      <w:spacing w:line="300" w:lineRule="atLeast"/>
      <w:ind w:left="629" w:hanging="629"/>
    </w:pPr>
    <w:rPr>
      <w:rFonts w:ascii="Arial" w:eastAsia="Times New Roman" w:hAnsi="Arial" w:cs="Arial"/>
      <w:lang w:val="fr-FR" w:eastAsia="fr-FR"/>
    </w:rPr>
  </w:style>
  <w:style w:type="paragraph" w:customStyle="1" w:styleId="DenseText">
    <w:name w:val="DenseText"/>
    <w:basedOn w:val="a4"/>
    <w:semiHidden/>
    <w:rsid w:val="00154680"/>
    <w:rPr>
      <w:rFonts w:ascii="Courier New" w:hAnsi="Courier New"/>
      <w:szCs w:val="22"/>
    </w:rPr>
  </w:style>
  <w:style w:type="paragraph" w:customStyle="1" w:styleId="DescContinue0">
    <w:name w:val="DescContinue 0"/>
    <w:basedOn w:val="a4"/>
    <w:next w:val="a4"/>
    <w:semiHidden/>
    <w:rsid w:val="00154680"/>
  </w:style>
  <w:style w:type="paragraph" w:customStyle="1" w:styleId="DescContinue1">
    <w:name w:val="DescContinue 1"/>
    <w:basedOn w:val="a4"/>
    <w:next w:val="a4"/>
    <w:semiHidden/>
    <w:rsid w:val="00154680"/>
    <w:pPr>
      <w:ind w:left="360"/>
    </w:pPr>
  </w:style>
  <w:style w:type="paragraph" w:customStyle="1" w:styleId="DescContinue2">
    <w:name w:val="DescContinue 2"/>
    <w:basedOn w:val="a4"/>
    <w:next w:val="a4"/>
    <w:semiHidden/>
    <w:rsid w:val="00154680"/>
    <w:pPr>
      <w:ind w:left="720"/>
    </w:pPr>
  </w:style>
  <w:style w:type="paragraph" w:customStyle="1" w:styleId="DescContinue3">
    <w:name w:val="DescContinue 3"/>
    <w:basedOn w:val="a4"/>
    <w:next w:val="a4"/>
    <w:semiHidden/>
    <w:rsid w:val="00154680"/>
    <w:pPr>
      <w:ind w:left="1080"/>
    </w:pPr>
  </w:style>
  <w:style w:type="paragraph" w:customStyle="1" w:styleId="DescContinue4">
    <w:name w:val="DescContinue 4"/>
    <w:basedOn w:val="a4"/>
    <w:next w:val="a4"/>
    <w:semiHidden/>
    <w:rsid w:val="00154680"/>
    <w:pPr>
      <w:ind w:left="1440"/>
    </w:pPr>
  </w:style>
  <w:style w:type="paragraph" w:customStyle="1" w:styleId="DescContinue5">
    <w:name w:val="DescContinue 5"/>
    <w:basedOn w:val="a4"/>
    <w:next w:val="a4"/>
    <w:semiHidden/>
    <w:rsid w:val="00154680"/>
    <w:pPr>
      <w:ind w:left="1800"/>
    </w:pPr>
  </w:style>
  <w:style w:type="paragraph" w:customStyle="1" w:styleId="DescContinue6">
    <w:name w:val="DescContinue 6"/>
    <w:basedOn w:val="a4"/>
    <w:next w:val="a4"/>
    <w:semiHidden/>
    <w:rsid w:val="00154680"/>
    <w:pPr>
      <w:ind w:left="2160"/>
    </w:pPr>
  </w:style>
  <w:style w:type="paragraph" w:customStyle="1" w:styleId="DescContinue7">
    <w:name w:val="DescContinue 7"/>
    <w:basedOn w:val="a4"/>
    <w:next w:val="a4"/>
    <w:semiHidden/>
    <w:rsid w:val="00154680"/>
    <w:pPr>
      <w:ind w:left="2520"/>
    </w:pPr>
  </w:style>
  <w:style w:type="paragraph" w:customStyle="1" w:styleId="DescContinue8">
    <w:name w:val="DescContinue 8"/>
    <w:basedOn w:val="a4"/>
    <w:next w:val="a4"/>
    <w:semiHidden/>
    <w:rsid w:val="00154680"/>
    <w:pPr>
      <w:ind w:left="2880"/>
    </w:pPr>
  </w:style>
  <w:style w:type="paragraph" w:customStyle="1" w:styleId="DescContinue9">
    <w:name w:val="DescContinue 9"/>
    <w:basedOn w:val="a4"/>
    <w:semiHidden/>
    <w:rsid w:val="00154680"/>
    <w:pPr>
      <w:ind w:left="3240"/>
    </w:pPr>
  </w:style>
  <w:style w:type="paragraph" w:customStyle="1" w:styleId="Dossier">
    <w:name w:val="Dossier"/>
    <w:basedOn w:val="ab"/>
    <w:semiHidden/>
    <w:rsid w:val="00154680"/>
    <w:pPr>
      <w:widowControl/>
      <w:tabs>
        <w:tab w:val="clear" w:pos="4153"/>
        <w:tab w:val="clear" w:pos="8306"/>
        <w:tab w:val="center" w:pos="4536"/>
        <w:tab w:val="right" w:pos="9072"/>
      </w:tabs>
      <w:adjustRightInd/>
      <w:snapToGrid/>
      <w:spacing w:after="120" w:line="360" w:lineRule="auto"/>
      <w:textAlignment w:val="auto"/>
    </w:pPr>
    <w:rPr>
      <w:rFonts w:ascii="Zurich Ex BT" w:hAnsi="Zurich Ex BT" w:cs="Times New Roman"/>
      <w:lang w:eastAsia="fr-FR"/>
    </w:rPr>
  </w:style>
  <w:style w:type="paragraph" w:customStyle="1" w:styleId="DSTitle1">
    <w:name w:val="DS Title 1"/>
    <w:basedOn w:val="a4"/>
    <w:autoRedefine/>
    <w:semiHidden/>
    <w:rsid w:val="00154680"/>
    <w:pPr>
      <w:widowControl/>
      <w:spacing w:before="60" w:after="120" w:line="360" w:lineRule="atLeast"/>
      <w:outlineLvl w:val="1"/>
    </w:pPr>
    <w:rPr>
      <w:rFonts w:ascii="Arial" w:eastAsia="DFLiHeiBold" w:hAnsi="Arial" w:cs="Arial"/>
      <w:b/>
      <w:bCs/>
      <w:color w:val="0000FF"/>
      <w:sz w:val="56"/>
      <w:szCs w:val="56"/>
    </w:rPr>
  </w:style>
  <w:style w:type="paragraph" w:customStyle="1" w:styleId="DSTitle2">
    <w:name w:val="DS Title 2"/>
    <w:semiHidden/>
    <w:rsid w:val="00154680"/>
    <w:pPr>
      <w:spacing w:line="300" w:lineRule="atLeast"/>
      <w:ind w:left="576" w:hanging="576"/>
    </w:pPr>
    <w:rPr>
      <w:rFonts w:ascii="Arial" w:hAnsi="Arial" w:cs="Arial"/>
      <w:i/>
      <w:iCs/>
      <w:sz w:val="32"/>
      <w:szCs w:val="32"/>
    </w:rPr>
  </w:style>
  <w:style w:type="paragraph" w:customStyle="1" w:styleId="enum1">
    <w:name w:val="enum1"/>
    <w:basedOn w:val="a4"/>
    <w:autoRedefine/>
    <w:semiHidden/>
    <w:rsid w:val="00154680"/>
    <w:pPr>
      <w:widowControl/>
      <w:tabs>
        <w:tab w:val="num" w:pos="360"/>
      </w:tabs>
      <w:adjustRightInd/>
      <w:spacing w:line="240" w:lineRule="auto"/>
      <w:ind w:left="360" w:hanging="360"/>
      <w:textAlignment w:val="auto"/>
    </w:pPr>
    <w:rPr>
      <w:rFonts w:ascii="Arial" w:hAnsi="Arial" w:cs="Arial"/>
      <w:sz w:val="24"/>
      <w:szCs w:val="24"/>
      <w:lang w:val="fr-FR" w:eastAsia="fr-FR"/>
    </w:rPr>
  </w:style>
  <w:style w:type="paragraph" w:customStyle="1" w:styleId="Enumeration">
    <w:name w:val="Enumeration"/>
    <w:basedOn w:val="a4"/>
    <w:semiHidden/>
    <w:rsid w:val="00154680"/>
    <w:pPr>
      <w:keepNext/>
      <w:numPr>
        <w:numId w:val="3"/>
      </w:numPr>
      <w:spacing w:after="60"/>
      <w:jc w:val="both"/>
    </w:pPr>
    <w:rPr>
      <w:rFonts w:ascii="Zurich Ex BT" w:eastAsia="宋体" w:hAnsi="Zurich Ex BT" w:cs="Times New Roman"/>
      <w:lang w:val="en-CA"/>
    </w:rPr>
  </w:style>
  <w:style w:type="paragraph" w:customStyle="1" w:styleId="Enumration1">
    <w:name w:val="Enumération1"/>
    <w:basedOn w:val="a4"/>
    <w:semiHidden/>
    <w:rsid w:val="00154680"/>
    <w:pPr>
      <w:widowControl/>
      <w:tabs>
        <w:tab w:val="left" w:pos="284"/>
      </w:tabs>
      <w:adjustRightInd/>
      <w:spacing w:after="120" w:line="240" w:lineRule="auto"/>
      <w:ind w:left="284" w:hanging="1"/>
      <w:textAlignment w:val="auto"/>
    </w:pPr>
    <w:rPr>
      <w:rFonts w:ascii="Zurich Ex BT" w:eastAsia="宋体" w:hAnsi="Zurich Ex BT" w:cs="Times New Roman"/>
      <w:lang w:val="en-CA" w:eastAsia="fr-FR"/>
    </w:rPr>
  </w:style>
  <w:style w:type="paragraph" w:customStyle="1" w:styleId="Enumeration2">
    <w:name w:val="Enumeration2"/>
    <w:basedOn w:val="a4"/>
    <w:semiHidden/>
    <w:rsid w:val="00154680"/>
    <w:pPr>
      <w:keepNext/>
      <w:numPr>
        <w:ilvl w:val="1"/>
        <w:numId w:val="4"/>
      </w:numPr>
      <w:tabs>
        <w:tab w:val="left" w:pos="851"/>
        <w:tab w:val="left" w:pos="2552"/>
      </w:tabs>
      <w:jc w:val="both"/>
    </w:pPr>
    <w:rPr>
      <w:rFonts w:ascii="Zurich Ex BT" w:eastAsia="宋体" w:hAnsi="Zurich Ex BT" w:cs="Times New Roman"/>
    </w:rPr>
  </w:style>
  <w:style w:type="paragraph" w:customStyle="1" w:styleId="Enumration2">
    <w:name w:val="Enumération2"/>
    <w:basedOn w:val="Enumration1"/>
    <w:semiHidden/>
    <w:rsid w:val="00154680"/>
    <w:pPr>
      <w:ind w:left="3402" w:hanging="284"/>
    </w:pPr>
    <w:rPr>
      <w:rFonts w:ascii="Arial" w:eastAsia="Times New Roman" w:hAnsi="Arial"/>
      <w:sz w:val="22"/>
      <w:lang w:val="fr-FR"/>
    </w:rPr>
  </w:style>
  <w:style w:type="paragraph" w:customStyle="1" w:styleId="Enumeration3">
    <w:name w:val="Enumeration3"/>
    <w:basedOn w:val="Enumeration2"/>
    <w:semiHidden/>
    <w:rsid w:val="00154680"/>
    <w:pPr>
      <w:numPr>
        <w:ilvl w:val="0"/>
        <w:numId w:val="5"/>
      </w:numPr>
    </w:pPr>
  </w:style>
  <w:style w:type="paragraph" w:customStyle="1" w:styleId="Estilo1">
    <w:name w:val="Estilo1"/>
    <w:basedOn w:val="a4"/>
    <w:semiHidden/>
    <w:rsid w:val="00154680"/>
    <w:pPr>
      <w:widowControl/>
      <w:tabs>
        <w:tab w:val="num" w:pos="720"/>
      </w:tabs>
      <w:adjustRightInd/>
      <w:spacing w:after="120" w:line="240" w:lineRule="auto"/>
      <w:ind w:left="720" w:hanging="360"/>
      <w:textAlignment w:val="auto"/>
    </w:pPr>
    <w:rPr>
      <w:rFonts w:ascii="Times New Roman" w:hAnsi="Times New Roman" w:cs="Times New Roman"/>
      <w:lang w:eastAsia="fr-FR"/>
    </w:rPr>
  </w:style>
  <w:style w:type="paragraph" w:customStyle="1" w:styleId="figure0">
    <w:name w:val="figure"/>
    <w:basedOn w:val="a4"/>
    <w:next w:val="a4"/>
    <w:semiHidden/>
    <w:rsid w:val="00154680"/>
    <w:pPr>
      <w:adjustRightInd/>
      <w:spacing w:line="240" w:lineRule="auto"/>
      <w:jc w:val="center"/>
      <w:textAlignment w:val="auto"/>
    </w:pPr>
    <w:rPr>
      <w:rFonts w:ascii="Arial" w:hAnsi="Arial" w:cs="Times New Roman"/>
      <w:bCs/>
      <w:kern w:val="2"/>
      <w:sz w:val="24"/>
      <w:szCs w:val="24"/>
    </w:rPr>
  </w:style>
  <w:style w:type="paragraph" w:customStyle="1" w:styleId="figurefortoc">
    <w:name w:val="figure for toc"/>
    <w:basedOn w:val="a4"/>
    <w:semiHidden/>
    <w:rsid w:val="00154680"/>
    <w:pPr>
      <w:jc w:val="center"/>
    </w:pPr>
    <w:rPr>
      <w:color w:val="0000FF"/>
    </w:rPr>
  </w:style>
  <w:style w:type="paragraph" w:customStyle="1" w:styleId="font5">
    <w:name w:val="font5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PMingLiU" w:hAnsi="PMingLiU" w:cs="PMingLiU"/>
      <w:sz w:val="18"/>
      <w:szCs w:val="18"/>
    </w:rPr>
  </w:style>
  <w:style w:type="paragraph" w:customStyle="1" w:styleId="font6">
    <w:name w:val="font6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eastAsia="宋体" w:hAnsi="宋体" w:cs="PMingLiU"/>
    </w:rPr>
  </w:style>
  <w:style w:type="paragraph" w:customStyle="1" w:styleId="font7">
    <w:name w:val="font7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paragraph" w:customStyle="1" w:styleId="font8">
    <w:name w:val="font8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character" w:customStyle="1" w:styleId="footerodd">
    <w:name w:val="footer odd 字元 字元"/>
    <w:semiHidden/>
    <w:rsid w:val="00154680"/>
    <w:rPr>
      <w:rFonts w:ascii="Tahoma" w:eastAsia="PMingLiU" w:hAnsi="Tahoma" w:cs="Tahoma"/>
      <w:color w:val="0000FF"/>
      <w:sz w:val="16"/>
      <w:lang w:val="en-US" w:eastAsia="zh-TW" w:bidi="ar-SA"/>
    </w:rPr>
  </w:style>
  <w:style w:type="paragraph" w:customStyle="1" w:styleId="forTOC">
    <w:name w:val="for TOC"/>
    <w:basedOn w:val="a4"/>
    <w:semiHidden/>
    <w:rsid w:val="00154680"/>
    <w:rPr>
      <w:rFonts w:eastAsia="Tahoma"/>
      <w:color w:val="0000FF"/>
      <w:sz w:val="24"/>
      <w:szCs w:val="24"/>
    </w:rPr>
  </w:style>
  <w:style w:type="paragraph" w:customStyle="1" w:styleId="GroupHeader">
    <w:name w:val="GroupHeader"/>
    <w:basedOn w:val="a4"/>
    <w:semiHidden/>
    <w:rsid w:val="00154680"/>
    <w:pPr>
      <w:keepNext/>
      <w:spacing w:before="120" w:after="60"/>
      <w:ind w:left="360"/>
    </w:pPr>
    <w:rPr>
      <w:rFonts w:ascii="Arial" w:hAnsi="Arial" w:cs="Arial"/>
      <w:b/>
      <w:bCs/>
    </w:rPr>
  </w:style>
  <w:style w:type="character" w:customStyle="1" w:styleId="Heading2Char">
    <w:name w:val="Heading 2 Char"/>
    <w:semiHidden/>
    <w:rsid w:val="00154680"/>
    <w:rPr>
      <w:rFonts w:ascii="Arial" w:hAnsi="Arial" w:cs="Arial"/>
      <w:b/>
      <w:bCs/>
      <w:iCs/>
      <w:sz w:val="26"/>
      <w:szCs w:val="28"/>
      <w:lang w:val="en-GB" w:eastAsia="fr-FR" w:bidi="ar-SA"/>
    </w:rPr>
  </w:style>
  <w:style w:type="paragraph" w:customStyle="1" w:styleId="Heading1">
    <w:name w:val="Heading1"/>
    <w:basedOn w:val="10"/>
    <w:autoRedefine/>
    <w:semiHidden/>
    <w:rsid w:val="00154680"/>
    <w:pPr>
      <w:widowControl w:val="0"/>
      <w:tabs>
        <w:tab w:val="clear" w:pos="425"/>
        <w:tab w:val="num" w:pos="55"/>
      </w:tabs>
      <w:spacing w:before="240"/>
      <w:ind w:left="55" w:hanging="480"/>
    </w:pPr>
    <w:rPr>
      <w:rFonts w:ascii="Times New Roman" w:eastAsia="Times New Roman" w:hAnsi="Times New Roman" w:cs="Times New Roman"/>
      <w:b w:val="0"/>
      <w:bCs/>
      <w:caps/>
      <w:noProof w:val="0"/>
      <w:spacing w:val="0"/>
      <w:sz w:val="36"/>
      <w:szCs w:val="36"/>
    </w:rPr>
  </w:style>
  <w:style w:type="paragraph" w:customStyle="1" w:styleId="Heading2">
    <w:name w:val="Heading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</w:pPr>
    <w:rPr>
      <w:rFonts w:ascii="Times New Roman" w:eastAsia="Times New Roman" w:hAnsi="Times New Roman" w:cs="Times New Roman"/>
      <w:kern w:val="2"/>
      <w:sz w:val="32"/>
      <w:szCs w:val="24"/>
    </w:rPr>
  </w:style>
  <w:style w:type="paragraph" w:customStyle="1" w:styleId="LatexTOC0">
    <w:name w:val="LatexTOC 0"/>
    <w:basedOn w:val="a4"/>
    <w:next w:val="a4"/>
    <w:semiHidden/>
    <w:rsid w:val="00154680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4"/>
    <w:next w:val="20"/>
    <w:autoRedefine/>
    <w:semiHidden/>
    <w:rsid w:val="00154680"/>
    <w:pPr>
      <w:tabs>
        <w:tab w:val="right" w:leader="dot" w:pos="9897"/>
      </w:tabs>
      <w:spacing w:before="27" w:after="27"/>
      <w:ind w:left="360"/>
    </w:pPr>
    <w:rPr>
      <w:bCs/>
    </w:rPr>
  </w:style>
  <w:style w:type="paragraph" w:customStyle="1" w:styleId="LatexTOC2">
    <w:name w:val="LatexTOC 2"/>
    <w:basedOn w:val="a4"/>
    <w:next w:val="30"/>
    <w:semiHidden/>
    <w:rsid w:val="00154680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4"/>
    <w:next w:val="41"/>
    <w:semiHidden/>
    <w:rsid w:val="00154680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4"/>
    <w:next w:val="50"/>
    <w:semiHidden/>
    <w:rsid w:val="00154680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4"/>
    <w:next w:val="a4"/>
    <w:semiHidden/>
    <w:rsid w:val="00154680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4"/>
    <w:next w:val="a4"/>
    <w:semiHidden/>
    <w:rsid w:val="00154680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4"/>
    <w:next w:val="a4"/>
    <w:semiHidden/>
    <w:rsid w:val="00154680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4"/>
    <w:next w:val="a4"/>
    <w:semiHidden/>
    <w:rsid w:val="00154680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4"/>
    <w:next w:val="a4"/>
    <w:semiHidden/>
    <w:rsid w:val="00154680"/>
    <w:pPr>
      <w:tabs>
        <w:tab w:val="right" w:leader="dot" w:pos="8640"/>
      </w:tabs>
      <w:spacing w:before="3" w:after="3"/>
      <w:ind w:left="3240"/>
    </w:pPr>
  </w:style>
  <w:style w:type="paragraph" w:customStyle="1" w:styleId="LgendeTableau">
    <w:name w:val="Légende Tableau"/>
    <w:basedOn w:val="a4"/>
    <w:next w:val="a4"/>
    <w:semiHidden/>
    <w:rsid w:val="00154680"/>
    <w:pPr>
      <w:widowControl/>
      <w:numPr>
        <w:numId w:val="7"/>
      </w:numPr>
      <w:adjustRightInd/>
      <w:spacing w:before="120" w:after="120" w:line="240" w:lineRule="auto"/>
      <w:jc w:val="center"/>
      <w:textAlignment w:val="auto"/>
    </w:pPr>
    <w:rPr>
      <w:rFonts w:ascii="Arial" w:eastAsia="Times New Roman" w:hAnsi="Arial" w:cs="Times New Roman"/>
      <w:b/>
      <w:i/>
      <w:color w:val="046DB1"/>
      <w:sz w:val="18"/>
      <w:szCs w:val="24"/>
      <w:lang w:eastAsia="fr-FR"/>
    </w:rPr>
  </w:style>
  <w:style w:type="paragraph" w:customStyle="1" w:styleId="1">
    <w:name w:val="列表1"/>
    <w:basedOn w:val="a4"/>
    <w:semiHidden/>
    <w:rsid w:val="00154680"/>
    <w:pPr>
      <w:widowControl/>
      <w:numPr>
        <w:numId w:val="8"/>
      </w:numPr>
      <w:adjustRightInd/>
      <w:spacing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ListBullet0">
    <w:name w:val="List Bullet 0"/>
    <w:basedOn w:val="a4"/>
    <w:next w:val="a4"/>
    <w:autoRedefine/>
    <w:semiHidden/>
    <w:rsid w:val="00154680"/>
    <w:pPr>
      <w:widowControl/>
      <w:tabs>
        <w:tab w:val="num" w:pos="378"/>
      </w:tabs>
      <w:autoSpaceDE w:val="0"/>
      <w:autoSpaceDN w:val="0"/>
      <w:adjustRightInd/>
      <w:ind w:left="357" w:hanging="357"/>
      <w:textAlignment w:val="auto"/>
    </w:pPr>
  </w:style>
  <w:style w:type="paragraph" w:customStyle="1" w:styleId="ListBullet1">
    <w:name w:val="List Bullet 1"/>
    <w:basedOn w:val="a4"/>
    <w:next w:val="20"/>
    <w:autoRedefine/>
    <w:semiHidden/>
    <w:rsid w:val="00154680"/>
    <w:pPr>
      <w:widowControl/>
      <w:tabs>
        <w:tab w:val="left" w:pos="812"/>
      </w:tabs>
      <w:autoSpaceDE w:val="0"/>
      <w:autoSpaceDN w:val="0"/>
      <w:adjustRightInd/>
      <w:ind w:left="811" w:hanging="431"/>
      <w:textAlignment w:val="auto"/>
    </w:pPr>
  </w:style>
  <w:style w:type="paragraph" w:customStyle="1" w:styleId="ListBullet6">
    <w:name w:val="List Bullet 6"/>
    <w:basedOn w:val="a4"/>
    <w:next w:val="a4"/>
    <w:autoRedefine/>
    <w:semiHidden/>
    <w:rsid w:val="00154680"/>
    <w:pPr>
      <w:tabs>
        <w:tab w:val="num" w:pos="2520"/>
      </w:tabs>
    </w:pPr>
  </w:style>
  <w:style w:type="paragraph" w:customStyle="1" w:styleId="ListBullet7">
    <w:name w:val="List Bullet 7"/>
    <w:basedOn w:val="a4"/>
    <w:next w:val="a4"/>
    <w:autoRedefine/>
    <w:semiHidden/>
    <w:rsid w:val="00154680"/>
    <w:pPr>
      <w:tabs>
        <w:tab w:val="num" w:pos="2880"/>
      </w:tabs>
    </w:pPr>
  </w:style>
  <w:style w:type="paragraph" w:customStyle="1" w:styleId="ListBullet8">
    <w:name w:val="List Bullet 8"/>
    <w:basedOn w:val="a4"/>
    <w:next w:val="a4"/>
    <w:autoRedefine/>
    <w:semiHidden/>
    <w:rsid w:val="00154680"/>
    <w:pPr>
      <w:tabs>
        <w:tab w:val="num" w:pos="3240"/>
      </w:tabs>
    </w:pPr>
  </w:style>
  <w:style w:type="paragraph" w:customStyle="1" w:styleId="ListBullet9">
    <w:name w:val="List Bullet 9"/>
    <w:basedOn w:val="a4"/>
    <w:autoRedefine/>
    <w:semiHidden/>
    <w:rsid w:val="00154680"/>
    <w:pPr>
      <w:tabs>
        <w:tab w:val="num" w:pos="3600"/>
      </w:tabs>
    </w:pPr>
  </w:style>
  <w:style w:type="paragraph" w:customStyle="1" w:styleId="ListContinue0">
    <w:name w:val="List Continue 0"/>
    <w:basedOn w:val="a4"/>
    <w:next w:val="a4"/>
    <w:semiHidden/>
    <w:rsid w:val="00154680"/>
    <w:pPr>
      <w:spacing w:before="30" w:after="60"/>
      <w:jc w:val="both"/>
    </w:pPr>
  </w:style>
  <w:style w:type="paragraph" w:customStyle="1" w:styleId="ListContinue1">
    <w:name w:val="List Continue 1"/>
    <w:basedOn w:val="a4"/>
    <w:next w:val="2f"/>
    <w:semiHidden/>
    <w:rsid w:val="00154680"/>
    <w:pPr>
      <w:tabs>
        <w:tab w:val="num" w:pos="381"/>
      </w:tabs>
      <w:spacing w:before="30" w:after="60"/>
      <w:ind w:left="644" w:hanging="644"/>
      <w:jc w:val="both"/>
    </w:pPr>
    <w:rPr>
      <w:b/>
    </w:rPr>
  </w:style>
  <w:style w:type="paragraph" w:customStyle="1" w:styleId="ListContinue6">
    <w:name w:val="List Continue 6"/>
    <w:basedOn w:val="a4"/>
    <w:next w:val="a4"/>
    <w:semiHidden/>
    <w:rsid w:val="00154680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4"/>
    <w:next w:val="a4"/>
    <w:semiHidden/>
    <w:rsid w:val="00154680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4"/>
    <w:next w:val="a4"/>
    <w:semiHidden/>
    <w:rsid w:val="00154680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4"/>
    <w:semiHidden/>
    <w:rsid w:val="00154680"/>
    <w:pPr>
      <w:spacing w:before="30" w:after="60"/>
      <w:ind w:left="3240"/>
      <w:jc w:val="both"/>
    </w:pPr>
  </w:style>
  <w:style w:type="paragraph" w:customStyle="1" w:styleId="ListEnum0">
    <w:name w:val="List Enum 0"/>
    <w:basedOn w:val="a4"/>
    <w:next w:val="a4"/>
    <w:autoRedefine/>
    <w:semiHidden/>
    <w:rsid w:val="00154680"/>
    <w:pPr>
      <w:ind w:left="360" w:hanging="360"/>
    </w:pPr>
  </w:style>
  <w:style w:type="paragraph" w:customStyle="1" w:styleId="ListEnum1">
    <w:name w:val="List Enum 1"/>
    <w:basedOn w:val="a4"/>
    <w:next w:val="a4"/>
    <w:autoRedefine/>
    <w:semiHidden/>
    <w:rsid w:val="00154680"/>
    <w:pPr>
      <w:ind w:left="720" w:hanging="360"/>
    </w:pPr>
  </w:style>
  <w:style w:type="paragraph" w:customStyle="1" w:styleId="ListEnum2">
    <w:name w:val="List Enum 2"/>
    <w:basedOn w:val="a4"/>
    <w:next w:val="a4"/>
    <w:autoRedefine/>
    <w:semiHidden/>
    <w:rsid w:val="00154680"/>
    <w:pPr>
      <w:ind w:left="1080" w:hanging="360"/>
    </w:pPr>
  </w:style>
  <w:style w:type="paragraph" w:customStyle="1" w:styleId="ListEnum3">
    <w:name w:val="List Enum 3"/>
    <w:basedOn w:val="a4"/>
    <w:next w:val="a4"/>
    <w:autoRedefine/>
    <w:semiHidden/>
    <w:rsid w:val="00154680"/>
    <w:pPr>
      <w:ind w:left="1440" w:hanging="360"/>
    </w:pPr>
  </w:style>
  <w:style w:type="paragraph" w:customStyle="1" w:styleId="ListEnum4">
    <w:name w:val="List Enum 4"/>
    <w:basedOn w:val="a4"/>
    <w:next w:val="a4"/>
    <w:autoRedefine/>
    <w:semiHidden/>
    <w:rsid w:val="00154680"/>
    <w:pPr>
      <w:ind w:left="1800" w:hanging="360"/>
    </w:pPr>
  </w:style>
  <w:style w:type="paragraph" w:customStyle="1" w:styleId="ListEnum5">
    <w:name w:val="List Enum 5"/>
    <w:basedOn w:val="a4"/>
    <w:next w:val="a4"/>
    <w:autoRedefine/>
    <w:semiHidden/>
    <w:rsid w:val="00154680"/>
    <w:pPr>
      <w:ind w:left="2160" w:hanging="360"/>
    </w:pPr>
  </w:style>
  <w:style w:type="paragraph" w:customStyle="1" w:styleId="ListEnum51">
    <w:name w:val="List Enum 51"/>
    <w:basedOn w:val="a4"/>
    <w:autoRedefine/>
    <w:semiHidden/>
    <w:rsid w:val="00154680"/>
    <w:pPr>
      <w:ind w:left="2520" w:hanging="360"/>
    </w:pPr>
  </w:style>
  <w:style w:type="paragraph" w:customStyle="1" w:styleId="ListEnum7">
    <w:name w:val="List Enum 7"/>
    <w:basedOn w:val="a4"/>
    <w:next w:val="a4"/>
    <w:autoRedefine/>
    <w:semiHidden/>
    <w:rsid w:val="00154680"/>
    <w:pPr>
      <w:ind w:left="2880" w:hanging="360"/>
    </w:pPr>
  </w:style>
  <w:style w:type="paragraph" w:customStyle="1" w:styleId="ListEnum8">
    <w:name w:val="List Enum 8"/>
    <w:basedOn w:val="a4"/>
    <w:next w:val="a4"/>
    <w:autoRedefine/>
    <w:semiHidden/>
    <w:rsid w:val="00154680"/>
    <w:pPr>
      <w:ind w:left="3240" w:hanging="360"/>
    </w:pPr>
  </w:style>
  <w:style w:type="paragraph" w:customStyle="1" w:styleId="ListEnum9">
    <w:name w:val="List Enum 9"/>
    <w:basedOn w:val="a4"/>
    <w:autoRedefine/>
    <w:semiHidden/>
    <w:rsid w:val="00154680"/>
    <w:pPr>
      <w:ind w:left="3600" w:hanging="360"/>
    </w:pPr>
  </w:style>
  <w:style w:type="table" w:customStyle="1" w:styleId="MStarStandard">
    <w:name w:val="MStarStandard"/>
    <w:basedOn w:val="a6"/>
    <w:semiHidden/>
    <w:rsid w:val="00154680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Normal8pt">
    <w:name w:val="Normal + 8 pt"/>
    <w:aliases w:val="Bold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caps/>
      <w:sz w:val="16"/>
      <w:szCs w:val="16"/>
      <w:lang w:val="en-GB" w:eastAsia="fr-FR"/>
    </w:rPr>
  </w:style>
  <w:style w:type="paragraph" w:customStyle="1" w:styleId="Normal3">
    <w:name w:val="Normal 3"/>
    <w:basedOn w:val="a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NormalTableau">
    <w:name w:val="Normal Tableau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Norml">
    <w:name w:val="Norml"/>
    <w:basedOn w:val="a8"/>
    <w:semiHidden/>
    <w:rsid w:val="00154680"/>
    <w:pPr>
      <w:tabs>
        <w:tab w:val="clear" w:pos="4998"/>
        <w:tab w:val="center" w:pos="4536"/>
        <w:tab w:val="center" w:pos="5000"/>
        <w:tab w:val="right" w:pos="9072"/>
      </w:tabs>
      <w:snapToGrid/>
      <w:spacing w:line="240" w:lineRule="exact"/>
      <w:jc w:val="both"/>
    </w:pPr>
  </w:style>
  <w:style w:type="paragraph" w:customStyle="1" w:styleId="numberedlist">
    <w:name w:val="numbered list"/>
    <w:basedOn w:val="a4"/>
    <w:semiHidden/>
    <w:rsid w:val="00154680"/>
    <w:pPr>
      <w:widowControl/>
      <w:numPr>
        <w:numId w:val="9"/>
      </w:numPr>
      <w:adjustRightInd/>
      <w:spacing w:before="105" w:after="75"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puce1">
    <w:name w:val="puce1"/>
    <w:basedOn w:val="a4"/>
    <w:semiHidden/>
    <w:rsid w:val="00154680"/>
    <w:pPr>
      <w:spacing w:after="120"/>
    </w:pPr>
    <w:rPr>
      <w:rFonts w:ascii="Zurich Ex BT" w:eastAsia="Tahoma" w:hAnsi="Zurich Ex BT" w:cs="Times New Roman"/>
      <w:noProof/>
    </w:rPr>
  </w:style>
  <w:style w:type="paragraph" w:customStyle="1" w:styleId="Registers">
    <w:name w:val="Registers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hAnsi="Arial" w:cs="Times New Roman"/>
      <w:sz w:val="22"/>
      <w:lang w:val="en-GB" w:eastAsia="en-US"/>
    </w:rPr>
  </w:style>
  <w:style w:type="paragraph" w:customStyle="1" w:styleId="RegMap">
    <w:name w:val="RegMap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rsum">
    <w:name w:val="résumé"/>
    <w:semiHidden/>
    <w:rsid w:val="00154680"/>
    <w:pPr>
      <w:spacing w:line="300" w:lineRule="atLeast"/>
      <w:ind w:left="1701" w:hanging="629"/>
    </w:pPr>
    <w:rPr>
      <w:rFonts w:ascii="Zurich Ex BT" w:hAnsi="Zurich Ex BT"/>
      <w:noProof/>
      <w:sz w:val="18"/>
      <w:lang w:val="fr-FR" w:eastAsia="fr-FR"/>
    </w:rPr>
  </w:style>
  <w:style w:type="paragraph" w:customStyle="1" w:styleId="RevisionConent">
    <w:name w:val="Revision Conent"/>
    <w:basedOn w:val="a4"/>
    <w:semiHidden/>
    <w:rsid w:val="00154680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="Times New Roman" w:eastAsia="Times New Roman" w:hAnsi="Times New Roman" w:cs="Times New Roman"/>
      <w:bCs/>
      <w:kern w:val="2"/>
    </w:rPr>
  </w:style>
  <w:style w:type="paragraph" w:customStyle="1" w:styleId="RevisionHistory">
    <w:name w:val="Revision History"/>
    <w:basedOn w:val="a4"/>
    <w:semiHidden/>
    <w:rsid w:val="00154680"/>
    <w:pPr>
      <w:tabs>
        <w:tab w:val="left" w:pos="540"/>
      </w:tabs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ommaire">
    <w:name w:val="Sommaire"/>
    <w:semiHidden/>
    <w:rsid w:val="00154680"/>
    <w:pPr>
      <w:tabs>
        <w:tab w:val="center" w:pos="1701"/>
        <w:tab w:val="right" w:pos="8931"/>
        <w:tab w:val="right" w:pos="10773"/>
      </w:tabs>
      <w:spacing w:before="480" w:after="480" w:line="300" w:lineRule="atLeast"/>
      <w:ind w:left="3402" w:hanging="629"/>
    </w:pPr>
    <w:rPr>
      <w:rFonts w:ascii="Zurich UBlkEx BT" w:hAnsi="Zurich UBlkEx BT"/>
      <w:noProof/>
      <w:sz w:val="32"/>
      <w:lang w:val="fr-FR" w:eastAsia="fr-FR"/>
    </w:rPr>
  </w:style>
  <w:style w:type="paragraph" w:customStyle="1" w:styleId="SpecHeading2">
    <w:name w:val="Spec Heading 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  <w:outlineLvl w:val="2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pecTItle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PMingLiU"/>
      <w:bCs/>
      <w:kern w:val="2"/>
      <w:sz w:val="40"/>
    </w:rPr>
  </w:style>
  <w:style w:type="paragraph" w:customStyle="1" w:styleId="SpecTitle0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Times New Roman"/>
      <w:kern w:val="2"/>
      <w:sz w:val="52"/>
      <w:szCs w:val="52"/>
    </w:rPr>
  </w:style>
  <w:style w:type="numbering" w:customStyle="1" w:styleId="StyleBulleted">
    <w:name w:val="Style Bulleted"/>
    <w:semiHidden/>
    <w:rsid w:val="00154680"/>
    <w:pPr>
      <w:numPr>
        <w:numId w:val="10"/>
      </w:numPr>
    </w:pPr>
  </w:style>
  <w:style w:type="paragraph" w:customStyle="1" w:styleId="StyleCaptionAsian">
    <w:name w:val="Style Caption + (Asian) 新細明體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styleId="afff4">
    <w:name w:val="caption"/>
    <w:basedOn w:val="a4"/>
    <w:next w:val="a4"/>
    <w:link w:val="Char1"/>
    <w:autoRedefine/>
    <w:qFormat/>
    <w:rsid w:val="00673CCB"/>
    <w:pPr>
      <w:jc w:val="center"/>
    </w:pPr>
    <w:rPr>
      <w:rFonts w:eastAsia="Tahoma"/>
    </w:rPr>
  </w:style>
  <w:style w:type="paragraph" w:customStyle="1" w:styleId="StyleCaptionAsian1">
    <w:name w:val="Style Caption + (Asian) 新細明體1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customStyle="1" w:styleId="StyleCaption10pt">
    <w:name w:val="Style Caption + 10 pt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StyleCaptionCentered">
    <w:name w:val="Style Caption + Centered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PMingLiU"/>
      <w:kern w:val="2"/>
      <w:sz w:val="24"/>
    </w:rPr>
  </w:style>
  <w:style w:type="paragraph" w:customStyle="1" w:styleId="StyleCentered">
    <w:name w:val="Style Centered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PMingLiU"/>
      <w:kern w:val="2"/>
      <w:sz w:val="24"/>
    </w:rPr>
  </w:style>
  <w:style w:type="numbering" w:customStyle="1" w:styleId="StyleOutlinenumbered">
    <w:name w:val="Style Outline numbered"/>
    <w:basedOn w:val="a7"/>
    <w:semiHidden/>
    <w:rsid w:val="00154680"/>
    <w:pPr>
      <w:numPr>
        <w:numId w:val="11"/>
      </w:numPr>
    </w:pPr>
  </w:style>
  <w:style w:type="paragraph" w:customStyle="1" w:styleId="Style1">
    <w:name w:val="Style1"/>
    <w:semiHidden/>
    <w:rsid w:val="00154680"/>
    <w:pPr>
      <w:spacing w:line="360" w:lineRule="auto"/>
      <w:ind w:left="629" w:hanging="629"/>
      <w:jc w:val="right"/>
    </w:pPr>
    <w:rPr>
      <w:rFonts w:ascii="Zurich Ex BT" w:hAnsi="Zurich Ex BT"/>
      <w:noProof/>
      <w:sz w:val="16"/>
      <w:lang w:val="fr-FR" w:eastAsia="fr-FR"/>
    </w:rPr>
  </w:style>
  <w:style w:type="paragraph" w:customStyle="1" w:styleId="Style2">
    <w:name w:val="Style2"/>
    <w:semiHidden/>
    <w:rsid w:val="00154680"/>
    <w:pPr>
      <w:spacing w:line="360" w:lineRule="auto"/>
      <w:ind w:left="-68" w:hanging="629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3">
    <w:name w:val="Style3"/>
    <w:semiHidden/>
    <w:rsid w:val="00154680"/>
    <w:pPr>
      <w:spacing w:line="300" w:lineRule="atLeast"/>
      <w:ind w:left="629" w:hanging="629"/>
      <w:jc w:val="both"/>
    </w:pPr>
    <w:rPr>
      <w:rFonts w:ascii="Zurich Ex BT" w:hAnsi="Zurich Ex BT"/>
      <w:noProof/>
      <w:sz w:val="16"/>
      <w:lang w:val="fr-FR" w:eastAsia="fr-FR"/>
    </w:rPr>
  </w:style>
  <w:style w:type="paragraph" w:customStyle="1" w:styleId="Style4">
    <w:name w:val="Style4"/>
    <w:semiHidden/>
    <w:rsid w:val="00154680"/>
    <w:pPr>
      <w:spacing w:line="300" w:lineRule="atLeast"/>
      <w:ind w:left="629" w:hanging="629"/>
      <w:jc w:val="center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5">
    <w:name w:val="Style5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sz w:val="16"/>
      <w:lang w:val="fr-FR" w:eastAsia="fr-FR"/>
    </w:rPr>
  </w:style>
  <w:style w:type="paragraph" w:customStyle="1" w:styleId="surtitre">
    <w:name w:val="surtitre"/>
    <w:semiHidden/>
    <w:rsid w:val="00154680"/>
    <w:pPr>
      <w:spacing w:before="480" w:after="360" w:line="300" w:lineRule="atLeast"/>
      <w:ind w:left="1701" w:hanging="629"/>
    </w:pPr>
    <w:rPr>
      <w:rFonts w:ascii="Zurich UBlkEx BT" w:hAnsi="Zurich UBlkEx BT"/>
      <w:noProof/>
      <w:sz w:val="40"/>
      <w:lang w:val="fr-FR" w:eastAsia="fr-FR"/>
    </w:rPr>
  </w:style>
  <w:style w:type="paragraph" w:customStyle="1" w:styleId="Symbol">
    <w:name w:val="Symbol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tabdesc">
    <w:name w:val="tab_desc"/>
    <w:semiHidden/>
    <w:rsid w:val="00154680"/>
    <w:pPr>
      <w:spacing w:line="300" w:lineRule="atLeast"/>
      <w:ind w:left="629" w:hanging="629"/>
    </w:pPr>
    <w:rPr>
      <w:rFonts w:ascii="Zurich Ex BT" w:hAnsi="Zurich Ex BT"/>
      <w:sz w:val="16"/>
      <w:szCs w:val="24"/>
      <w:lang w:val="en-CA" w:eastAsia="fr-FR"/>
    </w:rPr>
  </w:style>
  <w:style w:type="paragraph" w:customStyle="1" w:styleId="Tabdescription">
    <w:name w:val="Tab_description"/>
    <w:basedOn w:val="a4"/>
    <w:semiHidden/>
    <w:rsid w:val="00154680"/>
    <w:pPr>
      <w:keepNext/>
    </w:pPr>
    <w:rPr>
      <w:rFonts w:ascii="Zurich Ex BT" w:eastAsia="Tahoma" w:hAnsi="Zurich Ex BT" w:cs="Times New Roman"/>
      <w:sz w:val="16"/>
    </w:rPr>
  </w:style>
  <w:style w:type="paragraph" w:customStyle="1" w:styleId="Tabtitle">
    <w:name w:val="Tab_title"/>
    <w:basedOn w:val="a4"/>
    <w:semiHidden/>
    <w:rsid w:val="00154680"/>
    <w:pPr>
      <w:keepNext/>
      <w:spacing w:before="20" w:after="20"/>
      <w:jc w:val="center"/>
    </w:pPr>
    <w:rPr>
      <w:rFonts w:ascii="Zurich BlkEx BT" w:eastAsia="Tahoma" w:hAnsi="Zurich BlkEx BT" w:cs="Times New Roman"/>
      <w:sz w:val="16"/>
    </w:rPr>
  </w:style>
  <w:style w:type="paragraph" w:customStyle="1" w:styleId="Tabtitle2">
    <w:name w:val="Tab_title2"/>
    <w:basedOn w:val="a4"/>
    <w:semiHidden/>
    <w:rsid w:val="00154680"/>
    <w:pPr>
      <w:keepNext/>
      <w:jc w:val="center"/>
    </w:pPr>
    <w:rPr>
      <w:rFonts w:ascii="Zurich Ex BT" w:eastAsia="Tahoma" w:hAnsi="Zurich Ex BT" w:cs="Times New Roman"/>
      <w:sz w:val="16"/>
    </w:rPr>
  </w:style>
  <w:style w:type="paragraph" w:customStyle="1" w:styleId="tabtitre">
    <w:name w:val="tab_titre"/>
    <w:semiHidden/>
    <w:rsid w:val="00154680"/>
    <w:pPr>
      <w:spacing w:line="300" w:lineRule="atLeast"/>
      <w:ind w:left="629" w:hanging="629"/>
      <w:jc w:val="center"/>
    </w:pPr>
    <w:rPr>
      <w:rFonts w:ascii="Zurich Ex BT" w:hAnsi="Zurich Ex BT"/>
      <w:b/>
      <w:bCs/>
      <w:sz w:val="16"/>
      <w:szCs w:val="24"/>
      <w:lang w:val="en-CA" w:eastAsia="fr-FR"/>
    </w:rPr>
  </w:style>
  <w:style w:type="paragraph" w:customStyle="1" w:styleId="table0">
    <w:name w:val="table"/>
    <w:basedOn w:val="Figure"/>
    <w:next w:val="a4"/>
    <w:semiHidden/>
    <w:rsid w:val="00154680"/>
    <w:pPr>
      <w:numPr>
        <w:numId w:val="0"/>
      </w:numPr>
      <w:jc w:val="left"/>
    </w:pPr>
  </w:style>
  <w:style w:type="paragraph" w:customStyle="1" w:styleId="TableCell">
    <w:name w:val="Table Cell"/>
    <w:basedOn w:val="a4"/>
    <w:semiHidden/>
    <w:rsid w:val="00154680"/>
    <w:pPr>
      <w:widowControl/>
      <w:adjustRightInd/>
      <w:spacing w:before="60" w:after="60" w:line="240" w:lineRule="auto"/>
      <w:textAlignment w:val="auto"/>
    </w:pPr>
    <w:rPr>
      <w:rFonts w:eastAsia="Times New Roman" w:cs="Times New Roman"/>
      <w:b/>
      <w:sz w:val="24"/>
      <w:lang w:eastAsia="en-US"/>
    </w:rPr>
  </w:style>
  <w:style w:type="paragraph" w:customStyle="1" w:styleId="TableHead">
    <w:name w:val="Table Head"/>
    <w:semiHidden/>
    <w:rsid w:val="00154680"/>
    <w:pPr>
      <w:spacing w:before="60" w:after="60" w:line="300" w:lineRule="atLeast"/>
      <w:ind w:left="629" w:hanging="629"/>
    </w:pPr>
    <w:rPr>
      <w:rFonts w:ascii="Tahoma" w:eastAsia="Times New Roman" w:hAnsi="Tahoma" w:cs="Tahoma"/>
      <w:b/>
      <w:bCs/>
      <w:color w:val="0000FF"/>
      <w:sz w:val="24"/>
      <w:szCs w:val="24"/>
    </w:rPr>
  </w:style>
  <w:style w:type="paragraph" w:customStyle="1" w:styleId="TableNotes1">
    <w:name w:val="Table Notes1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TableNotes10">
    <w:name w:val="Table Notes1 字元 字元 字元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hAnsi="Arial"/>
      <w:b/>
      <w:sz w:val="16"/>
    </w:rPr>
  </w:style>
  <w:style w:type="paragraph" w:customStyle="1" w:styleId="tabletext">
    <w:name w:val="table text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  <w:lang w:val="en-GB"/>
    </w:rPr>
  </w:style>
  <w:style w:type="paragraph" w:customStyle="1" w:styleId="tabletext-reg">
    <w:name w:val="table text - reg"/>
    <w:basedOn w:val="a4"/>
    <w:semiHidden/>
    <w:rsid w:val="00154680"/>
    <w:pPr>
      <w:adjustRightInd/>
      <w:spacing w:line="240" w:lineRule="auto"/>
      <w:jc w:val="both"/>
      <w:textAlignment w:val="auto"/>
    </w:pPr>
    <w:rPr>
      <w:rFonts w:ascii="Times New Roman" w:eastAsia="Times New Roman" w:hAnsi="Times New Roman" w:cs="Times New Roman"/>
      <w:kern w:val="2"/>
      <w:sz w:val="16"/>
      <w:lang w:val="en-GB"/>
    </w:rPr>
  </w:style>
  <w:style w:type="paragraph" w:customStyle="1" w:styleId="tabletext-small">
    <w:name w:val="table text - small"/>
    <w:basedOn w:val="tabletext"/>
    <w:semiHidden/>
    <w:rsid w:val="00154680"/>
    <w:rPr>
      <w:sz w:val="16"/>
    </w:rPr>
  </w:style>
  <w:style w:type="paragraph" w:customStyle="1" w:styleId="tabletextAsian">
    <w:name w:val="table text + (Asian) 新細明體"/>
    <w:basedOn w:val="tabletext"/>
    <w:semiHidden/>
    <w:rsid w:val="00154680"/>
    <w:rPr>
      <w:rFonts w:eastAsia="PMingLiU"/>
    </w:rPr>
  </w:style>
  <w:style w:type="paragraph" w:customStyle="1" w:styleId="tabletextBefore12pt">
    <w:name w:val="table text + Before:  12 pt"/>
    <w:aliases w:val="After:  3 pt"/>
    <w:basedOn w:val="tabletext"/>
    <w:semiHidden/>
    <w:rsid w:val="00154680"/>
    <w:pPr>
      <w:keepNext/>
      <w:spacing w:before="240" w:after="60"/>
      <w:outlineLvl w:val="0"/>
    </w:pPr>
  </w:style>
  <w:style w:type="paragraph" w:customStyle="1" w:styleId="tabletext-sma">
    <w:name w:val="table text -sma"/>
    <w:basedOn w:val="tabletext-reg"/>
    <w:semiHidden/>
    <w:rsid w:val="00154680"/>
  </w:style>
  <w:style w:type="paragraph" w:customStyle="1" w:styleId="Tablextext">
    <w:name w:val="Tablex text"/>
    <w:basedOn w:val="tabletext"/>
    <w:semiHidden/>
    <w:rsid w:val="00154680"/>
    <w:rPr>
      <w:b/>
    </w:rPr>
  </w:style>
  <w:style w:type="paragraph" w:customStyle="1" w:styleId="TAC">
    <w:name w:val="TAC"/>
    <w:basedOn w:val="a4"/>
    <w:semiHidden/>
    <w:rsid w:val="00154680"/>
    <w:pPr>
      <w:keepNext/>
      <w:keepLines/>
      <w:widowControl/>
      <w:overflowPunct w:val="0"/>
      <w:autoSpaceDE w:val="0"/>
      <w:autoSpaceDN w:val="0"/>
      <w:spacing w:line="240" w:lineRule="auto"/>
    </w:pPr>
    <w:rPr>
      <w:rFonts w:ascii="Arial" w:hAnsi="Arial" w:cs="Times New Roman"/>
      <w:sz w:val="18"/>
      <w:lang w:val="en-GB" w:eastAsia="en-US"/>
    </w:rPr>
  </w:style>
  <w:style w:type="paragraph" w:customStyle="1" w:styleId="TAH">
    <w:name w:val="TAH"/>
    <w:basedOn w:val="TAC"/>
    <w:semiHidden/>
    <w:rsid w:val="00154680"/>
    <w:rPr>
      <w:b/>
    </w:rPr>
  </w:style>
  <w:style w:type="paragraph" w:customStyle="1" w:styleId="texte">
    <w:name w:val="texte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lang w:val="fr-FR" w:eastAsia="fr-FR"/>
    </w:rPr>
  </w:style>
  <w:style w:type="paragraph" w:customStyle="1" w:styleId="texte1">
    <w:name w:val="texte1"/>
    <w:basedOn w:val="a4"/>
    <w:semiHidden/>
    <w:rsid w:val="00154680"/>
    <w:pPr>
      <w:numPr>
        <w:numId w:val="13"/>
      </w:numPr>
      <w:spacing w:after="120"/>
    </w:pPr>
    <w:rPr>
      <w:rFonts w:ascii="Zurich Ex BT" w:eastAsia="Tahoma" w:hAnsi="Zurich Ex BT" w:cs="Times New Roman"/>
      <w:noProof/>
    </w:rPr>
  </w:style>
  <w:style w:type="paragraph" w:customStyle="1" w:styleId="Titredossier">
    <w:name w:val="Titre dossier"/>
    <w:semiHidden/>
    <w:rsid w:val="00154680"/>
    <w:pPr>
      <w:spacing w:before="480" w:after="480" w:line="300" w:lineRule="atLeast"/>
      <w:ind w:left="3402" w:hanging="629"/>
    </w:pPr>
    <w:rPr>
      <w:rFonts w:ascii="Zurich UBlkEx BT" w:hAnsi="Zurich UBlkEx BT"/>
      <w:sz w:val="40"/>
      <w:lang w:val="en-GB" w:eastAsia="fr-FR"/>
    </w:rPr>
  </w:style>
  <w:style w:type="paragraph" w:customStyle="1" w:styleId="TitreRubrique">
    <w:name w:val="Titre Rubrique"/>
    <w:basedOn w:val="10"/>
    <w:next w:val="a4"/>
    <w:semiHidden/>
    <w:rsid w:val="00154680"/>
    <w:pPr>
      <w:tabs>
        <w:tab w:val="clear" w:pos="425"/>
      </w:tabs>
      <w:wordWrap w:val="0"/>
      <w:spacing w:before="480" w:after="120"/>
      <w:jc w:val="center"/>
      <w:outlineLvl w:val="9"/>
    </w:pPr>
    <w:rPr>
      <w:rFonts w:ascii="Zurich UBlkEx BT" w:hAnsi="Zurich UBlkEx BT" w:cs="Times New Roman"/>
      <w:b w:val="0"/>
      <w:bCs/>
      <w:kern w:val="0"/>
      <w:sz w:val="40"/>
      <w:szCs w:val="20"/>
    </w:rPr>
  </w:style>
  <w:style w:type="paragraph" w:customStyle="1" w:styleId="TitreTableau">
    <w:name w:val="Titre Tableau"/>
    <w:basedOn w:val="ContenuTableau"/>
    <w:semiHidden/>
    <w:rsid w:val="00154680"/>
    <w:pPr>
      <w:keepNext/>
      <w:spacing w:before="100" w:beforeAutospacing="1" w:after="100" w:afterAutospacing="1"/>
      <w:jc w:val="center"/>
    </w:pPr>
    <w:rPr>
      <w:b/>
    </w:rPr>
  </w:style>
  <w:style w:type="paragraph" w:customStyle="1" w:styleId="TitreDoc">
    <w:name w:val="TitreDoc"/>
    <w:basedOn w:val="a4"/>
    <w:next w:val="a4"/>
    <w:semiHidden/>
    <w:rsid w:val="00154680"/>
    <w:pPr>
      <w:widowControl/>
      <w:pBdr>
        <w:top w:val="single" w:sz="24" w:space="1" w:color="auto"/>
      </w:pBdr>
      <w:adjustRightInd/>
      <w:spacing w:before="3000" w:after="3600" w:line="240" w:lineRule="auto"/>
      <w:jc w:val="right"/>
      <w:textAlignment w:val="auto"/>
    </w:pPr>
    <w:rPr>
      <w:rFonts w:ascii="Arial" w:hAnsi="Arial" w:cs="Times New Roman"/>
      <w:b/>
      <w:sz w:val="40"/>
      <w:lang w:val="fr-FR" w:eastAsia="fr-FR"/>
    </w:rPr>
  </w:style>
  <w:style w:type="paragraph" w:customStyle="1" w:styleId="TOC">
    <w:name w:val="TOC"/>
    <w:basedOn w:val="10"/>
    <w:semiHidden/>
    <w:rsid w:val="00154680"/>
    <w:pPr>
      <w:widowControl w:val="0"/>
      <w:tabs>
        <w:tab w:val="clear" w:pos="425"/>
      </w:tabs>
      <w:spacing w:before="240"/>
    </w:pPr>
    <w:rPr>
      <w:rFonts w:ascii="Times New Roman" w:eastAsia="PMingLiU" w:hAnsi="Times New Roman" w:cs="Times New Roman"/>
      <w:b w:val="0"/>
      <w:bCs/>
      <w:caps/>
      <w:noProof w:val="0"/>
      <w:spacing w:val="0"/>
      <w:sz w:val="32"/>
      <w:szCs w:val="32"/>
    </w:rPr>
  </w:style>
  <w:style w:type="paragraph" w:customStyle="1" w:styleId="Tte3">
    <w:name w:val="Tte 3"/>
    <w:basedOn w:val="31"/>
    <w:semiHidden/>
    <w:rsid w:val="00154680"/>
    <w:pPr>
      <w:keepNext w:val="0"/>
      <w:widowControl/>
      <w:tabs>
        <w:tab w:val="num" w:pos="720"/>
        <w:tab w:val="left" w:pos="960"/>
      </w:tabs>
      <w:adjustRightInd/>
      <w:spacing w:before="0" w:after="120"/>
      <w:ind w:left="720" w:hanging="720"/>
      <w:jc w:val="both"/>
      <w:textAlignment w:val="auto"/>
    </w:pPr>
    <w:rPr>
      <w:rFonts w:ascii="Zurich UBlkEx BT" w:eastAsia="宋体" w:hAnsi="Zurich UBlkEx BT" w:cs="Times New Roman"/>
      <w:b/>
      <w:bCs/>
      <w:i/>
      <w:sz w:val="20"/>
      <w:szCs w:val="20"/>
      <w:lang w:eastAsia="fr-FR"/>
    </w:rPr>
  </w:style>
  <w:style w:type="character" w:customStyle="1" w:styleId="WW8Num14z2">
    <w:name w:val="WW8Num14z2"/>
    <w:semiHidden/>
    <w:rsid w:val="00154680"/>
    <w:rPr>
      <w:rFonts w:ascii="Wingdings" w:hAnsi="Wingdings"/>
    </w:rPr>
  </w:style>
  <w:style w:type="paragraph" w:customStyle="1" w:styleId="xl22">
    <w:name w:val="xl22"/>
    <w:basedOn w:val="a4"/>
    <w:semiHidden/>
    <w:rsid w:val="00154680"/>
    <w:pPr>
      <w:widowControl/>
      <w:pBdr>
        <w:top w:val="single" w:sz="8" w:space="0" w:color="FFFFFF"/>
        <w:left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</w:rPr>
  </w:style>
  <w:style w:type="paragraph" w:customStyle="1" w:styleId="xl23">
    <w:name w:val="xl23"/>
    <w:basedOn w:val="a4"/>
    <w:semiHidden/>
    <w:rsid w:val="00154680"/>
    <w:pPr>
      <w:widowControl/>
      <w:pBdr>
        <w:top w:val="single" w:sz="8" w:space="0" w:color="FFFFFF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xl24">
    <w:name w:val="xl2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5">
    <w:name w:val="xl2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6">
    <w:name w:val="xl2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7">
    <w:name w:val="xl2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8">
    <w:name w:val="xl2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9">
    <w:name w:val="xl2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0">
    <w:name w:val="xl30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1">
    <w:name w:val="xl31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2">
    <w:name w:val="xl3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3">
    <w:name w:val="xl3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4">
    <w:name w:val="xl3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5">
    <w:name w:val="xl3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6">
    <w:name w:val="xl3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7">
    <w:name w:val="xl3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8">
    <w:name w:val="xl3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9">
    <w:name w:val="xl3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sz w:val="24"/>
      <w:szCs w:val="24"/>
      <w:lang w:val="fr-FR" w:eastAsia="ja-JP"/>
    </w:rPr>
  </w:style>
  <w:style w:type="paragraph" w:customStyle="1" w:styleId="xl40">
    <w:name w:val="xl40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1">
    <w:name w:val="xl41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2">
    <w:name w:val="xl4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3">
    <w:name w:val="xl4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4">
    <w:name w:val="xl4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5">
    <w:name w:val="xl45"/>
    <w:basedOn w:val="a4"/>
    <w:semiHidden/>
    <w:rsid w:val="001546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6">
    <w:name w:val="xl46"/>
    <w:basedOn w:val="a4"/>
    <w:semiHidden/>
    <w:rsid w:val="001546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7">
    <w:name w:val="xl4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8">
    <w:name w:val="xl48"/>
    <w:basedOn w:val="a4"/>
    <w:semiHidden/>
    <w:rsid w:val="00154680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49">
    <w:name w:val="xl49"/>
    <w:basedOn w:val="a4"/>
    <w:semiHidden/>
    <w:rsid w:val="00154680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0">
    <w:name w:val="xl50"/>
    <w:basedOn w:val="a4"/>
    <w:semiHidden/>
    <w:rsid w:val="001546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1">
    <w:name w:val="xl51"/>
    <w:basedOn w:val="a4"/>
    <w:semiHidden/>
    <w:rsid w:val="00154680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2">
    <w:name w:val="xl52"/>
    <w:basedOn w:val="a4"/>
    <w:semiHidden/>
    <w:rsid w:val="00154680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3">
    <w:name w:val="xl53"/>
    <w:basedOn w:val="a4"/>
    <w:semiHidden/>
    <w:rsid w:val="00154680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4">
    <w:name w:val="xl54"/>
    <w:basedOn w:val="a4"/>
    <w:semiHidden/>
    <w:rsid w:val="0015468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5">
    <w:name w:val="xl55"/>
    <w:basedOn w:val="a4"/>
    <w:semiHidden/>
    <w:rsid w:val="00154680"/>
    <w:pPr>
      <w:widowControl/>
      <w:pBdr>
        <w:top w:val="single" w:sz="12" w:space="0" w:color="auto"/>
        <w:left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6">
    <w:name w:val="xl56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7">
    <w:name w:val="xl57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  <w:right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character" w:customStyle="1" w:styleId="ZGSM">
    <w:name w:val="ZGSM"/>
    <w:semiHidden/>
    <w:rsid w:val="00154680"/>
  </w:style>
  <w:style w:type="paragraph" w:customStyle="1" w:styleId="afff5">
    <w:name w:val="內文 + 置中"/>
    <w:basedOn w:val="a4"/>
    <w:semiHidden/>
    <w:rsid w:val="00154680"/>
    <w:pPr>
      <w:jc w:val="center"/>
    </w:pPr>
    <w:rPr>
      <w:rFonts w:eastAsia="Tahoma"/>
    </w:rPr>
  </w:style>
  <w:style w:type="paragraph" w:customStyle="1" w:styleId="afff6">
    <w:name w:val="內文+置中"/>
    <w:basedOn w:val="a4"/>
    <w:next w:val="a4"/>
    <w:autoRedefine/>
    <w:semiHidden/>
    <w:rsid w:val="00154680"/>
    <w:pPr>
      <w:jc w:val="center"/>
    </w:pPr>
    <w:rPr>
      <w:rFonts w:eastAsia="Tahoma" w:cs="PMingLiU"/>
    </w:rPr>
  </w:style>
  <w:style w:type="paragraph" w:styleId="afff7">
    <w:name w:val="macro"/>
    <w:semiHidden/>
    <w:rsid w:val="001546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line="300" w:lineRule="atLeast"/>
      <w:ind w:left="360" w:hanging="360"/>
      <w:textAlignment w:val="baseline"/>
    </w:pPr>
    <w:rPr>
      <w:rFonts w:ascii="Courier New" w:hAnsi="Courier New" w:cs="Courier New"/>
      <w:sz w:val="24"/>
      <w:szCs w:val="24"/>
    </w:rPr>
  </w:style>
  <w:style w:type="paragraph" w:styleId="49">
    <w:name w:val="toc 4"/>
    <w:basedOn w:val="a4"/>
    <w:next w:val="a4"/>
    <w:autoRedefine/>
    <w:uiPriority w:val="39"/>
    <w:qFormat/>
    <w:rsid w:val="00684479"/>
    <w:pPr>
      <w:tabs>
        <w:tab w:val="left" w:pos="2400"/>
        <w:tab w:val="right" w:leader="dot" w:pos="9900"/>
      </w:tabs>
      <w:ind w:leftChars="600" w:left="600"/>
    </w:pPr>
    <w:rPr>
      <w:rFonts w:eastAsia="Tahoma"/>
    </w:rPr>
  </w:style>
  <w:style w:type="paragraph" w:styleId="59">
    <w:name w:val="toc 5"/>
    <w:basedOn w:val="a4"/>
    <w:next w:val="a4"/>
    <w:autoRedefine/>
    <w:uiPriority w:val="39"/>
    <w:qFormat/>
    <w:rsid w:val="0089343D"/>
    <w:pPr>
      <w:tabs>
        <w:tab w:val="left" w:pos="3021"/>
        <w:tab w:val="right" w:leader="dot" w:pos="9900"/>
      </w:tabs>
      <w:ind w:leftChars="800" w:left="800"/>
    </w:pPr>
    <w:rPr>
      <w:rFonts w:eastAsia="Tahoma"/>
      <w:lang w:val="fr-FR" w:eastAsia="ja-JP"/>
    </w:rPr>
  </w:style>
  <w:style w:type="paragraph" w:styleId="63">
    <w:name w:val="toc 6"/>
    <w:basedOn w:val="a4"/>
    <w:next w:val="a4"/>
    <w:autoRedefine/>
    <w:uiPriority w:val="39"/>
    <w:qFormat/>
    <w:rsid w:val="0089343D"/>
    <w:pPr>
      <w:tabs>
        <w:tab w:val="left" w:pos="3800"/>
        <w:tab w:val="right" w:leader="dot" w:pos="8930"/>
      </w:tabs>
      <w:spacing w:line="240" w:lineRule="atLeast"/>
      <w:ind w:leftChars="1000" w:left="1000"/>
    </w:pPr>
    <w:rPr>
      <w:rFonts w:ascii="Zurich Ex BT" w:eastAsia="Tahoma" w:hAnsi="Zurich Ex BT" w:cs="Times New Roman"/>
      <w:noProof/>
    </w:rPr>
  </w:style>
  <w:style w:type="paragraph" w:styleId="72">
    <w:name w:val="toc 7"/>
    <w:basedOn w:val="a4"/>
    <w:next w:val="a4"/>
    <w:autoRedefine/>
    <w:semiHidden/>
    <w:rsid w:val="00154680"/>
    <w:pPr>
      <w:ind w:left="144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82">
    <w:name w:val="toc 8"/>
    <w:basedOn w:val="a4"/>
    <w:next w:val="a4"/>
    <w:autoRedefine/>
    <w:semiHidden/>
    <w:rsid w:val="00154680"/>
    <w:pPr>
      <w:ind w:left="168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90">
    <w:name w:val="toc 9"/>
    <w:basedOn w:val="a4"/>
    <w:next w:val="a4"/>
    <w:autoRedefine/>
    <w:semiHidden/>
    <w:rsid w:val="00154680"/>
    <w:pPr>
      <w:ind w:left="192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afff8">
    <w:name w:val="table of authorities"/>
    <w:basedOn w:val="a4"/>
    <w:next w:val="a4"/>
    <w:semiHidden/>
    <w:rsid w:val="00154680"/>
    <w:pPr>
      <w:ind w:left="480"/>
    </w:pPr>
    <w:rPr>
      <w:rFonts w:eastAsia="Times New Roman"/>
    </w:rPr>
  </w:style>
  <w:style w:type="paragraph" w:styleId="afff9">
    <w:name w:val="toa heading"/>
    <w:basedOn w:val="a4"/>
    <w:next w:val="a4"/>
    <w:semiHidden/>
    <w:rsid w:val="00154680"/>
    <w:pPr>
      <w:spacing w:before="120"/>
    </w:pPr>
    <w:rPr>
      <w:rFonts w:ascii="Arial" w:eastAsia="Times New Roman" w:hAnsi="Arial" w:cs="Arial"/>
      <w:sz w:val="24"/>
      <w:szCs w:val="24"/>
    </w:rPr>
  </w:style>
  <w:style w:type="paragraph" w:customStyle="1" w:styleId="L">
    <w:name w:val="表內文字L"/>
    <w:basedOn w:val="ac"/>
    <w:autoRedefine/>
    <w:semiHidden/>
    <w:rsid w:val="00154680"/>
    <w:pPr>
      <w:spacing w:line="240" w:lineRule="auto"/>
      <w:ind w:right="72"/>
      <w:jc w:val="both"/>
    </w:pPr>
    <w:rPr>
      <w:rFonts w:eastAsia="Times New Roman"/>
    </w:rPr>
  </w:style>
  <w:style w:type="paragraph" w:customStyle="1" w:styleId="M">
    <w:name w:val="表內文字M"/>
    <w:basedOn w:val="ac"/>
    <w:autoRedefine/>
    <w:semiHidden/>
    <w:rsid w:val="00154680"/>
    <w:pPr>
      <w:spacing w:line="240" w:lineRule="atLeast"/>
      <w:ind w:right="-28"/>
    </w:pPr>
    <w:rPr>
      <w:rFonts w:eastAsia="Times New Roman"/>
    </w:rPr>
  </w:style>
  <w:style w:type="paragraph" w:customStyle="1" w:styleId="1e">
    <w:name w:val="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paragraph" w:customStyle="1" w:styleId="X">
    <w:name w:val="表格標題X"/>
    <w:basedOn w:val="a9"/>
    <w:autoRedefine/>
    <w:semiHidden/>
    <w:rsid w:val="00154680"/>
    <w:pPr>
      <w:spacing w:line="240" w:lineRule="auto"/>
      <w:ind w:leftChars="-54" w:left="-64" w:hangingChars="22" w:hanging="44"/>
      <w:jc w:val="center"/>
    </w:pPr>
    <w:rPr>
      <w:rFonts w:eastAsia="Times New Roman"/>
      <w:b w:val="0"/>
    </w:rPr>
  </w:style>
  <w:style w:type="paragraph" w:customStyle="1" w:styleId="XL">
    <w:name w:val="表格標題XL"/>
    <w:basedOn w:val="X"/>
    <w:autoRedefine/>
    <w:semiHidden/>
    <w:rsid w:val="00154680"/>
    <w:pPr>
      <w:ind w:leftChars="-31" w:left="-62" w:firstLineChars="31" w:firstLine="62"/>
      <w:jc w:val="left"/>
    </w:pPr>
  </w:style>
  <w:style w:type="paragraph" w:customStyle="1" w:styleId="XM">
    <w:name w:val="表格標題XM"/>
    <w:basedOn w:val="X"/>
    <w:semiHidden/>
    <w:rsid w:val="00154680"/>
  </w:style>
  <w:style w:type="paragraph" w:customStyle="1" w:styleId="YL">
    <w:name w:val="表格標題YL"/>
    <w:semiHidden/>
    <w:rsid w:val="00154680"/>
    <w:pPr>
      <w:spacing w:line="300" w:lineRule="atLeast"/>
      <w:ind w:left="629" w:hanging="629"/>
    </w:pPr>
    <w:rPr>
      <w:rFonts w:ascii="Arial" w:hAnsi="Arial" w:cs="Arial"/>
      <w:i/>
      <w:iCs/>
      <w:sz w:val="18"/>
      <w:szCs w:val="18"/>
    </w:rPr>
  </w:style>
  <w:style w:type="paragraph" w:customStyle="1" w:styleId="YM">
    <w:name w:val="表格標題YM"/>
    <w:basedOn w:val="YL"/>
    <w:autoRedefine/>
    <w:semiHidden/>
    <w:rsid w:val="00154680"/>
    <w:pPr>
      <w:ind w:left="-25" w:right="7" w:firstLine="25"/>
      <w:jc w:val="both"/>
    </w:pPr>
    <w:rPr>
      <w:rFonts w:ascii="Times New Roman" w:hAnsi="Times New Roman" w:cs="Times New Roman"/>
    </w:rPr>
  </w:style>
  <w:style w:type="paragraph" w:customStyle="1" w:styleId="afffa">
    <w:name w:val="封面文字一"/>
    <w:next w:val="10"/>
    <w:semiHidden/>
    <w:rsid w:val="00154680"/>
    <w:pPr>
      <w:spacing w:line="1000" w:lineRule="exact"/>
      <w:ind w:left="-401" w:right="-108" w:hanging="629"/>
      <w:jc w:val="center"/>
    </w:pPr>
    <w:rPr>
      <w:sz w:val="52"/>
      <w:szCs w:val="52"/>
    </w:rPr>
  </w:style>
  <w:style w:type="paragraph" w:customStyle="1" w:styleId="afffb">
    <w:name w:val="封面文字二"/>
    <w:semiHidden/>
    <w:rsid w:val="00154680"/>
    <w:pPr>
      <w:spacing w:line="480" w:lineRule="auto"/>
      <w:ind w:left="629" w:right="706" w:hanging="629"/>
      <w:jc w:val="right"/>
    </w:pPr>
    <w:rPr>
      <w:i/>
      <w:iCs/>
      <w:noProof/>
      <w:color w:val="0000FF"/>
      <w:sz w:val="36"/>
      <w:szCs w:val="36"/>
    </w:rPr>
  </w:style>
  <w:style w:type="paragraph" w:customStyle="1" w:styleId="afffc">
    <w:name w:val="封面文字三"/>
    <w:autoRedefine/>
    <w:semiHidden/>
    <w:rsid w:val="00154680"/>
    <w:pPr>
      <w:spacing w:line="300" w:lineRule="atLeast"/>
      <w:ind w:left="629" w:hanging="629"/>
      <w:jc w:val="center"/>
    </w:pPr>
    <w:rPr>
      <w:sz w:val="40"/>
      <w:szCs w:val="40"/>
    </w:rPr>
  </w:style>
  <w:style w:type="paragraph" w:customStyle="1" w:styleId="afffd">
    <w:name w:val="頁首基準"/>
    <w:basedOn w:val="a4"/>
    <w:semiHidden/>
    <w:rsid w:val="00154680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spacing w:line="240" w:lineRule="auto"/>
    </w:pPr>
    <w:rPr>
      <w:rFonts w:ascii="Arial" w:hAnsi="Arial" w:cs="Arial"/>
      <w:spacing w:val="-4"/>
    </w:rPr>
  </w:style>
  <w:style w:type="paragraph" w:styleId="1f">
    <w:name w:val="index 1"/>
    <w:basedOn w:val="a4"/>
    <w:next w:val="a4"/>
    <w:autoRedefine/>
    <w:semiHidden/>
    <w:rsid w:val="00154680"/>
  </w:style>
  <w:style w:type="paragraph" w:styleId="2f2">
    <w:name w:val="index 2"/>
    <w:basedOn w:val="a4"/>
    <w:next w:val="a4"/>
    <w:autoRedefine/>
    <w:semiHidden/>
    <w:rsid w:val="00154680"/>
    <w:pPr>
      <w:ind w:leftChars="200" w:left="200"/>
    </w:pPr>
  </w:style>
  <w:style w:type="paragraph" w:styleId="3f0">
    <w:name w:val="index 3"/>
    <w:basedOn w:val="a4"/>
    <w:next w:val="a4"/>
    <w:autoRedefine/>
    <w:semiHidden/>
    <w:rsid w:val="00154680"/>
    <w:pPr>
      <w:ind w:left="960"/>
    </w:pPr>
    <w:rPr>
      <w:rFonts w:eastAsia="Times New Roman"/>
    </w:rPr>
  </w:style>
  <w:style w:type="paragraph" w:styleId="4a">
    <w:name w:val="index 4"/>
    <w:basedOn w:val="a4"/>
    <w:next w:val="a4"/>
    <w:autoRedefine/>
    <w:semiHidden/>
    <w:rsid w:val="00154680"/>
    <w:pPr>
      <w:ind w:left="1440"/>
    </w:pPr>
    <w:rPr>
      <w:rFonts w:eastAsia="Times New Roman"/>
    </w:rPr>
  </w:style>
  <w:style w:type="paragraph" w:styleId="5a">
    <w:name w:val="index 5"/>
    <w:basedOn w:val="a4"/>
    <w:next w:val="a4"/>
    <w:autoRedefine/>
    <w:semiHidden/>
    <w:rsid w:val="00154680"/>
    <w:pPr>
      <w:ind w:left="1920"/>
    </w:pPr>
    <w:rPr>
      <w:rFonts w:eastAsia="Times New Roman"/>
    </w:rPr>
  </w:style>
  <w:style w:type="paragraph" w:styleId="64">
    <w:name w:val="index 6"/>
    <w:basedOn w:val="a4"/>
    <w:next w:val="a4"/>
    <w:autoRedefine/>
    <w:semiHidden/>
    <w:rsid w:val="00154680"/>
    <w:pPr>
      <w:ind w:left="2400"/>
    </w:pPr>
    <w:rPr>
      <w:rFonts w:eastAsia="Times New Roman"/>
    </w:rPr>
  </w:style>
  <w:style w:type="paragraph" w:styleId="73">
    <w:name w:val="index 7"/>
    <w:basedOn w:val="a4"/>
    <w:next w:val="a4"/>
    <w:autoRedefine/>
    <w:semiHidden/>
    <w:rsid w:val="00154680"/>
    <w:pPr>
      <w:ind w:left="2880"/>
    </w:pPr>
    <w:rPr>
      <w:rFonts w:eastAsia="Times New Roman"/>
    </w:rPr>
  </w:style>
  <w:style w:type="paragraph" w:styleId="83">
    <w:name w:val="index 8"/>
    <w:basedOn w:val="a4"/>
    <w:next w:val="a4"/>
    <w:autoRedefine/>
    <w:semiHidden/>
    <w:rsid w:val="00154680"/>
    <w:pPr>
      <w:ind w:left="3360"/>
    </w:pPr>
    <w:rPr>
      <w:rFonts w:eastAsia="Times New Roman"/>
    </w:rPr>
  </w:style>
  <w:style w:type="paragraph" w:styleId="91">
    <w:name w:val="index 9"/>
    <w:basedOn w:val="a4"/>
    <w:next w:val="a4"/>
    <w:autoRedefine/>
    <w:semiHidden/>
    <w:rsid w:val="00154680"/>
    <w:pPr>
      <w:ind w:left="3840"/>
    </w:pPr>
    <w:rPr>
      <w:rFonts w:eastAsia="Times New Roman"/>
    </w:rPr>
  </w:style>
  <w:style w:type="paragraph" w:styleId="afffe">
    <w:name w:val="index heading"/>
    <w:basedOn w:val="a4"/>
    <w:next w:val="1f"/>
    <w:semiHidden/>
    <w:rsid w:val="00154680"/>
    <w:rPr>
      <w:rFonts w:ascii="Arial" w:eastAsia="Times New Roman" w:hAnsi="Arial" w:cs="Arial"/>
      <w:b/>
      <w:bCs/>
    </w:rPr>
  </w:style>
  <w:style w:type="paragraph" w:styleId="affff">
    <w:name w:val="endnote text"/>
    <w:basedOn w:val="a4"/>
    <w:semiHidden/>
    <w:rsid w:val="00154680"/>
    <w:rPr>
      <w:rFonts w:eastAsia="Tahoma"/>
    </w:rPr>
  </w:style>
  <w:style w:type="character" w:styleId="affff0">
    <w:name w:val="endnote reference"/>
    <w:semiHidden/>
    <w:rsid w:val="00154680"/>
    <w:rPr>
      <w:vertAlign w:val="superscript"/>
    </w:rPr>
  </w:style>
  <w:style w:type="numbering" w:customStyle="1" w:styleId="1f0">
    <w:name w:val="無清單1"/>
    <w:next w:val="a7"/>
    <w:semiHidden/>
    <w:rsid w:val="00154680"/>
  </w:style>
  <w:style w:type="character" w:styleId="affff1">
    <w:name w:val="footnote reference"/>
    <w:semiHidden/>
    <w:rsid w:val="00154680"/>
    <w:rPr>
      <w:vertAlign w:val="superscript"/>
    </w:rPr>
  </w:style>
  <w:style w:type="paragraph" w:styleId="affff2">
    <w:name w:val="annotation text"/>
    <w:basedOn w:val="a4"/>
    <w:semiHidden/>
    <w:rsid w:val="00154680"/>
    <w:pPr>
      <w:widowControl/>
      <w:adjustRightInd/>
      <w:spacing w:after="120" w:line="240" w:lineRule="auto"/>
      <w:textAlignment w:val="auto"/>
    </w:pPr>
    <w:rPr>
      <w:rFonts w:ascii="Zurich Ex BT" w:eastAsia="宋体" w:hAnsi="Zurich Ex BT" w:cs="Times New Roman"/>
      <w:lang w:val="fr-FR" w:eastAsia="fr-FR"/>
    </w:rPr>
  </w:style>
  <w:style w:type="paragraph" w:styleId="affff3">
    <w:name w:val="Balloon Text"/>
    <w:basedOn w:val="a4"/>
    <w:semiHidden/>
    <w:rsid w:val="00154680"/>
    <w:rPr>
      <w:rFonts w:eastAsia="Tahoma"/>
      <w:sz w:val="16"/>
      <w:szCs w:val="16"/>
    </w:rPr>
  </w:style>
  <w:style w:type="paragraph" w:styleId="affff4">
    <w:name w:val="annotation subject"/>
    <w:basedOn w:val="affff2"/>
    <w:next w:val="affff2"/>
    <w:semiHidden/>
    <w:rsid w:val="00154680"/>
    <w:pPr>
      <w:widowControl w:val="0"/>
      <w:spacing w:after="0"/>
    </w:pPr>
    <w:rPr>
      <w:rFonts w:ascii="Times New Roman" w:eastAsia="Times New Roman" w:hAnsi="Times New Roman"/>
      <w:b/>
      <w:bCs/>
      <w:kern w:val="2"/>
      <w:sz w:val="24"/>
      <w:szCs w:val="32"/>
      <w:lang w:val="en-US" w:eastAsia="zh-TW"/>
    </w:rPr>
  </w:style>
  <w:style w:type="character" w:styleId="affff5">
    <w:name w:val="annotation reference"/>
    <w:semiHidden/>
    <w:rsid w:val="00154680"/>
    <w:rPr>
      <w:sz w:val="18"/>
      <w:szCs w:val="18"/>
    </w:rPr>
  </w:style>
  <w:style w:type="paragraph" w:customStyle="1" w:styleId="affff6">
    <w:name w:val="項目一"/>
    <w:autoRedefine/>
    <w:semiHidden/>
    <w:rsid w:val="00154680"/>
    <w:pPr>
      <w:tabs>
        <w:tab w:val="num" w:pos="417"/>
      </w:tabs>
      <w:spacing w:before="60" w:after="60" w:line="300" w:lineRule="atLeast"/>
      <w:ind w:left="397" w:hanging="340"/>
    </w:pPr>
    <w:rPr>
      <w:rFonts w:ascii="Tahoma" w:eastAsia="Tahoma" w:hAnsi="Tahoma" w:cs="Tahoma"/>
    </w:rPr>
  </w:style>
  <w:style w:type="paragraph" w:customStyle="1" w:styleId="a3">
    <w:name w:val="項目二"/>
    <w:basedOn w:val="affff6"/>
    <w:autoRedefine/>
    <w:semiHidden/>
    <w:rsid w:val="00154680"/>
    <w:pPr>
      <w:numPr>
        <w:numId w:val="20"/>
      </w:numPr>
    </w:pPr>
    <w:rPr>
      <w:rFonts w:eastAsia="PMingLiU"/>
      <w:color w:val="0000FF"/>
    </w:rPr>
  </w:style>
  <w:style w:type="paragraph" w:customStyle="1" w:styleId="affff7">
    <w:name w:val="項目符號 + 紅色"/>
    <w:basedOn w:val="a0"/>
    <w:autoRedefine/>
    <w:semiHidden/>
    <w:rsid w:val="00154680"/>
    <w:pPr>
      <w:numPr>
        <w:numId w:val="0"/>
      </w:numPr>
      <w:shd w:val="clear" w:color="auto" w:fill="E6E6E6"/>
      <w:tabs>
        <w:tab w:val="num" w:pos="284"/>
      </w:tabs>
      <w:ind w:left="284" w:hanging="284"/>
    </w:pPr>
    <w:rPr>
      <w:rFonts w:eastAsia="Tahoma"/>
      <w:vanish/>
      <w:color w:val="FF0000"/>
    </w:rPr>
  </w:style>
  <w:style w:type="paragraph" w:customStyle="1" w:styleId="2f3">
    <w:name w:val="項目符號 2 + 紅色"/>
    <w:basedOn w:val="20"/>
    <w:semiHidden/>
    <w:rsid w:val="00154680"/>
    <w:pPr>
      <w:numPr>
        <w:numId w:val="0"/>
      </w:numPr>
      <w:shd w:val="clear" w:color="auto" w:fill="E6E6E6"/>
      <w:tabs>
        <w:tab w:val="num" w:pos="284"/>
        <w:tab w:val="left" w:pos="728"/>
      </w:tabs>
      <w:ind w:left="284" w:hanging="284"/>
    </w:pPr>
    <w:rPr>
      <w:rFonts w:eastAsia="Tahoma"/>
      <w:vanish/>
      <w:color w:val="FF0000"/>
    </w:rPr>
  </w:style>
  <w:style w:type="character" w:customStyle="1" w:styleId="210">
    <w:name w:val="項目符號 2 字元1"/>
    <w:semiHidden/>
    <w:rsid w:val="00154680"/>
    <w:rPr>
      <w:rFonts w:ascii="Tahoma" w:eastAsia="PMingLiU" w:hAnsi="Tahoma" w:cs="Tahoma"/>
      <w:color w:val="0000FF"/>
      <w:lang w:val="en-US" w:eastAsia="zh-TW" w:bidi="ar-SA"/>
    </w:rPr>
  </w:style>
  <w:style w:type="character" w:customStyle="1" w:styleId="affff8">
    <w:name w:val="項目符號 字元"/>
    <w:semiHidden/>
    <w:rsid w:val="00154680"/>
    <w:rPr>
      <w:rFonts w:ascii="Tahoma" w:eastAsia="Times New Roman" w:hAnsi="Tahoma" w:cs="Tahoma"/>
      <w:lang w:val="en-US" w:eastAsia="zh-TW"/>
    </w:rPr>
  </w:style>
  <w:style w:type="paragraph" w:customStyle="1" w:styleId="affff9">
    <w:name w:val="項目符號+右移"/>
    <w:basedOn w:val="a0"/>
    <w:semiHidden/>
    <w:rsid w:val="00154680"/>
    <w:pPr>
      <w:numPr>
        <w:numId w:val="0"/>
      </w:numPr>
      <w:tabs>
        <w:tab w:val="num" w:pos="284"/>
      </w:tabs>
      <w:ind w:left="2268" w:hanging="1984"/>
    </w:pPr>
    <w:rPr>
      <w:rFonts w:eastAsia="Tahoma"/>
    </w:rPr>
  </w:style>
  <w:style w:type="paragraph" w:customStyle="1" w:styleId="1f1">
    <w:name w:val="項目符號+右移 + 紅色1"/>
    <w:basedOn w:val="affff9"/>
    <w:semiHidden/>
    <w:rsid w:val="00154680"/>
    <w:pPr>
      <w:shd w:val="clear" w:color="auto" w:fill="E6E6E6"/>
      <w:tabs>
        <w:tab w:val="clear" w:pos="284"/>
        <w:tab w:val="num" w:pos="283"/>
      </w:tabs>
    </w:pPr>
    <w:rPr>
      <w:vanish/>
      <w:color w:val="FF0000"/>
    </w:rPr>
  </w:style>
  <w:style w:type="paragraph" w:customStyle="1" w:styleId="3f1">
    <w:name w:val="項目符號3"/>
    <w:basedOn w:val="a0"/>
    <w:semiHidden/>
    <w:rsid w:val="00154680"/>
    <w:pPr>
      <w:numPr>
        <w:numId w:val="0"/>
      </w:numPr>
      <w:tabs>
        <w:tab w:val="left" w:pos="672"/>
      </w:tabs>
      <w:snapToGrid w:val="0"/>
    </w:pPr>
    <w:rPr>
      <w:bCs/>
    </w:rPr>
  </w:style>
  <w:style w:type="character" w:customStyle="1" w:styleId="3f2">
    <w:name w:val="項目符號3 字元 字元"/>
    <w:semiHidden/>
    <w:rsid w:val="00154680"/>
    <w:rPr>
      <w:rFonts w:ascii="Tahoma" w:eastAsia="PMingLiU" w:hAnsi="Tahoma" w:cs="Tahoma"/>
      <w:bCs/>
      <w:lang w:val="en-US" w:eastAsia="zh-TW" w:bidi="ar-SA"/>
    </w:rPr>
  </w:style>
  <w:style w:type="paragraph" w:customStyle="1" w:styleId="4b">
    <w:name w:val="項目符號4"/>
    <w:basedOn w:val="a0"/>
    <w:next w:val="a4"/>
    <w:semiHidden/>
    <w:rsid w:val="00154680"/>
    <w:pPr>
      <w:numPr>
        <w:numId w:val="0"/>
      </w:numPr>
      <w:tabs>
        <w:tab w:val="num" w:pos="284"/>
        <w:tab w:val="num" w:pos="1148"/>
      </w:tabs>
      <w:ind w:left="1143" w:hanging="275"/>
    </w:pPr>
  </w:style>
  <w:style w:type="character" w:customStyle="1" w:styleId="4c">
    <w:name w:val="項目符號4 字元"/>
    <w:semiHidden/>
    <w:rsid w:val="00154680"/>
    <w:rPr>
      <w:rFonts w:ascii="Tahoma" w:eastAsia="Tahoma" w:hAnsi="Tahoma" w:cs="Tahoma"/>
      <w:lang w:val="en-US" w:eastAsia="zh-TW" w:bidi="ar-SA"/>
    </w:rPr>
  </w:style>
  <w:style w:type="paragraph" w:customStyle="1" w:styleId="4d">
    <w:name w:val="項頁符號4"/>
    <w:basedOn w:val="3f1"/>
    <w:semiHidden/>
    <w:rsid w:val="00154680"/>
    <w:pPr>
      <w:tabs>
        <w:tab w:val="left" w:pos="900"/>
      </w:tabs>
    </w:pPr>
    <w:rPr>
      <w:rFonts w:eastAsia="Tahoma"/>
    </w:rPr>
  </w:style>
  <w:style w:type="paragraph" w:customStyle="1" w:styleId="affffa">
    <w:name w:val="圖文一"/>
    <w:basedOn w:val="af2"/>
    <w:autoRedefine/>
    <w:semiHidden/>
    <w:rsid w:val="00154680"/>
    <w:pPr>
      <w:adjustRightInd/>
      <w:spacing w:line="2220" w:lineRule="exact"/>
      <w:textAlignment w:val="auto"/>
    </w:pPr>
    <w:rPr>
      <w:rFonts w:ascii="Arial" w:eastAsia="Times New Roman" w:hAnsi="Arial" w:cs="Arial"/>
      <w:color w:val="0000FF"/>
      <w:sz w:val="160"/>
      <w:szCs w:val="160"/>
    </w:rPr>
  </w:style>
  <w:style w:type="paragraph" w:customStyle="1" w:styleId="affffb">
    <w:name w:val="圖文二"/>
    <w:autoRedefine/>
    <w:semiHidden/>
    <w:rsid w:val="00154680"/>
    <w:pPr>
      <w:spacing w:line="240" w:lineRule="atLeast"/>
      <w:ind w:left="629" w:hanging="629"/>
    </w:pPr>
    <w:rPr>
      <w:rFonts w:ascii="Arial" w:hAnsi="Arial" w:cs="Arial"/>
    </w:rPr>
  </w:style>
  <w:style w:type="paragraph" w:customStyle="1" w:styleId="affffc">
    <w:name w:val="圖文三"/>
    <w:autoRedefine/>
    <w:semiHidden/>
    <w:rsid w:val="00154680"/>
    <w:pPr>
      <w:widowControl w:val="0"/>
      <w:adjustRightInd w:val="0"/>
      <w:spacing w:line="300" w:lineRule="atLeast"/>
      <w:ind w:left="629" w:hanging="629"/>
      <w:textAlignment w:val="baseline"/>
    </w:pPr>
    <w:rPr>
      <w:rFonts w:eastAsia="DFLiHeiBold"/>
      <w:b/>
      <w:bCs/>
      <w:sz w:val="24"/>
      <w:szCs w:val="24"/>
    </w:rPr>
  </w:style>
  <w:style w:type="paragraph" w:styleId="affffd">
    <w:name w:val="table of figures"/>
    <w:basedOn w:val="a4"/>
    <w:next w:val="a4"/>
    <w:autoRedefine/>
    <w:uiPriority w:val="99"/>
    <w:rsid w:val="002C06BB"/>
    <w:pPr>
      <w:tabs>
        <w:tab w:val="left" w:pos="1143"/>
        <w:tab w:val="right" w:leader="dot" w:pos="9900"/>
      </w:tabs>
      <w:ind w:left="1149" w:hangingChars="574" w:hanging="1149"/>
    </w:pPr>
    <w:rPr>
      <w:rFonts w:eastAsia="Tahoma"/>
      <w:bCs/>
      <w:noProof/>
      <w:szCs w:val="28"/>
    </w:rPr>
  </w:style>
  <w:style w:type="numbering" w:customStyle="1" w:styleId="a2">
    <w:name w:val="樣式 大綱編號 (中文) 新細明體 藍色"/>
    <w:basedOn w:val="a7"/>
    <w:semiHidden/>
    <w:rsid w:val="00154680"/>
    <w:pPr>
      <w:numPr>
        <w:numId w:val="25"/>
      </w:numPr>
    </w:pPr>
  </w:style>
  <w:style w:type="numbering" w:customStyle="1" w:styleId="11">
    <w:name w:val="樣式 大綱編號 11 點 粗體 斜體 藍色"/>
    <w:basedOn w:val="a7"/>
    <w:semiHidden/>
    <w:rsid w:val="00154680"/>
    <w:pPr>
      <w:numPr>
        <w:numId w:val="26"/>
      </w:numPr>
    </w:pPr>
  </w:style>
  <w:style w:type="numbering" w:customStyle="1" w:styleId="14">
    <w:name w:val="樣式 大綱編號 14 點 藍色"/>
    <w:basedOn w:val="a7"/>
    <w:semiHidden/>
    <w:rsid w:val="00154680"/>
    <w:pPr>
      <w:numPr>
        <w:numId w:val="27"/>
      </w:numPr>
    </w:pPr>
  </w:style>
  <w:style w:type="numbering" w:customStyle="1" w:styleId="141">
    <w:name w:val="樣式 大綱編號 14 點 藍色1"/>
    <w:basedOn w:val="a7"/>
    <w:semiHidden/>
    <w:rsid w:val="00154680"/>
    <w:pPr>
      <w:numPr>
        <w:numId w:val="28"/>
      </w:numPr>
    </w:pPr>
  </w:style>
  <w:style w:type="numbering" w:customStyle="1" w:styleId="142">
    <w:name w:val="樣式 大綱編號 14 點 藍色2"/>
    <w:basedOn w:val="a7"/>
    <w:semiHidden/>
    <w:rsid w:val="00154680"/>
    <w:pPr>
      <w:numPr>
        <w:numId w:val="29"/>
      </w:numPr>
    </w:pPr>
  </w:style>
  <w:style w:type="paragraph" w:customStyle="1" w:styleId="Tahoma1005cm">
    <w:name w:val="樣式 本文 + Tahoma 10 點 第一行:  0.5 cm"/>
    <w:basedOn w:val="af2"/>
    <w:autoRedefine/>
    <w:semiHidden/>
    <w:rsid w:val="00154680"/>
    <w:pPr>
      <w:widowControl/>
      <w:spacing w:after="0" w:line="300" w:lineRule="exact"/>
      <w:ind w:firstLine="284"/>
      <w:jc w:val="both"/>
    </w:pPr>
    <w:rPr>
      <w:rFonts w:eastAsia="DFLiHeiBold" w:cs="PMingLiU"/>
    </w:rPr>
  </w:style>
  <w:style w:type="paragraph" w:customStyle="1" w:styleId="affffe">
    <w:name w:val="樣式 表內文字 + 置中"/>
    <w:basedOn w:val="ac"/>
    <w:semiHidden/>
    <w:rsid w:val="00154680"/>
    <w:pPr>
      <w:jc w:val="center"/>
    </w:pPr>
    <w:rPr>
      <w:rFonts w:eastAsia="Tahoma" w:cs="PMingLiU"/>
    </w:rPr>
  </w:style>
  <w:style w:type="paragraph" w:customStyle="1" w:styleId="afffff">
    <w:name w:val="樣式 表格標題 + 紅色"/>
    <w:basedOn w:val="a9"/>
    <w:autoRedefine/>
    <w:semiHidden/>
    <w:rsid w:val="00154680"/>
    <w:rPr>
      <w:rFonts w:eastAsia="Times New Roman"/>
      <w:bCs/>
      <w:vanish/>
      <w:color w:val="FF0000"/>
    </w:rPr>
  </w:style>
  <w:style w:type="paragraph" w:customStyle="1" w:styleId="afffff0">
    <w:name w:val="樣式 表格標題 + 置中"/>
    <w:basedOn w:val="a9"/>
    <w:semiHidden/>
    <w:rsid w:val="00154680"/>
    <w:pPr>
      <w:jc w:val="center"/>
    </w:pPr>
    <w:rPr>
      <w:rFonts w:eastAsia="Times New Roman"/>
      <w:bCs/>
    </w:rPr>
  </w:style>
  <w:style w:type="paragraph" w:customStyle="1" w:styleId="1f2">
    <w:name w:val="樣式 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numbering" w:customStyle="1" w:styleId="Tahoma">
    <w:name w:val="樣式 樣式 大綱編號 (中文) 新細明體 藍色 + 大綱編號 (拉丁) Tahoma (中文) 新細明體 藍色"/>
    <w:basedOn w:val="a7"/>
    <w:semiHidden/>
    <w:rsid w:val="00154680"/>
    <w:pPr>
      <w:numPr>
        <w:numId w:val="30"/>
      </w:numPr>
    </w:pPr>
  </w:style>
  <w:style w:type="numbering" w:customStyle="1" w:styleId="Tahoma0">
    <w:name w:val="樣式 樣式 大綱編號 (中文) 新細明體 藍色 + 大綱編號 Tahoma 藍色"/>
    <w:basedOn w:val="a7"/>
    <w:semiHidden/>
    <w:rsid w:val="00154680"/>
    <w:pPr>
      <w:numPr>
        <w:numId w:val="31"/>
      </w:numPr>
    </w:pPr>
  </w:style>
  <w:style w:type="paragraph" w:customStyle="1" w:styleId="51">
    <w:name w:val="樣式 樣式 標題 5 + 非粗體 藍色 行距:  單行間距 + 非斜體"/>
    <w:basedOn w:val="a4"/>
    <w:semiHidden/>
    <w:rsid w:val="00154680"/>
    <w:pPr>
      <w:keepNext/>
      <w:numPr>
        <w:ilvl w:val="3"/>
        <w:numId w:val="32"/>
      </w:numPr>
      <w:spacing w:before="240" w:after="120" w:line="240" w:lineRule="auto"/>
      <w:ind w:rightChars="-453" w:right="-906"/>
      <w:outlineLvl w:val="3"/>
    </w:pPr>
    <w:rPr>
      <w:rFonts w:eastAsia="Tahoma" w:cs="PMingLiU"/>
      <w:color w:val="0000FF"/>
      <w:sz w:val="22"/>
    </w:rPr>
  </w:style>
  <w:style w:type="paragraph" w:customStyle="1" w:styleId="2-063cm187-004cm0pt">
    <w:name w:val="樣式 標題 2 + 左:  -0.63 cm 凸出:  1.87 字元 右:  -0.04 cm 套用前:  0 pt"/>
    <w:basedOn w:val="21"/>
    <w:semiHidden/>
    <w:rsid w:val="00154680"/>
    <w:pPr>
      <w:spacing w:before="0"/>
    </w:pPr>
    <w:rPr>
      <w:rFonts w:eastAsia="Times New Roman"/>
    </w:rPr>
  </w:style>
  <w:style w:type="paragraph" w:customStyle="1" w:styleId="314">
    <w:name w:val="樣式 標題 3 + 14 點"/>
    <w:basedOn w:val="31"/>
    <w:semiHidden/>
    <w:rsid w:val="00154680"/>
    <w:pPr>
      <w:adjustRightInd/>
      <w:textAlignment w:val="auto"/>
    </w:pPr>
    <w:rPr>
      <w:rFonts w:eastAsia="Times New Roman"/>
      <w:b/>
      <w:bCs/>
      <w:sz w:val="28"/>
      <w:szCs w:val="28"/>
    </w:rPr>
  </w:style>
  <w:style w:type="paragraph" w:customStyle="1" w:styleId="3140">
    <w:name w:val="樣式 標題 3 + 14 點 字元 字元"/>
    <w:basedOn w:val="31"/>
    <w:autoRedefine/>
    <w:semiHidden/>
    <w:rsid w:val="00154680"/>
    <w:pPr>
      <w:ind w:firstLine="245"/>
    </w:pPr>
    <w:rPr>
      <w:bCs/>
      <w:szCs w:val="28"/>
    </w:rPr>
  </w:style>
  <w:style w:type="paragraph" w:customStyle="1" w:styleId="5b">
    <w:name w:val="樣式 標題 5 + 非粗體 藍色 行距:  單行間距"/>
    <w:basedOn w:val="40"/>
    <w:semiHidden/>
    <w:rsid w:val="00154680"/>
    <w:pPr>
      <w:spacing w:before="240" w:after="120"/>
      <w:ind w:rightChars="-453" w:right="-906"/>
    </w:pPr>
    <w:rPr>
      <w:rFonts w:eastAsia="Tahoma" w:cs="PMingLiU"/>
      <w:iCs/>
      <w:szCs w:val="20"/>
    </w:rPr>
  </w:style>
  <w:style w:type="paragraph" w:customStyle="1" w:styleId="5-453">
    <w:name w:val="樣式 標題 5 + 非粗體 藍色 行距:  單行間距 右 -4.53 字元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1">
    <w:name w:val="樣式 標題 5 + 非粗體 藍色 行距:  單行間距 右 -4.53 字元1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FF6600"/>
      <w:sz w:val="20"/>
      <w:szCs w:val="20"/>
    </w:rPr>
  </w:style>
  <w:style w:type="paragraph" w:customStyle="1" w:styleId="5-4532">
    <w:name w:val="樣式 標題 5 + 非粗體 藍色 行距:  單行間距 右 -4.53 字元2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3">
    <w:name w:val="樣式 標題 5 + 非粗體 藍色 行距:  單行間距 右 -4.53 字元3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6-453">
    <w:name w:val="樣式 標題 6 + 非粗體 行距:  單行間距 右 -4.53 字元"/>
    <w:basedOn w:val="6"/>
    <w:semiHidden/>
    <w:rsid w:val="00154680"/>
    <w:pPr>
      <w:keepNext w:val="0"/>
      <w:spacing w:before="240" w:after="160"/>
      <w:ind w:left="0" w:rightChars="-453" w:right="-906"/>
    </w:pPr>
    <w:rPr>
      <w:rFonts w:ascii="Tahoma" w:eastAsia="Tahoma" w:hAnsi="Tahoma" w:cs="PMingLiU"/>
      <w:iCs/>
      <w:color w:val="0000FF"/>
      <w:sz w:val="20"/>
      <w:szCs w:val="20"/>
    </w:rPr>
  </w:style>
  <w:style w:type="paragraph" w:customStyle="1" w:styleId="1f3">
    <w:name w:val="樣式1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2f4">
    <w:name w:val="樣式2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3f3">
    <w:name w:val="樣式3"/>
    <w:basedOn w:val="affff9"/>
    <w:semiHidden/>
    <w:rsid w:val="00154680"/>
    <w:rPr>
      <w:rFonts w:eastAsia="Times New Roman"/>
    </w:rPr>
  </w:style>
  <w:style w:type="paragraph" w:customStyle="1" w:styleId="65">
    <w:name w:val="樣式6"/>
    <w:basedOn w:val="ac"/>
    <w:semiHidden/>
    <w:rsid w:val="00154680"/>
    <w:pPr>
      <w:ind w:leftChars="100" w:left="100"/>
    </w:pPr>
    <w:rPr>
      <w:rFonts w:eastAsia="Tahoma"/>
    </w:rPr>
  </w:style>
  <w:style w:type="character" w:customStyle="1" w:styleId="1f4">
    <w:name w:val="標題 1 字元"/>
    <w:aliases w:val="Compte Rendu 字元 字元2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character" w:customStyle="1" w:styleId="2f5">
    <w:name w:val="標題 2 字元 字元"/>
    <w:semiHidden/>
    <w:rsid w:val="00154680"/>
    <w:rPr>
      <w:rFonts w:ascii="Tahoma" w:hAnsi="Tahoma" w:cs="Tahoma"/>
      <w:color w:val="0000FF"/>
      <w:sz w:val="28"/>
      <w:szCs w:val="28"/>
      <w:lang w:val="en-US" w:eastAsia="zh-TW" w:bidi="ar-SA"/>
    </w:rPr>
  </w:style>
  <w:style w:type="character" w:customStyle="1" w:styleId="211">
    <w:name w:val="標題 2 字元1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310">
    <w:name w:val="標題 3 字元1 字元"/>
    <w:aliases w:val="標題 3 字元 字元 字元,標題 3 字元3 字元,標題 3 字元2 字元 字元 字元,標題 3 字元1 字元 字元 字元 字元,標題 3 字元 字元 字元 字元 字元 字元,標題 3 字元3 字元 字元 字元 字元 字元,標題 3 字元3 字元 字元 字元 字元 字元 字元 字元,標題 3 字元 字元 字元 字元 字元 字元 字元 字元 字元,標題 3 字元1 字元 字元 字元 字元 字元 字元 字元,標題 3 字元 字元1 字元 字元 字元 字元 字元,標題 3 字 字元"/>
    <w:semiHidden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character" w:customStyle="1" w:styleId="341">
    <w:name w:val="標題 3 字元4 字元1"/>
    <w:aliases w:val="標題 3 字元3 字元 字元1,標題 3 字元1 字元 字元 字元1,標題 3 字元 字元 字元 字元 字元1,標題 3 字元 字元1 字元 字元1,標題 3 字元1 字元1 字元1,標題 3 字元 字元 字元1 字元1,標題 3 字元 字元2 字元1,標題 3 字元1 字元 字元2,標題 3 字元 字元 字元 字元2,標題 3 字元5 字元 字元 字元1,標題 3 字元4 字元 字元 字元 字元1,標題 3 字元3 字元 字元 字元 字元 字元1"/>
    <w:semiHidden/>
    <w:locked/>
    <w:rsid w:val="00154680"/>
    <w:rPr>
      <w:rFonts w:ascii="Tahoma" w:eastAsia="Times New Roman" w:hAnsi="Tahoma" w:cs="Tahoma"/>
      <w:color w:val="0000FF"/>
      <w:sz w:val="24"/>
      <w:szCs w:val="24"/>
      <w:lang w:val="en-US" w:eastAsia="zh-TW"/>
    </w:rPr>
  </w:style>
  <w:style w:type="paragraph" w:customStyle="1" w:styleId="2N">
    <w:name w:val="標題2N"/>
    <w:basedOn w:val="a4"/>
    <w:next w:val="21"/>
    <w:semiHidden/>
    <w:rsid w:val="00154680"/>
    <w:pPr>
      <w:numPr>
        <w:numId w:val="33"/>
      </w:numPr>
    </w:pPr>
    <w:rPr>
      <w:rFonts w:eastAsia="Tahoma"/>
      <w:color w:val="0000FF"/>
      <w:sz w:val="28"/>
    </w:rPr>
  </w:style>
  <w:style w:type="paragraph" w:customStyle="1" w:styleId="afffff1">
    <w:name w:val="標題基準"/>
    <w:basedOn w:val="a4"/>
    <w:next w:val="af2"/>
    <w:semiHidden/>
    <w:rsid w:val="00154680"/>
    <w:pPr>
      <w:keepNext/>
      <w:keepLines/>
      <w:widowControl/>
      <w:overflowPunct w:val="0"/>
      <w:autoSpaceDE w:val="0"/>
      <w:autoSpaceDN w:val="0"/>
      <w:spacing w:before="140" w:line="220" w:lineRule="atLeast"/>
      <w:ind w:left="1080"/>
    </w:pPr>
    <w:rPr>
      <w:rFonts w:ascii="Arial" w:hAnsi="Arial" w:cs="Arial"/>
      <w:spacing w:val="-4"/>
      <w:kern w:val="28"/>
      <w:sz w:val="22"/>
      <w:szCs w:val="22"/>
    </w:rPr>
  </w:style>
  <w:style w:type="character" w:customStyle="1" w:styleId="aa">
    <w:name w:val="表格標題 字元"/>
    <w:link w:val="a9"/>
    <w:rsid w:val="001A70DC"/>
    <w:rPr>
      <w:rFonts w:ascii="Tahoma" w:hAnsi="Tahoma" w:cs="Tahoma"/>
      <w:b/>
      <w:color w:val="0000FF"/>
    </w:rPr>
  </w:style>
  <w:style w:type="character" w:customStyle="1" w:styleId="ad">
    <w:name w:val="表內文字 字元"/>
    <w:link w:val="ac"/>
    <w:rsid w:val="001A70DC"/>
    <w:rPr>
      <w:rFonts w:ascii="Tahoma" w:hAnsi="Tahoma" w:cs="Tahoma"/>
      <w:color w:val="000000"/>
    </w:rPr>
  </w:style>
  <w:style w:type="character" w:customStyle="1" w:styleId="1Char">
    <w:name w:val="标题 1 Char"/>
    <w:link w:val="10"/>
    <w:rsid w:val="00E4713B"/>
    <w:rPr>
      <w:rFonts w:ascii="Tahoma" w:eastAsia="Tahoma" w:hAnsi="Tahoma" w:cs="Tahoma"/>
      <w:b/>
      <w:noProof/>
      <w:spacing w:val="-4"/>
      <w:kern w:val="52"/>
      <w:sz w:val="28"/>
      <w:szCs w:val="28"/>
      <w:u w:color="0000FF"/>
    </w:rPr>
  </w:style>
  <w:style w:type="character" w:customStyle="1" w:styleId="2Char">
    <w:name w:val="标题 2 Char"/>
    <w:link w:val="21"/>
    <w:rsid w:val="002E568E"/>
    <w:rPr>
      <w:rFonts w:ascii="Tahoma" w:eastAsia="宋体" w:hAnsi="Tahoma" w:cs="Tahoma"/>
      <w:sz w:val="28"/>
      <w:szCs w:val="28"/>
      <w:lang w:eastAsia="zh-CN"/>
    </w:rPr>
  </w:style>
  <w:style w:type="character" w:customStyle="1" w:styleId="Char1">
    <w:name w:val="题注 Char"/>
    <w:link w:val="afff4"/>
    <w:rsid w:val="00673CCB"/>
    <w:rPr>
      <w:rFonts w:ascii="Tahoma" w:eastAsia="Tahoma" w:hAnsi="Tahoma" w:cs="Tahoma"/>
    </w:rPr>
  </w:style>
  <w:style w:type="paragraph" w:customStyle="1" w:styleId="RHTOC">
    <w:name w:val="RHTOC"/>
    <w:basedOn w:val="a4"/>
    <w:autoRedefine/>
    <w:qFormat/>
    <w:rsid w:val="00693321"/>
    <w:pPr>
      <w:outlineLvl w:val="0"/>
    </w:pPr>
    <w:rPr>
      <w:rFonts w:cs="PMingLiU"/>
      <w:b/>
      <w:bCs/>
      <w:color w:val="000000"/>
      <w:sz w:val="28"/>
      <w:szCs w:val="28"/>
    </w:rPr>
  </w:style>
  <w:style w:type="paragraph" w:styleId="TOC0">
    <w:name w:val="TOC Heading"/>
    <w:basedOn w:val="10"/>
    <w:next w:val="a4"/>
    <w:uiPriority w:val="39"/>
    <w:semiHidden/>
    <w:unhideWhenUsed/>
    <w:qFormat/>
    <w:rsid w:val="00393CF1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PMingLiU" w:hAnsi="Cambria" w:cs="Times New Roman"/>
      <w:bCs/>
      <w:caps/>
      <w:noProof w:val="0"/>
      <w:color w:val="365F91"/>
      <w:spacing w:val="0"/>
      <w:kern w:val="0"/>
      <w:lang w:eastAsia="en-US"/>
    </w:rPr>
  </w:style>
  <w:style w:type="paragraph" w:customStyle="1" w:styleId="paragraphe">
    <w:name w:val="paragraphe"/>
    <w:basedOn w:val="a4"/>
    <w:rsid w:val="00451461"/>
    <w:pPr>
      <w:keepLines/>
      <w:widowControl/>
      <w:overflowPunct w:val="0"/>
      <w:autoSpaceDE w:val="0"/>
      <w:autoSpaceDN w:val="0"/>
      <w:spacing w:after="240" w:line="240" w:lineRule="auto"/>
      <w:jc w:val="both"/>
    </w:pPr>
    <w:rPr>
      <w:rFonts w:ascii="FuturaA Bk BT" w:hAnsi="FuturaA Bk BT" w:cs="Times New Roman"/>
      <w:lang w:val="fr-FR" w:eastAsia="fr-FR"/>
    </w:rPr>
  </w:style>
  <w:style w:type="paragraph" w:styleId="afffff2">
    <w:name w:val="List Paragraph"/>
    <w:basedOn w:val="a4"/>
    <w:uiPriority w:val="34"/>
    <w:qFormat/>
    <w:rsid w:val="00C51ADB"/>
    <w:pPr>
      <w:ind w:firstLineChars="200" w:firstLine="420"/>
    </w:pPr>
  </w:style>
  <w:style w:type="paragraph" w:customStyle="1" w:styleId="ParaCharCharCharCharCharCharCharCharCharCharCharCharCharChar">
    <w:name w:val="默认段落字体 Para Char Char Char Char Char Char Char Char Char Char Char Char Char Char"/>
    <w:basedOn w:val="af3"/>
    <w:autoRedefine/>
    <w:rsid w:val="000B4A1F"/>
    <w:pPr>
      <w:adjustRightInd/>
      <w:spacing w:line="240" w:lineRule="auto"/>
      <w:jc w:val="both"/>
      <w:textAlignment w:val="auto"/>
    </w:pPr>
    <w:rPr>
      <w:rFonts w:ascii="Tahoma" w:eastAsia="宋体" w:hAnsi="Tahoma"/>
      <w:kern w:val="2"/>
      <w:sz w:val="24"/>
      <w:szCs w:val="24"/>
      <w:lang w:eastAsia="zh-CN"/>
    </w:rPr>
  </w:style>
  <w:style w:type="table" w:styleId="-3">
    <w:name w:val="Light Shading Accent 3"/>
    <w:basedOn w:val="a6"/>
    <w:uiPriority w:val="60"/>
    <w:rsid w:val="00DE5D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fffff3">
    <w:name w:val="Light Shading"/>
    <w:basedOn w:val="a6"/>
    <w:uiPriority w:val="60"/>
    <w:rsid w:val="00DE5D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364F63"/>
    <w:pPr>
      <w:widowControl w:val="0"/>
      <w:adjustRightInd w:val="0"/>
      <w:spacing w:line="300" w:lineRule="atLeast"/>
      <w:textAlignment w:val="baseline"/>
    </w:pPr>
    <w:rPr>
      <w:rFonts w:ascii="Tahoma" w:hAnsi="Tahoma" w:cs="Tahoma"/>
    </w:rPr>
  </w:style>
  <w:style w:type="paragraph" w:styleId="10">
    <w:name w:val="heading 1"/>
    <w:basedOn w:val="a4"/>
    <w:next w:val="a4"/>
    <w:link w:val="1Char"/>
    <w:autoRedefine/>
    <w:qFormat/>
    <w:rsid w:val="00E4713B"/>
    <w:pPr>
      <w:keepNext/>
      <w:pageBreakBefore/>
      <w:widowControl/>
      <w:numPr>
        <w:numId w:val="42"/>
      </w:numPr>
      <w:pBdr>
        <w:bottom w:val="single" w:sz="12" w:space="1" w:color="808080"/>
      </w:pBdr>
      <w:adjustRightInd/>
      <w:spacing w:before="320" w:after="1200" w:line="240" w:lineRule="auto"/>
      <w:textAlignment w:val="auto"/>
      <w:outlineLvl w:val="0"/>
    </w:pPr>
    <w:rPr>
      <w:rFonts w:eastAsia="Tahoma"/>
      <w:b/>
      <w:noProof/>
      <w:spacing w:val="-4"/>
      <w:kern w:val="52"/>
      <w:sz w:val="28"/>
      <w:szCs w:val="28"/>
      <w:u w:color="0000FF"/>
    </w:rPr>
  </w:style>
  <w:style w:type="paragraph" w:styleId="21">
    <w:name w:val="heading 2"/>
    <w:basedOn w:val="a4"/>
    <w:next w:val="a4"/>
    <w:link w:val="2Char"/>
    <w:autoRedefine/>
    <w:qFormat/>
    <w:rsid w:val="002E568E"/>
    <w:pPr>
      <w:keepNext/>
      <w:widowControl/>
      <w:numPr>
        <w:ilvl w:val="1"/>
        <w:numId w:val="42"/>
      </w:numPr>
      <w:tabs>
        <w:tab w:val="clear" w:pos="1985"/>
        <w:tab w:val="num" w:pos="425"/>
      </w:tabs>
      <w:adjustRightInd/>
      <w:spacing w:before="60" w:after="60" w:line="240" w:lineRule="auto"/>
      <w:ind w:left="425"/>
      <w:textAlignment w:val="auto"/>
      <w:outlineLvl w:val="1"/>
    </w:pPr>
    <w:rPr>
      <w:rFonts w:eastAsia="宋体"/>
      <w:sz w:val="28"/>
      <w:szCs w:val="28"/>
      <w:lang w:eastAsia="zh-CN"/>
    </w:rPr>
  </w:style>
  <w:style w:type="paragraph" w:styleId="31">
    <w:name w:val="heading 3"/>
    <w:basedOn w:val="a4"/>
    <w:next w:val="a4"/>
    <w:link w:val="3Char"/>
    <w:autoRedefine/>
    <w:qFormat/>
    <w:rsid w:val="009C6687"/>
    <w:pPr>
      <w:keepNext/>
      <w:numPr>
        <w:ilvl w:val="2"/>
        <w:numId w:val="42"/>
      </w:numPr>
      <w:spacing w:before="60" w:after="60" w:line="240" w:lineRule="auto"/>
      <w:outlineLvl w:val="2"/>
    </w:pPr>
    <w:rPr>
      <w:sz w:val="24"/>
      <w:szCs w:val="24"/>
    </w:rPr>
  </w:style>
  <w:style w:type="paragraph" w:styleId="40">
    <w:name w:val="heading 4"/>
    <w:basedOn w:val="a4"/>
    <w:next w:val="a4"/>
    <w:autoRedefine/>
    <w:qFormat/>
    <w:rsid w:val="009C6687"/>
    <w:pPr>
      <w:keepNext/>
      <w:numPr>
        <w:ilvl w:val="3"/>
        <w:numId w:val="42"/>
      </w:numPr>
      <w:tabs>
        <w:tab w:val="left" w:pos="1120"/>
      </w:tabs>
      <w:spacing w:before="60" w:after="60" w:line="240" w:lineRule="auto"/>
      <w:outlineLvl w:val="3"/>
    </w:pPr>
    <w:rPr>
      <w:rFonts w:cs="Times New Roman"/>
      <w:sz w:val="22"/>
      <w:szCs w:val="36"/>
    </w:rPr>
  </w:style>
  <w:style w:type="paragraph" w:styleId="52">
    <w:name w:val="heading 5"/>
    <w:basedOn w:val="a4"/>
    <w:next w:val="a4"/>
    <w:autoRedefine/>
    <w:qFormat/>
    <w:rsid w:val="009C6687"/>
    <w:pPr>
      <w:keepNext/>
      <w:numPr>
        <w:ilvl w:val="4"/>
        <w:numId w:val="42"/>
      </w:numPr>
      <w:spacing w:line="240" w:lineRule="auto"/>
      <w:outlineLvl w:val="4"/>
    </w:pPr>
    <w:rPr>
      <w:rFonts w:cs="Times New Roman"/>
      <w:bCs/>
      <w:sz w:val="22"/>
      <w:szCs w:val="36"/>
    </w:rPr>
  </w:style>
  <w:style w:type="paragraph" w:styleId="6">
    <w:name w:val="heading 6"/>
    <w:basedOn w:val="a4"/>
    <w:next w:val="a4"/>
    <w:qFormat/>
    <w:rsid w:val="009C6687"/>
    <w:pPr>
      <w:keepNext/>
      <w:numPr>
        <w:ilvl w:val="5"/>
        <w:numId w:val="42"/>
      </w:numPr>
      <w:spacing w:line="240" w:lineRule="auto"/>
      <w:outlineLvl w:val="5"/>
    </w:pPr>
    <w:rPr>
      <w:rFonts w:ascii="Arial" w:hAnsi="Arial" w:cs="Times New Roman"/>
      <w:sz w:val="22"/>
      <w:szCs w:val="36"/>
    </w:rPr>
  </w:style>
  <w:style w:type="paragraph" w:styleId="7">
    <w:name w:val="heading 7"/>
    <w:basedOn w:val="a4"/>
    <w:next w:val="a4"/>
    <w:qFormat/>
    <w:rsid w:val="00154680"/>
    <w:pPr>
      <w:keepNext/>
      <w:spacing w:line="720" w:lineRule="atLeast"/>
      <w:ind w:leftChars="400" w:left="400"/>
      <w:outlineLvl w:val="6"/>
    </w:pPr>
    <w:rPr>
      <w:rFonts w:ascii="Arial" w:hAnsi="Arial" w:cs="Times New Roman"/>
      <w:b/>
      <w:bCs/>
      <w:sz w:val="36"/>
      <w:szCs w:val="36"/>
    </w:rPr>
  </w:style>
  <w:style w:type="paragraph" w:styleId="8">
    <w:name w:val="heading 8"/>
    <w:basedOn w:val="a4"/>
    <w:next w:val="a4"/>
    <w:qFormat/>
    <w:rsid w:val="00154680"/>
    <w:pPr>
      <w:keepNext/>
      <w:spacing w:line="720" w:lineRule="atLeast"/>
      <w:ind w:leftChars="400" w:left="400"/>
      <w:outlineLvl w:val="7"/>
    </w:pPr>
    <w:rPr>
      <w:rFonts w:ascii="Arial" w:hAnsi="Arial" w:cs="Times New Roman"/>
      <w:sz w:val="36"/>
      <w:szCs w:val="36"/>
    </w:rPr>
  </w:style>
  <w:style w:type="paragraph" w:styleId="9">
    <w:name w:val="heading 9"/>
    <w:basedOn w:val="a4"/>
    <w:next w:val="a4"/>
    <w:qFormat/>
    <w:rsid w:val="00154680"/>
    <w:pPr>
      <w:keepNext/>
      <w:spacing w:line="720" w:lineRule="atLeast"/>
      <w:ind w:leftChars="400" w:left="400"/>
      <w:outlineLvl w:val="8"/>
    </w:pPr>
    <w:rPr>
      <w:rFonts w:ascii="Arial" w:hAnsi="Arial" w:cs="Times New Roman"/>
      <w:sz w:val="36"/>
      <w:szCs w:val="3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link w:val="Char"/>
    <w:autoRedefine/>
    <w:rsid w:val="00EF59EB"/>
    <w:pPr>
      <w:tabs>
        <w:tab w:val="center" w:pos="4998"/>
        <w:tab w:val="right" w:pos="9906"/>
      </w:tabs>
      <w:snapToGrid w:val="0"/>
      <w:spacing w:line="240" w:lineRule="atLeast"/>
      <w:jc w:val="center"/>
    </w:pPr>
    <w:rPr>
      <w:rFonts w:eastAsia="Tahoma"/>
      <w:sz w:val="16"/>
    </w:rPr>
  </w:style>
  <w:style w:type="paragraph" w:customStyle="1" w:styleId="BLOCKDIAGRAM">
    <w:name w:val="BLOCK DIAGRAM"/>
    <w:semiHidden/>
    <w:rsid w:val="00154680"/>
    <w:pPr>
      <w:spacing w:line="300" w:lineRule="atLeast"/>
      <w:ind w:left="629" w:hanging="629"/>
      <w:jc w:val="center"/>
    </w:pPr>
    <w:rPr>
      <w:rFonts w:ascii="Tahoma" w:eastAsia="Tahoma" w:hAnsi="Tahoma" w:cs="Tahoma"/>
      <w:color w:val="0000FF"/>
      <w:sz w:val="24"/>
      <w:szCs w:val="24"/>
    </w:rPr>
  </w:style>
  <w:style w:type="paragraph" w:customStyle="1" w:styleId="DISCLAIMER">
    <w:name w:val="DISCLAIMER"/>
    <w:rsid w:val="00154680"/>
    <w:pPr>
      <w:spacing w:line="300" w:lineRule="atLeast"/>
      <w:ind w:left="629" w:hanging="629"/>
      <w:jc w:val="both"/>
    </w:pPr>
    <w:rPr>
      <w:rFonts w:ascii="Tahoma" w:eastAsia="Tahoma" w:hAnsi="Tahoma" w:cs="Tahoma"/>
      <w:b/>
      <w:color w:val="333399"/>
    </w:rPr>
  </w:style>
  <w:style w:type="paragraph" w:customStyle="1" w:styleId="a9">
    <w:name w:val="表格標題"/>
    <w:basedOn w:val="a4"/>
    <w:link w:val="aa"/>
    <w:rsid w:val="00154680"/>
    <w:rPr>
      <w:b/>
      <w:color w:val="0000FF"/>
    </w:rPr>
  </w:style>
  <w:style w:type="paragraph" w:styleId="ab">
    <w:name w:val="header"/>
    <w:basedOn w:val="a4"/>
    <w:link w:val="Char0"/>
    <w:rsid w:val="00154680"/>
    <w:pPr>
      <w:tabs>
        <w:tab w:val="center" w:pos="4153"/>
        <w:tab w:val="right" w:pos="8306"/>
      </w:tabs>
      <w:snapToGrid w:val="0"/>
      <w:spacing w:line="240" w:lineRule="atLeast"/>
      <w:jc w:val="right"/>
    </w:pPr>
  </w:style>
  <w:style w:type="numbering" w:styleId="111111">
    <w:name w:val="Outline List 2"/>
    <w:basedOn w:val="a7"/>
    <w:semiHidden/>
    <w:rsid w:val="00154680"/>
    <w:pPr>
      <w:numPr>
        <w:numId w:val="1"/>
      </w:numPr>
    </w:pPr>
  </w:style>
  <w:style w:type="paragraph" w:styleId="a0">
    <w:name w:val="List Bullet"/>
    <w:basedOn w:val="a4"/>
    <w:rsid w:val="00B63A81"/>
    <w:pPr>
      <w:numPr>
        <w:numId w:val="24"/>
      </w:numPr>
      <w:ind w:left="284" w:hanging="284"/>
    </w:pPr>
  </w:style>
  <w:style w:type="paragraph" w:styleId="20">
    <w:name w:val="List Bullet 2"/>
    <w:basedOn w:val="a0"/>
    <w:next w:val="a4"/>
    <w:rsid w:val="00154680"/>
    <w:pPr>
      <w:numPr>
        <w:numId w:val="34"/>
      </w:numPr>
    </w:pPr>
    <w:rPr>
      <w:color w:val="0000FF"/>
    </w:rPr>
  </w:style>
  <w:style w:type="paragraph" w:customStyle="1" w:styleId="TableNotes">
    <w:name w:val="Table Notes"/>
    <w:next w:val="a4"/>
    <w:rsid w:val="00154680"/>
    <w:pPr>
      <w:spacing w:line="300" w:lineRule="atLeast"/>
      <w:ind w:left="629" w:hanging="629"/>
    </w:pPr>
    <w:rPr>
      <w:rFonts w:ascii="Tahoma" w:eastAsia="Tahoma" w:hAnsi="Tahoma" w:cs="Tahoma"/>
      <w:b/>
      <w:sz w:val="16"/>
      <w:szCs w:val="16"/>
    </w:rPr>
  </w:style>
  <w:style w:type="paragraph" w:customStyle="1" w:styleId="ac">
    <w:name w:val="表內文字"/>
    <w:basedOn w:val="a4"/>
    <w:link w:val="ad"/>
    <w:rsid w:val="00154680"/>
    <w:rPr>
      <w:color w:val="000000"/>
    </w:rPr>
  </w:style>
  <w:style w:type="paragraph" w:customStyle="1" w:styleId="ae">
    <w:name w:val="表內文字+置中"/>
    <w:basedOn w:val="ac"/>
    <w:next w:val="a4"/>
    <w:semiHidden/>
    <w:rsid w:val="00154680"/>
    <w:pPr>
      <w:jc w:val="center"/>
    </w:pPr>
    <w:rPr>
      <w:rFonts w:cs="PMingLiU"/>
      <w:iCs/>
    </w:rPr>
  </w:style>
  <w:style w:type="paragraph" w:styleId="41">
    <w:name w:val="List Bullet 4"/>
    <w:basedOn w:val="a4"/>
    <w:rsid w:val="00B63A81"/>
    <w:pPr>
      <w:numPr>
        <w:numId w:val="22"/>
      </w:numPr>
      <w:tabs>
        <w:tab w:val="clear" w:pos="927"/>
        <w:tab w:val="num" w:pos="854"/>
      </w:tabs>
      <w:snapToGrid w:val="0"/>
      <w:ind w:left="851" w:hanging="284"/>
    </w:pPr>
  </w:style>
  <w:style w:type="paragraph" w:customStyle="1" w:styleId="af">
    <w:name w:val="表內文字 + 紅色"/>
    <w:semiHidden/>
    <w:rsid w:val="00154680"/>
    <w:pPr>
      <w:shd w:val="clear" w:color="auto" w:fill="E6E6E6"/>
      <w:spacing w:line="300" w:lineRule="atLeast"/>
      <w:ind w:left="629" w:hanging="629"/>
    </w:pPr>
    <w:rPr>
      <w:rFonts w:ascii="Tahoma" w:eastAsia="Tahoma" w:hAnsi="Tahoma" w:cs="Tahoma"/>
      <w:vanish/>
      <w:color w:val="FF0000"/>
    </w:rPr>
  </w:style>
  <w:style w:type="paragraph" w:customStyle="1" w:styleId="af0">
    <w:name w:val="表格標題 + 置中"/>
    <w:basedOn w:val="a9"/>
    <w:semiHidden/>
    <w:rsid w:val="00154680"/>
    <w:pPr>
      <w:jc w:val="center"/>
    </w:pPr>
    <w:rPr>
      <w:rFonts w:cs="PMingLiU"/>
      <w:bCs/>
    </w:rPr>
  </w:style>
  <w:style w:type="paragraph" w:customStyle="1" w:styleId="af1">
    <w:name w:val="表格標題 + 紅色"/>
    <w:basedOn w:val="a9"/>
    <w:semiHidden/>
    <w:rsid w:val="00154680"/>
    <w:rPr>
      <w:bCs/>
      <w:vanish/>
      <w:color w:val="FF0000"/>
    </w:rPr>
  </w:style>
  <w:style w:type="paragraph" w:customStyle="1" w:styleId="Figure">
    <w:name w:val="Figure"/>
    <w:basedOn w:val="a4"/>
    <w:next w:val="a4"/>
    <w:rsid w:val="00154680"/>
    <w:pPr>
      <w:numPr>
        <w:numId w:val="6"/>
      </w:numPr>
      <w:snapToGrid w:val="0"/>
      <w:jc w:val="center"/>
    </w:pPr>
    <w:rPr>
      <w:b/>
    </w:rPr>
  </w:style>
  <w:style w:type="paragraph" w:styleId="af2">
    <w:name w:val="Body Text"/>
    <w:basedOn w:val="a4"/>
    <w:semiHidden/>
    <w:rsid w:val="00154680"/>
    <w:pPr>
      <w:spacing w:after="120"/>
    </w:pPr>
  </w:style>
  <w:style w:type="paragraph" w:styleId="af3">
    <w:name w:val="Document Map"/>
    <w:basedOn w:val="a4"/>
    <w:semiHidden/>
    <w:rsid w:val="00154680"/>
    <w:pPr>
      <w:shd w:val="clear" w:color="auto" w:fill="000080"/>
    </w:pPr>
    <w:rPr>
      <w:rFonts w:ascii="Arial" w:hAnsi="Arial" w:cs="Times New Roman"/>
    </w:rPr>
  </w:style>
  <w:style w:type="table" w:styleId="af4">
    <w:name w:val="Table Grid"/>
    <w:basedOn w:val="MStarStandard"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Table">
    <w:name w:val="Table"/>
    <w:basedOn w:val="Figure"/>
    <w:next w:val="a4"/>
    <w:rsid w:val="00154680"/>
    <w:pPr>
      <w:numPr>
        <w:numId w:val="12"/>
      </w:numPr>
      <w:jc w:val="left"/>
    </w:pPr>
  </w:style>
  <w:style w:type="table" w:styleId="12">
    <w:name w:val="Table Column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ascii="Tahoma" w:hAnsi="Tahoma"/>
      <w:b/>
      <w:bCs/>
      <w:color w:val="0000FF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28" w:type="dxa"/>
        <w:left w:w="57" w:type="dxa"/>
        <w:bottom w:w="28" w:type="dxa"/>
        <w:right w:w="57" w:type="dxa"/>
      </w:tblCellMar>
    </w:tblPr>
    <w:trPr>
      <w:tblHeader/>
    </w:trPr>
    <w:tcPr>
      <w:shd w:val="clear" w:color="auto" w:fill="E6E6E6"/>
    </w:tcPr>
    <w:tblStylePr w:type="firstRow">
      <w:pPr>
        <w:wordWrap/>
        <w:spacing w:beforeLines="0" w:beforeAutospacing="0" w:afterLines="0" w:afterAutospacing="0" w:line="300" w:lineRule="atLeast"/>
        <w:contextualSpacing w:val="0"/>
      </w:pPr>
      <w:rPr>
        <w:b w:val="0"/>
        <w:bCs w:val="0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Table Theme"/>
    <w:basedOn w:val="a6"/>
    <w:rsid w:val="006A6A5E"/>
    <w:pPr>
      <w:spacing w:line="300" w:lineRule="atLeast"/>
    </w:pPr>
    <w:rPr>
      <w:rFonts w:ascii="Tahoma" w:hAnsi="Tahoma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jc w:val="center"/>
    </w:trPr>
    <w:tblStylePr w:type="firstRow">
      <w:rPr>
        <w:b/>
        <w:bCs w:val="0"/>
        <w:color w:val="0000FF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eastAsia="Cambria"/>
        <w:b w:val="0"/>
        <w:bCs w:val="0"/>
        <w:sz w:val="2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neCell">
      <w:rPr>
        <w:b/>
        <w:bCs/>
      </w:rPr>
    </w:tblStylePr>
    <w:tblStylePr w:type="nwCell">
      <w:rPr>
        <w:rFonts w:eastAsia="Cambria"/>
      </w:rPr>
    </w:tblStylePr>
    <w:tblStylePr w:type="swCell">
      <w:rPr>
        <w:b/>
        <w:bCs/>
      </w:rPr>
    </w:tblStylePr>
  </w:style>
  <w:style w:type="character" w:customStyle="1" w:styleId="110">
    <w:name w:val="字元 字元11"/>
    <w:semiHidden/>
    <w:rsid w:val="00154680"/>
    <w:rPr>
      <w:rFonts w:ascii="Tahoma" w:hAnsi="Tahoma" w:cs="Tahoma"/>
      <w:lang w:val="en-US" w:eastAsia="zh-TW" w:bidi="ar-SA"/>
    </w:rPr>
  </w:style>
  <w:style w:type="table" w:styleId="42">
    <w:name w:val="Table Columns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rFonts w:eastAsia="Tahom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customStyle="1" w:styleId="3Char">
    <w:name w:val="标题 3 Char"/>
    <w:link w:val="31"/>
    <w:rsid w:val="009C6687"/>
    <w:rPr>
      <w:rFonts w:ascii="Tahoma" w:hAnsi="Tahoma" w:cs="Tahoma"/>
      <w:sz w:val="24"/>
      <w:szCs w:val="24"/>
    </w:rPr>
  </w:style>
  <w:style w:type="character" w:customStyle="1" w:styleId="Char">
    <w:name w:val="页脚 Char"/>
    <w:link w:val="a8"/>
    <w:locked/>
    <w:rsid w:val="00EF59EB"/>
    <w:rPr>
      <w:rFonts w:ascii="Tahoma" w:eastAsia="Tahoma" w:hAnsi="Tahoma" w:cs="Tahoma"/>
      <w:sz w:val="16"/>
    </w:rPr>
  </w:style>
  <w:style w:type="character" w:customStyle="1" w:styleId="Char0">
    <w:name w:val="页眉 Char"/>
    <w:link w:val="ab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forPN">
    <w:name w:val="頁首 for PN"/>
    <w:basedOn w:val="ab"/>
    <w:rsid w:val="00154680"/>
    <w:rPr>
      <w:b/>
      <w:color w:val="0000FF"/>
    </w:rPr>
  </w:style>
  <w:style w:type="numbering" w:styleId="1111110">
    <w:name w:val="Outline List 1"/>
    <w:basedOn w:val="a7"/>
    <w:semiHidden/>
    <w:rsid w:val="00154680"/>
    <w:pPr>
      <w:numPr>
        <w:numId w:val="2"/>
      </w:numPr>
    </w:pPr>
  </w:style>
  <w:style w:type="character" w:styleId="HTML">
    <w:name w:val="HTML Acronym"/>
    <w:basedOn w:val="a5"/>
    <w:semiHidden/>
    <w:rsid w:val="00154680"/>
  </w:style>
  <w:style w:type="paragraph" w:styleId="HTML0">
    <w:name w:val="HTML Address"/>
    <w:basedOn w:val="a4"/>
    <w:semiHidden/>
    <w:rsid w:val="00154680"/>
    <w:rPr>
      <w:i/>
      <w:iCs/>
    </w:rPr>
  </w:style>
  <w:style w:type="character" w:styleId="HTML1">
    <w:name w:val="HTML Cite"/>
    <w:semiHidden/>
    <w:rsid w:val="00154680"/>
    <w:rPr>
      <w:i/>
      <w:iCs/>
    </w:rPr>
  </w:style>
  <w:style w:type="character" w:styleId="HTML2">
    <w:name w:val="HTML Code"/>
    <w:semiHidden/>
    <w:rsid w:val="00154680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154680"/>
    <w:rPr>
      <w:i/>
      <w:iCs/>
    </w:rPr>
  </w:style>
  <w:style w:type="character" w:styleId="HTML4">
    <w:name w:val="HTML Keyboard"/>
    <w:semiHidden/>
    <w:rsid w:val="00154680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semiHidden/>
    <w:rsid w:val="00154680"/>
    <w:rPr>
      <w:rFonts w:ascii="Courier New" w:hAnsi="Courier New" w:cs="Courier New"/>
    </w:rPr>
  </w:style>
  <w:style w:type="character" w:styleId="HTML6">
    <w:name w:val="HTML Sample"/>
    <w:semiHidden/>
    <w:rsid w:val="00154680"/>
    <w:rPr>
      <w:rFonts w:ascii="Courier New" w:hAnsi="Courier New" w:cs="Courier New"/>
    </w:rPr>
  </w:style>
  <w:style w:type="character" w:styleId="HTML7">
    <w:name w:val="HTML Typewriter"/>
    <w:semiHidden/>
    <w:rsid w:val="00154680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154680"/>
    <w:rPr>
      <w:i/>
      <w:iCs/>
    </w:rPr>
  </w:style>
  <w:style w:type="character" w:styleId="af6">
    <w:name w:val="FollowedHyperlink"/>
    <w:semiHidden/>
    <w:rsid w:val="00154680"/>
    <w:rPr>
      <w:color w:val="800080"/>
      <w:u w:val="single"/>
    </w:rPr>
  </w:style>
  <w:style w:type="paragraph" w:styleId="af7">
    <w:name w:val="Normal (Web)"/>
    <w:basedOn w:val="a4"/>
    <w:semiHidden/>
    <w:rsid w:val="00154680"/>
    <w:rPr>
      <w:rFonts w:ascii="Times New Roman" w:hAnsi="Times New Roman" w:cs="Times New Roman"/>
      <w:sz w:val="24"/>
      <w:szCs w:val="24"/>
    </w:rPr>
  </w:style>
  <w:style w:type="paragraph" w:styleId="af8">
    <w:name w:val="Normal Indent"/>
    <w:basedOn w:val="a4"/>
    <w:semiHidden/>
    <w:rsid w:val="00154680"/>
    <w:pPr>
      <w:ind w:leftChars="200" w:left="480"/>
    </w:pPr>
  </w:style>
  <w:style w:type="numbering" w:styleId="a1">
    <w:name w:val="Outline List 3"/>
    <w:basedOn w:val="a7"/>
    <w:semiHidden/>
    <w:rsid w:val="00154680"/>
    <w:pPr>
      <w:numPr>
        <w:numId w:val="14"/>
      </w:numPr>
    </w:pPr>
  </w:style>
  <w:style w:type="paragraph" w:styleId="af9">
    <w:name w:val="Date"/>
    <w:basedOn w:val="a4"/>
    <w:next w:val="a4"/>
    <w:semiHidden/>
    <w:rsid w:val="00154680"/>
    <w:pPr>
      <w:jc w:val="right"/>
    </w:pPr>
  </w:style>
  <w:style w:type="paragraph" w:styleId="22">
    <w:name w:val="Body Text 2"/>
    <w:basedOn w:val="a4"/>
    <w:semiHidden/>
    <w:rsid w:val="00154680"/>
    <w:pPr>
      <w:spacing w:after="120" w:line="480" w:lineRule="auto"/>
    </w:pPr>
  </w:style>
  <w:style w:type="paragraph" w:styleId="32">
    <w:name w:val="Body Text 3"/>
    <w:basedOn w:val="a4"/>
    <w:semiHidden/>
    <w:rsid w:val="00154680"/>
    <w:pPr>
      <w:spacing w:after="120"/>
    </w:pPr>
    <w:rPr>
      <w:sz w:val="16"/>
      <w:szCs w:val="16"/>
    </w:rPr>
  </w:style>
  <w:style w:type="paragraph" w:styleId="afa">
    <w:name w:val="Body Text First Indent"/>
    <w:basedOn w:val="af2"/>
    <w:semiHidden/>
    <w:rsid w:val="00154680"/>
    <w:pPr>
      <w:ind w:firstLineChars="100" w:firstLine="210"/>
    </w:pPr>
  </w:style>
  <w:style w:type="paragraph" w:styleId="afb">
    <w:name w:val="Body Text Indent"/>
    <w:basedOn w:val="a4"/>
    <w:semiHidden/>
    <w:rsid w:val="00154680"/>
    <w:pPr>
      <w:spacing w:after="120"/>
      <w:ind w:leftChars="200" w:left="480"/>
    </w:pPr>
  </w:style>
  <w:style w:type="paragraph" w:styleId="23">
    <w:name w:val="Body Text First Indent 2"/>
    <w:basedOn w:val="afb"/>
    <w:semiHidden/>
    <w:rsid w:val="00154680"/>
    <w:pPr>
      <w:ind w:firstLineChars="100" w:firstLine="210"/>
    </w:pPr>
  </w:style>
  <w:style w:type="paragraph" w:styleId="24">
    <w:name w:val="Body Text Indent 2"/>
    <w:basedOn w:val="a4"/>
    <w:semiHidden/>
    <w:rsid w:val="00154680"/>
    <w:pPr>
      <w:spacing w:after="120" w:line="480" w:lineRule="auto"/>
      <w:ind w:leftChars="200" w:left="480"/>
    </w:pPr>
  </w:style>
  <w:style w:type="paragraph" w:styleId="33">
    <w:name w:val="Body Text Indent 3"/>
    <w:basedOn w:val="a4"/>
    <w:semiHidden/>
    <w:rsid w:val="00154680"/>
    <w:pPr>
      <w:spacing w:after="120"/>
      <w:ind w:leftChars="200" w:left="480"/>
    </w:pPr>
    <w:rPr>
      <w:sz w:val="16"/>
      <w:szCs w:val="16"/>
    </w:rPr>
  </w:style>
  <w:style w:type="paragraph" w:styleId="13">
    <w:name w:val="toc 1"/>
    <w:basedOn w:val="a4"/>
    <w:next w:val="a4"/>
    <w:autoRedefine/>
    <w:uiPriority w:val="39"/>
    <w:qFormat/>
    <w:rsid w:val="0089343D"/>
    <w:pPr>
      <w:tabs>
        <w:tab w:val="left" w:pos="406"/>
        <w:tab w:val="right" w:leader="dot" w:pos="9900"/>
      </w:tabs>
    </w:pPr>
    <w:rPr>
      <w:rFonts w:eastAsia="Tahoma"/>
      <w:b/>
      <w:noProof/>
    </w:rPr>
  </w:style>
  <w:style w:type="paragraph" w:styleId="25">
    <w:name w:val="toc 2"/>
    <w:basedOn w:val="a4"/>
    <w:next w:val="a4"/>
    <w:autoRedefine/>
    <w:uiPriority w:val="39"/>
    <w:qFormat/>
    <w:rsid w:val="0089343D"/>
    <w:pPr>
      <w:tabs>
        <w:tab w:val="left" w:pos="938"/>
        <w:tab w:val="right" w:leader="dot" w:pos="9900"/>
      </w:tabs>
      <w:ind w:leftChars="200" w:left="200"/>
    </w:pPr>
    <w:rPr>
      <w:rFonts w:eastAsia="Tahoma"/>
    </w:rPr>
  </w:style>
  <w:style w:type="paragraph" w:styleId="34">
    <w:name w:val="toc 3"/>
    <w:basedOn w:val="a4"/>
    <w:next w:val="a4"/>
    <w:autoRedefine/>
    <w:uiPriority w:val="39"/>
    <w:qFormat/>
    <w:rsid w:val="0089343D"/>
    <w:pPr>
      <w:tabs>
        <w:tab w:val="left" w:pos="1600"/>
        <w:tab w:val="right" w:leader="dot" w:pos="9900"/>
      </w:tabs>
      <w:ind w:leftChars="400" w:left="400"/>
    </w:pPr>
    <w:rPr>
      <w:rFonts w:eastAsia="Tahoma"/>
    </w:rPr>
  </w:style>
  <w:style w:type="paragraph" w:styleId="afc">
    <w:name w:val="envelope address"/>
    <w:basedOn w:val="a4"/>
    <w:semiHidden/>
    <w:rsid w:val="00154680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  <w:sz w:val="24"/>
      <w:szCs w:val="24"/>
    </w:rPr>
  </w:style>
  <w:style w:type="character" w:styleId="afd">
    <w:name w:val="line number"/>
    <w:basedOn w:val="a5"/>
    <w:semiHidden/>
    <w:rsid w:val="00154680"/>
  </w:style>
  <w:style w:type="table" w:styleId="15">
    <w:name w:val="Table 3D effects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Web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Web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Web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e">
    <w:name w:val="Table Elegant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Professional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List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c">
    <w:name w:val="Table Simple 1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e">
    <w:name w:val="Table Columns 2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Columns 5"/>
    <w:basedOn w:val="a6"/>
    <w:semiHidden/>
    <w:rsid w:val="00154680"/>
    <w:pPr>
      <w:widowControl w:val="0"/>
      <w:adjustRightInd w:val="0"/>
      <w:spacing w:line="300" w:lineRule="atLeast"/>
      <w:textAlignment w:val="baseline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page number"/>
    <w:basedOn w:val="a5"/>
    <w:semiHidden/>
    <w:rsid w:val="00154680"/>
  </w:style>
  <w:style w:type="paragraph" w:styleId="aff2">
    <w:name w:val="Plain Text"/>
    <w:basedOn w:val="a4"/>
    <w:semiHidden/>
    <w:rsid w:val="00154680"/>
    <w:rPr>
      <w:rFonts w:ascii="MingLiU" w:eastAsia="MingLiU" w:hAnsi="Courier New" w:cs="Courier New"/>
      <w:sz w:val="24"/>
      <w:szCs w:val="24"/>
    </w:rPr>
  </w:style>
  <w:style w:type="paragraph" w:styleId="aff3">
    <w:name w:val="Message Header"/>
    <w:basedOn w:val="a4"/>
    <w:semiHidden/>
    <w:rsid w:val="001546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  <w:sz w:val="24"/>
      <w:szCs w:val="24"/>
    </w:rPr>
  </w:style>
  <w:style w:type="paragraph" w:styleId="aff4">
    <w:name w:val="Subtitle"/>
    <w:basedOn w:val="a4"/>
    <w:qFormat/>
    <w:rsid w:val="00154680"/>
    <w:pPr>
      <w:spacing w:after="60"/>
      <w:jc w:val="center"/>
      <w:outlineLvl w:val="1"/>
    </w:pPr>
    <w:rPr>
      <w:rFonts w:ascii="Arial" w:hAnsi="Arial" w:cs="Arial"/>
      <w:i/>
      <w:iCs/>
      <w:sz w:val="24"/>
      <w:szCs w:val="24"/>
    </w:rPr>
  </w:style>
  <w:style w:type="paragraph" w:styleId="aff5">
    <w:name w:val="Block Text"/>
    <w:basedOn w:val="a4"/>
    <w:semiHidden/>
    <w:rsid w:val="00154680"/>
    <w:pPr>
      <w:spacing w:after="120"/>
      <w:ind w:leftChars="600" w:left="1440" w:rightChars="600" w:right="1440"/>
    </w:pPr>
  </w:style>
  <w:style w:type="paragraph" w:styleId="aff6">
    <w:name w:val="Salutation"/>
    <w:basedOn w:val="a4"/>
    <w:next w:val="a4"/>
    <w:semiHidden/>
    <w:rsid w:val="00154680"/>
  </w:style>
  <w:style w:type="paragraph" w:styleId="aff7">
    <w:name w:val="envelope return"/>
    <w:basedOn w:val="a4"/>
    <w:semiHidden/>
    <w:rsid w:val="00154680"/>
    <w:pPr>
      <w:snapToGrid w:val="0"/>
    </w:pPr>
    <w:rPr>
      <w:rFonts w:ascii="Arial" w:hAnsi="Arial" w:cs="Arial"/>
    </w:rPr>
  </w:style>
  <w:style w:type="character" w:styleId="aff8">
    <w:name w:val="Emphasis"/>
    <w:qFormat/>
    <w:rsid w:val="00154680"/>
    <w:rPr>
      <w:i/>
      <w:iCs/>
    </w:rPr>
  </w:style>
  <w:style w:type="character" w:styleId="aff9">
    <w:name w:val="Strong"/>
    <w:qFormat/>
    <w:rsid w:val="00154680"/>
    <w:rPr>
      <w:b/>
      <w:bCs/>
    </w:rPr>
  </w:style>
  <w:style w:type="paragraph" w:styleId="affa">
    <w:name w:val="List Continue"/>
    <w:basedOn w:val="a4"/>
    <w:semiHidden/>
    <w:rsid w:val="00154680"/>
    <w:pPr>
      <w:spacing w:after="120"/>
      <w:ind w:leftChars="200" w:left="480"/>
    </w:pPr>
  </w:style>
  <w:style w:type="paragraph" w:styleId="2f">
    <w:name w:val="List Continue 2"/>
    <w:basedOn w:val="a4"/>
    <w:semiHidden/>
    <w:rsid w:val="00154680"/>
    <w:pPr>
      <w:spacing w:after="120"/>
      <w:ind w:leftChars="400" w:left="960"/>
    </w:pPr>
  </w:style>
  <w:style w:type="paragraph" w:styleId="3d">
    <w:name w:val="List Continue 3"/>
    <w:basedOn w:val="a4"/>
    <w:semiHidden/>
    <w:rsid w:val="00154680"/>
    <w:pPr>
      <w:spacing w:after="120"/>
      <w:ind w:leftChars="600" w:left="1440"/>
    </w:pPr>
  </w:style>
  <w:style w:type="paragraph" w:styleId="46">
    <w:name w:val="List Continue 4"/>
    <w:basedOn w:val="a4"/>
    <w:semiHidden/>
    <w:rsid w:val="00154680"/>
    <w:pPr>
      <w:spacing w:after="120"/>
      <w:ind w:leftChars="800" w:left="1920"/>
    </w:pPr>
  </w:style>
  <w:style w:type="paragraph" w:styleId="56">
    <w:name w:val="List Continue 5"/>
    <w:basedOn w:val="a4"/>
    <w:semiHidden/>
    <w:rsid w:val="00154680"/>
    <w:pPr>
      <w:spacing w:after="120"/>
      <w:ind w:leftChars="1000" w:left="2400"/>
    </w:pPr>
  </w:style>
  <w:style w:type="paragraph" w:styleId="affb">
    <w:name w:val="List"/>
    <w:basedOn w:val="a4"/>
    <w:semiHidden/>
    <w:rsid w:val="00154680"/>
    <w:pPr>
      <w:ind w:leftChars="200" w:left="100" w:hangingChars="200" w:hanging="200"/>
    </w:pPr>
  </w:style>
  <w:style w:type="paragraph" w:styleId="2f0">
    <w:name w:val="List 2"/>
    <w:basedOn w:val="a4"/>
    <w:semiHidden/>
    <w:rsid w:val="00154680"/>
    <w:pPr>
      <w:ind w:leftChars="400" w:left="100" w:hangingChars="200" w:hanging="200"/>
    </w:pPr>
  </w:style>
  <w:style w:type="paragraph" w:styleId="3e">
    <w:name w:val="List 3"/>
    <w:basedOn w:val="a4"/>
    <w:semiHidden/>
    <w:rsid w:val="00154680"/>
    <w:pPr>
      <w:ind w:leftChars="600" w:left="100" w:hangingChars="200" w:hanging="200"/>
    </w:pPr>
  </w:style>
  <w:style w:type="paragraph" w:styleId="47">
    <w:name w:val="List 4"/>
    <w:basedOn w:val="a4"/>
    <w:semiHidden/>
    <w:rsid w:val="00154680"/>
    <w:pPr>
      <w:ind w:leftChars="800" w:left="100" w:hangingChars="200" w:hanging="200"/>
    </w:pPr>
  </w:style>
  <w:style w:type="paragraph" w:styleId="57">
    <w:name w:val="List 5"/>
    <w:basedOn w:val="a4"/>
    <w:semiHidden/>
    <w:rsid w:val="00154680"/>
    <w:pPr>
      <w:ind w:leftChars="1000" w:left="100" w:hangingChars="200" w:hanging="200"/>
    </w:pPr>
  </w:style>
  <w:style w:type="paragraph" w:styleId="a">
    <w:name w:val="List Number"/>
    <w:basedOn w:val="a4"/>
    <w:semiHidden/>
    <w:rsid w:val="00154680"/>
    <w:pPr>
      <w:numPr>
        <w:numId w:val="15"/>
      </w:numPr>
    </w:pPr>
  </w:style>
  <w:style w:type="paragraph" w:styleId="2">
    <w:name w:val="List Number 2"/>
    <w:basedOn w:val="a4"/>
    <w:semiHidden/>
    <w:rsid w:val="00154680"/>
    <w:pPr>
      <w:numPr>
        <w:numId w:val="16"/>
      </w:numPr>
    </w:pPr>
  </w:style>
  <w:style w:type="paragraph" w:styleId="3">
    <w:name w:val="List Number 3"/>
    <w:basedOn w:val="a4"/>
    <w:semiHidden/>
    <w:rsid w:val="00154680"/>
    <w:pPr>
      <w:numPr>
        <w:numId w:val="17"/>
      </w:numPr>
    </w:pPr>
  </w:style>
  <w:style w:type="paragraph" w:styleId="4">
    <w:name w:val="List Number 4"/>
    <w:basedOn w:val="a4"/>
    <w:semiHidden/>
    <w:rsid w:val="00154680"/>
    <w:pPr>
      <w:numPr>
        <w:numId w:val="18"/>
      </w:numPr>
    </w:pPr>
  </w:style>
  <w:style w:type="paragraph" w:styleId="5">
    <w:name w:val="List Number 5"/>
    <w:basedOn w:val="a4"/>
    <w:semiHidden/>
    <w:rsid w:val="00154680"/>
    <w:pPr>
      <w:numPr>
        <w:numId w:val="19"/>
      </w:numPr>
    </w:pPr>
  </w:style>
  <w:style w:type="paragraph" w:styleId="affc">
    <w:name w:val="Closing"/>
    <w:basedOn w:val="a4"/>
    <w:semiHidden/>
    <w:rsid w:val="00154680"/>
    <w:pPr>
      <w:ind w:leftChars="1800" w:left="100"/>
    </w:pPr>
  </w:style>
  <w:style w:type="paragraph" w:styleId="affd">
    <w:name w:val="footnote text"/>
    <w:basedOn w:val="a4"/>
    <w:semiHidden/>
    <w:rsid w:val="00154680"/>
    <w:pPr>
      <w:snapToGrid w:val="0"/>
    </w:pPr>
  </w:style>
  <w:style w:type="paragraph" w:styleId="affe">
    <w:name w:val="Note Heading"/>
    <w:basedOn w:val="a4"/>
    <w:next w:val="a4"/>
    <w:semiHidden/>
    <w:rsid w:val="00154680"/>
    <w:pPr>
      <w:jc w:val="center"/>
    </w:pPr>
  </w:style>
  <w:style w:type="paragraph" w:styleId="30">
    <w:name w:val="List Bullet 3"/>
    <w:basedOn w:val="a4"/>
    <w:rsid w:val="00154680"/>
    <w:pPr>
      <w:numPr>
        <w:numId w:val="21"/>
      </w:numPr>
      <w:snapToGrid w:val="0"/>
    </w:pPr>
  </w:style>
  <w:style w:type="character" w:customStyle="1" w:styleId="2f1">
    <w:name w:val="字元 字元2"/>
    <w:semiHidden/>
    <w:rsid w:val="00154680"/>
    <w:rPr>
      <w:rFonts w:ascii="Tahoma" w:eastAsia="Tahoma" w:hAnsi="Tahoma" w:cs="Tahoma"/>
      <w:lang w:val="en-US" w:eastAsia="zh-TW" w:bidi="ar-SA"/>
    </w:rPr>
  </w:style>
  <w:style w:type="paragraph" w:styleId="50">
    <w:name w:val="List Bullet 5"/>
    <w:basedOn w:val="a4"/>
    <w:semiHidden/>
    <w:rsid w:val="00154680"/>
    <w:pPr>
      <w:numPr>
        <w:numId w:val="23"/>
      </w:numPr>
    </w:pPr>
  </w:style>
  <w:style w:type="paragraph" w:styleId="afff">
    <w:name w:val="E-mail Signature"/>
    <w:basedOn w:val="a4"/>
    <w:semiHidden/>
    <w:rsid w:val="00154680"/>
  </w:style>
  <w:style w:type="paragraph" w:styleId="afff0">
    <w:name w:val="Title"/>
    <w:basedOn w:val="a4"/>
    <w:qFormat/>
    <w:rsid w:val="0015468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1">
    <w:name w:val="Signature"/>
    <w:basedOn w:val="a4"/>
    <w:semiHidden/>
    <w:rsid w:val="00154680"/>
    <w:pPr>
      <w:ind w:leftChars="1800" w:left="100"/>
    </w:pPr>
  </w:style>
  <w:style w:type="character" w:styleId="afff2">
    <w:name w:val="Hyperlink"/>
    <w:uiPriority w:val="99"/>
    <w:rsid w:val="00154680"/>
    <w:rPr>
      <w:color w:val="0000FF"/>
      <w:u w:val="single"/>
    </w:rPr>
  </w:style>
  <w:style w:type="character" w:customStyle="1" w:styleId="3f">
    <w:name w:val="字元 字元3"/>
    <w:semiHidden/>
    <w:rsid w:val="00154680"/>
    <w:rPr>
      <w:kern w:val="2"/>
      <w:sz w:val="32"/>
      <w:szCs w:val="24"/>
      <w:lang w:val="en-US" w:eastAsia="zh-TW" w:bidi="ar-SA"/>
    </w:rPr>
  </w:style>
  <w:style w:type="character" w:customStyle="1" w:styleId="48">
    <w:name w:val="字元 字元4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character" w:customStyle="1" w:styleId="58">
    <w:name w:val="字元 字元5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62">
    <w:name w:val="字元 字元6"/>
    <w:semiHidden/>
    <w:locked/>
    <w:rsid w:val="00154680"/>
    <w:rPr>
      <w:rFonts w:ascii="Tahoma" w:eastAsia="PMingLiU" w:hAnsi="Tahoma" w:cs="Tahoma"/>
      <w:lang w:val="en-US" w:eastAsia="zh-TW" w:bidi="ar-SA"/>
    </w:rPr>
  </w:style>
  <w:style w:type="paragraph" w:customStyle="1" w:styleId="1d">
    <w:name w:val="+左1字元"/>
    <w:basedOn w:val="ac"/>
    <w:semiHidden/>
    <w:rsid w:val="00154680"/>
    <w:pPr>
      <w:ind w:leftChars="100" w:left="100"/>
    </w:pPr>
    <w:rPr>
      <w:rFonts w:eastAsia="Tahoma"/>
    </w:rPr>
  </w:style>
  <w:style w:type="paragraph" w:customStyle="1" w:styleId="1T2">
    <w:name w:val="1T2"/>
    <w:basedOn w:val="a4"/>
    <w:next w:val="21"/>
    <w:semiHidden/>
    <w:rsid w:val="00154680"/>
    <w:pPr>
      <w:numPr>
        <w:numId w:val="32"/>
      </w:numPr>
    </w:pPr>
    <w:rPr>
      <w:rFonts w:eastAsia="Tahoma"/>
      <w:color w:val="0000FF"/>
      <w:sz w:val="28"/>
    </w:rPr>
  </w:style>
  <w:style w:type="paragraph" w:customStyle="1" w:styleId="afff3">
    <w:name w:val="a"/>
    <w:basedOn w:val="a4"/>
    <w:semiHidden/>
    <w:rsid w:val="00154680"/>
    <w:pPr>
      <w:widowControl/>
      <w:adjustRightInd/>
      <w:textAlignment w:val="auto"/>
    </w:pPr>
    <w:rPr>
      <w:color w:val="000000"/>
    </w:rPr>
  </w:style>
  <w:style w:type="paragraph" w:customStyle="1" w:styleId="a30">
    <w:name w:val="a30"/>
    <w:basedOn w:val="a4"/>
    <w:semiHidden/>
    <w:rsid w:val="00154680"/>
    <w:pPr>
      <w:widowControl/>
      <w:adjustRightInd/>
      <w:textAlignment w:val="auto"/>
    </w:pPr>
    <w:rPr>
      <w:rFonts w:ascii="PMingLiU" w:hAnsi="PMingLiU" w:cs="PMingLiU"/>
      <w:color w:val="000000"/>
    </w:rPr>
  </w:style>
  <w:style w:type="paragraph" w:customStyle="1" w:styleId="Arial">
    <w:name w:val="Arial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b/>
      <w:bCs/>
      <w:sz w:val="14"/>
      <w:szCs w:val="14"/>
      <w:lang w:eastAsia="fr-FR"/>
    </w:rPr>
  </w:style>
  <w:style w:type="paragraph" w:customStyle="1" w:styleId="BodyText">
    <w:name w:val="BodyText"/>
    <w:basedOn w:val="a4"/>
    <w:semiHidden/>
    <w:rsid w:val="00154680"/>
    <w:pPr>
      <w:ind w:leftChars="190" w:left="380"/>
    </w:pPr>
    <w:rPr>
      <w:szCs w:val="22"/>
    </w:rPr>
  </w:style>
  <w:style w:type="paragraph" w:customStyle="1" w:styleId="cell-normal">
    <w:name w:val="cell-normal"/>
    <w:basedOn w:val="a4"/>
    <w:semiHidden/>
    <w:rsid w:val="00154680"/>
    <w:rPr>
      <w:rFonts w:eastAsia="Tahoma" w:cs="Times New Roman"/>
    </w:rPr>
  </w:style>
  <w:style w:type="character" w:customStyle="1" w:styleId="CharChar">
    <w:name w:val="Char Char"/>
    <w:semiHidden/>
    <w:locked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paragraph" w:customStyle="1" w:styleId="code">
    <w:name w:val="code"/>
    <w:basedOn w:val="a4"/>
    <w:semiHidden/>
    <w:rsid w:val="00154680"/>
    <w:rPr>
      <w:rFonts w:ascii="Courier New" w:eastAsia="Tahoma" w:hAnsi="Courier New"/>
      <w:sz w:val="18"/>
    </w:rPr>
  </w:style>
  <w:style w:type="paragraph" w:customStyle="1" w:styleId="CodeExample0">
    <w:name w:val="Code Example 0"/>
    <w:basedOn w:val="a4"/>
    <w:next w:val="a4"/>
    <w:semiHidden/>
    <w:rsid w:val="00154680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4"/>
    <w:next w:val="a4"/>
    <w:semiHidden/>
    <w:rsid w:val="00154680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4"/>
    <w:next w:val="a4"/>
    <w:semiHidden/>
    <w:rsid w:val="00154680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4"/>
    <w:next w:val="a4"/>
    <w:semiHidden/>
    <w:rsid w:val="00154680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4"/>
    <w:next w:val="a4"/>
    <w:semiHidden/>
    <w:rsid w:val="00154680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4"/>
    <w:next w:val="a4"/>
    <w:semiHidden/>
    <w:rsid w:val="00154680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4"/>
    <w:next w:val="a4"/>
    <w:semiHidden/>
    <w:rsid w:val="00154680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4"/>
    <w:next w:val="a4"/>
    <w:semiHidden/>
    <w:rsid w:val="00154680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4"/>
    <w:next w:val="a4"/>
    <w:semiHidden/>
    <w:rsid w:val="00154680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4"/>
    <w:semiHidden/>
    <w:rsid w:val="00154680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character" w:customStyle="1" w:styleId="CompteRendu">
    <w:name w:val="Compte Rendu 字元 字元"/>
    <w:semiHidden/>
    <w:rsid w:val="00154680"/>
    <w:rPr>
      <w:rFonts w:eastAsia="Arial"/>
      <w:b/>
      <w:bCs/>
      <w:kern w:val="52"/>
      <w:sz w:val="32"/>
      <w:szCs w:val="40"/>
      <w:lang w:val="en-US" w:eastAsia="zh-TW" w:bidi="ar-SA"/>
    </w:rPr>
  </w:style>
  <w:style w:type="character" w:customStyle="1" w:styleId="CompteRendu1">
    <w:name w:val="Compte Rendu 字元 字元1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paragraph" w:customStyle="1" w:styleId="ContentsLine">
    <w:name w:val="Contents Line"/>
    <w:autoRedefine/>
    <w:semiHidden/>
    <w:rsid w:val="00154680"/>
    <w:pPr>
      <w:spacing w:line="300" w:lineRule="atLeast"/>
      <w:ind w:left="629" w:hanging="629"/>
    </w:pPr>
    <w:rPr>
      <w:noProof/>
    </w:rPr>
  </w:style>
  <w:style w:type="paragraph" w:customStyle="1" w:styleId="ContenuTableau">
    <w:name w:val="ContenuTableau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Zurich Ex BT" w:hAnsi="Zurich Ex BT" w:cs="Times New Roman"/>
      <w:sz w:val="16"/>
      <w:lang w:val="fr-FR" w:eastAsia="fr-FR"/>
    </w:rPr>
  </w:style>
  <w:style w:type="paragraph" w:customStyle="1" w:styleId="CopyrightHeader">
    <w:name w:val="CopyrightHeader"/>
    <w:basedOn w:val="a4"/>
    <w:semiHidden/>
    <w:rsid w:val="00154680"/>
    <w:rPr>
      <w:rFonts w:eastAsia="Tahoma"/>
    </w:rPr>
  </w:style>
  <w:style w:type="paragraph" w:customStyle="1" w:styleId="Default">
    <w:name w:val="Default"/>
    <w:semiHidden/>
    <w:rsid w:val="00154680"/>
    <w:pPr>
      <w:autoSpaceDE w:val="0"/>
      <w:autoSpaceDN w:val="0"/>
      <w:adjustRightInd w:val="0"/>
      <w:spacing w:line="300" w:lineRule="atLeast"/>
      <w:ind w:left="629" w:hanging="629"/>
    </w:pPr>
    <w:rPr>
      <w:rFonts w:ascii="Arial" w:eastAsia="Times New Roman" w:hAnsi="Arial" w:cs="Arial"/>
      <w:lang w:val="fr-FR" w:eastAsia="fr-FR"/>
    </w:rPr>
  </w:style>
  <w:style w:type="paragraph" w:customStyle="1" w:styleId="DenseText">
    <w:name w:val="DenseText"/>
    <w:basedOn w:val="a4"/>
    <w:semiHidden/>
    <w:rsid w:val="00154680"/>
    <w:rPr>
      <w:rFonts w:ascii="Courier New" w:hAnsi="Courier New"/>
      <w:szCs w:val="22"/>
    </w:rPr>
  </w:style>
  <w:style w:type="paragraph" w:customStyle="1" w:styleId="DescContinue0">
    <w:name w:val="DescContinue 0"/>
    <w:basedOn w:val="a4"/>
    <w:next w:val="a4"/>
    <w:semiHidden/>
    <w:rsid w:val="00154680"/>
  </w:style>
  <w:style w:type="paragraph" w:customStyle="1" w:styleId="DescContinue1">
    <w:name w:val="DescContinue 1"/>
    <w:basedOn w:val="a4"/>
    <w:next w:val="a4"/>
    <w:semiHidden/>
    <w:rsid w:val="00154680"/>
    <w:pPr>
      <w:ind w:left="360"/>
    </w:pPr>
  </w:style>
  <w:style w:type="paragraph" w:customStyle="1" w:styleId="DescContinue2">
    <w:name w:val="DescContinue 2"/>
    <w:basedOn w:val="a4"/>
    <w:next w:val="a4"/>
    <w:semiHidden/>
    <w:rsid w:val="00154680"/>
    <w:pPr>
      <w:ind w:left="720"/>
    </w:pPr>
  </w:style>
  <w:style w:type="paragraph" w:customStyle="1" w:styleId="DescContinue3">
    <w:name w:val="DescContinue 3"/>
    <w:basedOn w:val="a4"/>
    <w:next w:val="a4"/>
    <w:semiHidden/>
    <w:rsid w:val="00154680"/>
    <w:pPr>
      <w:ind w:left="1080"/>
    </w:pPr>
  </w:style>
  <w:style w:type="paragraph" w:customStyle="1" w:styleId="DescContinue4">
    <w:name w:val="DescContinue 4"/>
    <w:basedOn w:val="a4"/>
    <w:next w:val="a4"/>
    <w:semiHidden/>
    <w:rsid w:val="00154680"/>
    <w:pPr>
      <w:ind w:left="1440"/>
    </w:pPr>
  </w:style>
  <w:style w:type="paragraph" w:customStyle="1" w:styleId="DescContinue5">
    <w:name w:val="DescContinue 5"/>
    <w:basedOn w:val="a4"/>
    <w:next w:val="a4"/>
    <w:semiHidden/>
    <w:rsid w:val="00154680"/>
    <w:pPr>
      <w:ind w:left="1800"/>
    </w:pPr>
  </w:style>
  <w:style w:type="paragraph" w:customStyle="1" w:styleId="DescContinue6">
    <w:name w:val="DescContinue 6"/>
    <w:basedOn w:val="a4"/>
    <w:next w:val="a4"/>
    <w:semiHidden/>
    <w:rsid w:val="00154680"/>
    <w:pPr>
      <w:ind w:left="2160"/>
    </w:pPr>
  </w:style>
  <w:style w:type="paragraph" w:customStyle="1" w:styleId="DescContinue7">
    <w:name w:val="DescContinue 7"/>
    <w:basedOn w:val="a4"/>
    <w:next w:val="a4"/>
    <w:semiHidden/>
    <w:rsid w:val="00154680"/>
    <w:pPr>
      <w:ind w:left="2520"/>
    </w:pPr>
  </w:style>
  <w:style w:type="paragraph" w:customStyle="1" w:styleId="DescContinue8">
    <w:name w:val="DescContinue 8"/>
    <w:basedOn w:val="a4"/>
    <w:next w:val="a4"/>
    <w:semiHidden/>
    <w:rsid w:val="00154680"/>
    <w:pPr>
      <w:ind w:left="2880"/>
    </w:pPr>
  </w:style>
  <w:style w:type="paragraph" w:customStyle="1" w:styleId="DescContinue9">
    <w:name w:val="DescContinue 9"/>
    <w:basedOn w:val="a4"/>
    <w:semiHidden/>
    <w:rsid w:val="00154680"/>
    <w:pPr>
      <w:ind w:left="3240"/>
    </w:pPr>
  </w:style>
  <w:style w:type="paragraph" w:customStyle="1" w:styleId="Dossier">
    <w:name w:val="Dossier"/>
    <w:basedOn w:val="ab"/>
    <w:semiHidden/>
    <w:rsid w:val="00154680"/>
    <w:pPr>
      <w:widowControl/>
      <w:tabs>
        <w:tab w:val="clear" w:pos="4153"/>
        <w:tab w:val="clear" w:pos="8306"/>
        <w:tab w:val="center" w:pos="4536"/>
        <w:tab w:val="right" w:pos="9072"/>
      </w:tabs>
      <w:adjustRightInd/>
      <w:snapToGrid/>
      <w:spacing w:after="120" w:line="360" w:lineRule="auto"/>
      <w:textAlignment w:val="auto"/>
    </w:pPr>
    <w:rPr>
      <w:rFonts w:ascii="Zurich Ex BT" w:hAnsi="Zurich Ex BT" w:cs="Times New Roman"/>
      <w:lang w:eastAsia="fr-FR"/>
    </w:rPr>
  </w:style>
  <w:style w:type="paragraph" w:customStyle="1" w:styleId="DSTitle1">
    <w:name w:val="DS Title 1"/>
    <w:basedOn w:val="a4"/>
    <w:autoRedefine/>
    <w:semiHidden/>
    <w:rsid w:val="00154680"/>
    <w:pPr>
      <w:widowControl/>
      <w:spacing w:before="60" w:after="120" w:line="360" w:lineRule="atLeast"/>
      <w:outlineLvl w:val="1"/>
    </w:pPr>
    <w:rPr>
      <w:rFonts w:ascii="Arial" w:eastAsia="DFLiHeiBold" w:hAnsi="Arial" w:cs="Arial"/>
      <w:b/>
      <w:bCs/>
      <w:color w:val="0000FF"/>
      <w:sz w:val="56"/>
      <w:szCs w:val="56"/>
    </w:rPr>
  </w:style>
  <w:style w:type="paragraph" w:customStyle="1" w:styleId="DSTitle2">
    <w:name w:val="DS Title 2"/>
    <w:semiHidden/>
    <w:rsid w:val="00154680"/>
    <w:pPr>
      <w:spacing w:line="300" w:lineRule="atLeast"/>
      <w:ind w:left="576" w:hanging="576"/>
    </w:pPr>
    <w:rPr>
      <w:rFonts w:ascii="Arial" w:hAnsi="Arial" w:cs="Arial"/>
      <w:i/>
      <w:iCs/>
      <w:sz w:val="32"/>
      <w:szCs w:val="32"/>
    </w:rPr>
  </w:style>
  <w:style w:type="paragraph" w:customStyle="1" w:styleId="enum1">
    <w:name w:val="enum1"/>
    <w:basedOn w:val="a4"/>
    <w:autoRedefine/>
    <w:semiHidden/>
    <w:rsid w:val="00154680"/>
    <w:pPr>
      <w:widowControl/>
      <w:tabs>
        <w:tab w:val="num" w:pos="360"/>
      </w:tabs>
      <w:adjustRightInd/>
      <w:spacing w:line="240" w:lineRule="auto"/>
      <w:ind w:left="360" w:hanging="360"/>
      <w:textAlignment w:val="auto"/>
    </w:pPr>
    <w:rPr>
      <w:rFonts w:ascii="Arial" w:hAnsi="Arial" w:cs="Arial"/>
      <w:sz w:val="24"/>
      <w:szCs w:val="24"/>
      <w:lang w:val="fr-FR" w:eastAsia="fr-FR"/>
    </w:rPr>
  </w:style>
  <w:style w:type="paragraph" w:customStyle="1" w:styleId="Enumeration">
    <w:name w:val="Enumeration"/>
    <w:basedOn w:val="a4"/>
    <w:semiHidden/>
    <w:rsid w:val="00154680"/>
    <w:pPr>
      <w:keepNext/>
      <w:numPr>
        <w:numId w:val="3"/>
      </w:numPr>
      <w:spacing w:after="60"/>
      <w:jc w:val="both"/>
    </w:pPr>
    <w:rPr>
      <w:rFonts w:ascii="Zurich Ex BT" w:eastAsia="宋体" w:hAnsi="Zurich Ex BT" w:cs="Times New Roman"/>
      <w:lang w:val="en-CA"/>
    </w:rPr>
  </w:style>
  <w:style w:type="paragraph" w:customStyle="1" w:styleId="Enumration1">
    <w:name w:val="Enumération1"/>
    <w:basedOn w:val="a4"/>
    <w:semiHidden/>
    <w:rsid w:val="00154680"/>
    <w:pPr>
      <w:widowControl/>
      <w:tabs>
        <w:tab w:val="left" w:pos="284"/>
      </w:tabs>
      <w:adjustRightInd/>
      <w:spacing w:after="120" w:line="240" w:lineRule="auto"/>
      <w:ind w:left="284" w:hanging="1"/>
      <w:textAlignment w:val="auto"/>
    </w:pPr>
    <w:rPr>
      <w:rFonts w:ascii="Zurich Ex BT" w:eastAsia="宋体" w:hAnsi="Zurich Ex BT" w:cs="Times New Roman"/>
      <w:lang w:val="en-CA" w:eastAsia="fr-FR"/>
    </w:rPr>
  </w:style>
  <w:style w:type="paragraph" w:customStyle="1" w:styleId="Enumeration2">
    <w:name w:val="Enumeration2"/>
    <w:basedOn w:val="a4"/>
    <w:semiHidden/>
    <w:rsid w:val="00154680"/>
    <w:pPr>
      <w:keepNext/>
      <w:numPr>
        <w:ilvl w:val="1"/>
        <w:numId w:val="4"/>
      </w:numPr>
      <w:tabs>
        <w:tab w:val="left" w:pos="851"/>
        <w:tab w:val="left" w:pos="2552"/>
      </w:tabs>
      <w:jc w:val="both"/>
    </w:pPr>
    <w:rPr>
      <w:rFonts w:ascii="Zurich Ex BT" w:eastAsia="宋体" w:hAnsi="Zurich Ex BT" w:cs="Times New Roman"/>
    </w:rPr>
  </w:style>
  <w:style w:type="paragraph" w:customStyle="1" w:styleId="Enumration2">
    <w:name w:val="Enumération2"/>
    <w:basedOn w:val="Enumration1"/>
    <w:semiHidden/>
    <w:rsid w:val="00154680"/>
    <w:pPr>
      <w:ind w:left="3402" w:hanging="284"/>
    </w:pPr>
    <w:rPr>
      <w:rFonts w:ascii="Arial" w:eastAsia="Times New Roman" w:hAnsi="Arial"/>
      <w:sz w:val="22"/>
      <w:lang w:val="fr-FR"/>
    </w:rPr>
  </w:style>
  <w:style w:type="paragraph" w:customStyle="1" w:styleId="Enumeration3">
    <w:name w:val="Enumeration3"/>
    <w:basedOn w:val="Enumeration2"/>
    <w:semiHidden/>
    <w:rsid w:val="00154680"/>
    <w:pPr>
      <w:numPr>
        <w:ilvl w:val="0"/>
        <w:numId w:val="5"/>
      </w:numPr>
    </w:pPr>
  </w:style>
  <w:style w:type="paragraph" w:customStyle="1" w:styleId="Estilo1">
    <w:name w:val="Estilo1"/>
    <w:basedOn w:val="a4"/>
    <w:semiHidden/>
    <w:rsid w:val="00154680"/>
    <w:pPr>
      <w:widowControl/>
      <w:tabs>
        <w:tab w:val="num" w:pos="720"/>
      </w:tabs>
      <w:adjustRightInd/>
      <w:spacing w:after="120" w:line="240" w:lineRule="auto"/>
      <w:ind w:left="720" w:hanging="360"/>
      <w:textAlignment w:val="auto"/>
    </w:pPr>
    <w:rPr>
      <w:rFonts w:ascii="Times New Roman" w:hAnsi="Times New Roman" w:cs="Times New Roman"/>
      <w:lang w:eastAsia="fr-FR"/>
    </w:rPr>
  </w:style>
  <w:style w:type="paragraph" w:customStyle="1" w:styleId="figure0">
    <w:name w:val="figure"/>
    <w:basedOn w:val="a4"/>
    <w:next w:val="a4"/>
    <w:semiHidden/>
    <w:rsid w:val="00154680"/>
    <w:pPr>
      <w:adjustRightInd/>
      <w:spacing w:line="240" w:lineRule="auto"/>
      <w:jc w:val="center"/>
      <w:textAlignment w:val="auto"/>
    </w:pPr>
    <w:rPr>
      <w:rFonts w:ascii="Arial" w:hAnsi="Arial" w:cs="Times New Roman"/>
      <w:bCs/>
      <w:kern w:val="2"/>
      <w:sz w:val="24"/>
      <w:szCs w:val="24"/>
    </w:rPr>
  </w:style>
  <w:style w:type="paragraph" w:customStyle="1" w:styleId="figurefortoc">
    <w:name w:val="figure for toc"/>
    <w:basedOn w:val="a4"/>
    <w:semiHidden/>
    <w:rsid w:val="00154680"/>
    <w:pPr>
      <w:jc w:val="center"/>
    </w:pPr>
    <w:rPr>
      <w:color w:val="0000FF"/>
    </w:rPr>
  </w:style>
  <w:style w:type="paragraph" w:customStyle="1" w:styleId="font5">
    <w:name w:val="font5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PMingLiU" w:hAnsi="PMingLiU" w:cs="PMingLiU"/>
      <w:sz w:val="18"/>
      <w:szCs w:val="18"/>
    </w:rPr>
  </w:style>
  <w:style w:type="paragraph" w:customStyle="1" w:styleId="font6">
    <w:name w:val="font6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eastAsia="宋体" w:hAnsi="宋体" w:cs="PMingLiU"/>
    </w:rPr>
  </w:style>
  <w:style w:type="paragraph" w:customStyle="1" w:styleId="font7">
    <w:name w:val="font7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paragraph" w:customStyle="1" w:styleId="font8">
    <w:name w:val="font8"/>
    <w:basedOn w:val="a4"/>
    <w:semiHidden/>
    <w:rsid w:val="0015468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Arial" w:hAnsi="Arial" w:cs="Arial"/>
    </w:rPr>
  </w:style>
  <w:style w:type="character" w:customStyle="1" w:styleId="footerodd">
    <w:name w:val="footer odd 字元 字元"/>
    <w:semiHidden/>
    <w:rsid w:val="00154680"/>
    <w:rPr>
      <w:rFonts w:ascii="Tahoma" w:eastAsia="PMingLiU" w:hAnsi="Tahoma" w:cs="Tahoma"/>
      <w:color w:val="0000FF"/>
      <w:sz w:val="16"/>
      <w:lang w:val="en-US" w:eastAsia="zh-TW" w:bidi="ar-SA"/>
    </w:rPr>
  </w:style>
  <w:style w:type="paragraph" w:customStyle="1" w:styleId="forTOC">
    <w:name w:val="for TOC"/>
    <w:basedOn w:val="a4"/>
    <w:semiHidden/>
    <w:rsid w:val="00154680"/>
    <w:rPr>
      <w:rFonts w:eastAsia="Tahoma"/>
      <w:color w:val="0000FF"/>
      <w:sz w:val="24"/>
      <w:szCs w:val="24"/>
    </w:rPr>
  </w:style>
  <w:style w:type="paragraph" w:customStyle="1" w:styleId="GroupHeader">
    <w:name w:val="GroupHeader"/>
    <w:basedOn w:val="a4"/>
    <w:semiHidden/>
    <w:rsid w:val="00154680"/>
    <w:pPr>
      <w:keepNext/>
      <w:spacing w:before="120" w:after="60"/>
      <w:ind w:left="360"/>
    </w:pPr>
    <w:rPr>
      <w:rFonts w:ascii="Arial" w:hAnsi="Arial" w:cs="Arial"/>
      <w:b/>
      <w:bCs/>
    </w:rPr>
  </w:style>
  <w:style w:type="character" w:customStyle="1" w:styleId="Heading2Char">
    <w:name w:val="Heading 2 Char"/>
    <w:semiHidden/>
    <w:rsid w:val="00154680"/>
    <w:rPr>
      <w:rFonts w:ascii="Arial" w:hAnsi="Arial" w:cs="Arial"/>
      <w:b/>
      <w:bCs/>
      <w:iCs/>
      <w:sz w:val="26"/>
      <w:szCs w:val="28"/>
      <w:lang w:val="en-GB" w:eastAsia="fr-FR" w:bidi="ar-SA"/>
    </w:rPr>
  </w:style>
  <w:style w:type="paragraph" w:customStyle="1" w:styleId="Heading1">
    <w:name w:val="Heading1"/>
    <w:basedOn w:val="10"/>
    <w:autoRedefine/>
    <w:semiHidden/>
    <w:rsid w:val="00154680"/>
    <w:pPr>
      <w:widowControl w:val="0"/>
      <w:tabs>
        <w:tab w:val="clear" w:pos="425"/>
        <w:tab w:val="num" w:pos="55"/>
      </w:tabs>
      <w:spacing w:before="240"/>
      <w:ind w:left="55" w:hanging="480"/>
    </w:pPr>
    <w:rPr>
      <w:rFonts w:ascii="Times New Roman" w:eastAsia="Times New Roman" w:hAnsi="Times New Roman" w:cs="Times New Roman"/>
      <w:b w:val="0"/>
      <w:bCs/>
      <w:caps/>
      <w:noProof w:val="0"/>
      <w:spacing w:val="0"/>
      <w:sz w:val="36"/>
      <w:szCs w:val="36"/>
    </w:rPr>
  </w:style>
  <w:style w:type="paragraph" w:customStyle="1" w:styleId="Heading2">
    <w:name w:val="Heading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</w:pPr>
    <w:rPr>
      <w:rFonts w:ascii="Times New Roman" w:eastAsia="Times New Roman" w:hAnsi="Times New Roman" w:cs="Times New Roman"/>
      <w:kern w:val="2"/>
      <w:sz w:val="32"/>
      <w:szCs w:val="24"/>
    </w:rPr>
  </w:style>
  <w:style w:type="paragraph" w:customStyle="1" w:styleId="LatexTOC0">
    <w:name w:val="LatexTOC 0"/>
    <w:basedOn w:val="a4"/>
    <w:next w:val="a4"/>
    <w:semiHidden/>
    <w:rsid w:val="00154680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4"/>
    <w:next w:val="20"/>
    <w:autoRedefine/>
    <w:semiHidden/>
    <w:rsid w:val="00154680"/>
    <w:pPr>
      <w:tabs>
        <w:tab w:val="right" w:leader="dot" w:pos="9897"/>
      </w:tabs>
      <w:spacing w:before="27" w:after="27"/>
      <w:ind w:left="360"/>
    </w:pPr>
    <w:rPr>
      <w:bCs/>
    </w:rPr>
  </w:style>
  <w:style w:type="paragraph" w:customStyle="1" w:styleId="LatexTOC2">
    <w:name w:val="LatexTOC 2"/>
    <w:basedOn w:val="a4"/>
    <w:next w:val="30"/>
    <w:semiHidden/>
    <w:rsid w:val="00154680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4"/>
    <w:next w:val="41"/>
    <w:semiHidden/>
    <w:rsid w:val="00154680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4"/>
    <w:next w:val="50"/>
    <w:semiHidden/>
    <w:rsid w:val="00154680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4"/>
    <w:next w:val="a4"/>
    <w:semiHidden/>
    <w:rsid w:val="00154680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4"/>
    <w:next w:val="a4"/>
    <w:semiHidden/>
    <w:rsid w:val="00154680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4"/>
    <w:next w:val="a4"/>
    <w:semiHidden/>
    <w:rsid w:val="00154680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4"/>
    <w:next w:val="a4"/>
    <w:semiHidden/>
    <w:rsid w:val="00154680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4"/>
    <w:next w:val="a4"/>
    <w:semiHidden/>
    <w:rsid w:val="00154680"/>
    <w:pPr>
      <w:tabs>
        <w:tab w:val="right" w:leader="dot" w:pos="8640"/>
      </w:tabs>
      <w:spacing w:before="3" w:after="3"/>
      <w:ind w:left="3240"/>
    </w:pPr>
  </w:style>
  <w:style w:type="paragraph" w:customStyle="1" w:styleId="LgendeTableau">
    <w:name w:val="Légende Tableau"/>
    <w:basedOn w:val="a4"/>
    <w:next w:val="a4"/>
    <w:semiHidden/>
    <w:rsid w:val="00154680"/>
    <w:pPr>
      <w:widowControl/>
      <w:numPr>
        <w:numId w:val="7"/>
      </w:numPr>
      <w:adjustRightInd/>
      <w:spacing w:before="120" w:after="120" w:line="240" w:lineRule="auto"/>
      <w:jc w:val="center"/>
      <w:textAlignment w:val="auto"/>
    </w:pPr>
    <w:rPr>
      <w:rFonts w:ascii="Arial" w:eastAsia="Times New Roman" w:hAnsi="Arial" w:cs="Times New Roman"/>
      <w:b/>
      <w:i/>
      <w:color w:val="046DB1"/>
      <w:sz w:val="18"/>
      <w:szCs w:val="24"/>
      <w:lang w:eastAsia="fr-FR"/>
    </w:rPr>
  </w:style>
  <w:style w:type="paragraph" w:customStyle="1" w:styleId="1">
    <w:name w:val="列表1"/>
    <w:basedOn w:val="a4"/>
    <w:semiHidden/>
    <w:rsid w:val="00154680"/>
    <w:pPr>
      <w:widowControl/>
      <w:numPr>
        <w:numId w:val="8"/>
      </w:numPr>
      <w:adjustRightInd/>
      <w:spacing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ListBullet0">
    <w:name w:val="List Bullet 0"/>
    <w:basedOn w:val="a4"/>
    <w:next w:val="a4"/>
    <w:autoRedefine/>
    <w:semiHidden/>
    <w:rsid w:val="00154680"/>
    <w:pPr>
      <w:widowControl/>
      <w:tabs>
        <w:tab w:val="num" w:pos="378"/>
      </w:tabs>
      <w:autoSpaceDE w:val="0"/>
      <w:autoSpaceDN w:val="0"/>
      <w:adjustRightInd/>
      <w:ind w:left="357" w:hanging="357"/>
      <w:textAlignment w:val="auto"/>
    </w:pPr>
  </w:style>
  <w:style w:type="paragraph" w:customStyle="1" w:styleId="ListBullet1">
    <w:name w:val="List Bullet 1"/>
    <w:basedOn w:val="a4"/>
    <w:next w:val="20"/>
    <w:autoRedefine/>
    <w:semiHidden/>
    <w:rsid w:val="00154680"/>
    <w:pPr>
      <w:widowControl/>
      <w:tabs>
        <w:tab w:val="left" w:pos="812"/>
      </w:tabs>
      <w:autoSpaceDE w:val="0"/>
      <w:autoSpaceDN w:val="0"/>
      <w:adjustRightInd/>
      <w:ind w:left="811" w:hanging="431"/>
      <w:textAlignment w:val="auto"/>
    </w:pPr>
  </w:style>
  <w:style w:type="paragraph" w:customStyle="1" w:styleId="ListBullet6">
    <w:name w:val="List Bullet 6"/>
    <w:basedOn w:val="a4"/>
    <w:next w:val="a4"/>
    <w:autoRedefine/>
    <w:semiHidden/>
    <w:rsid w:val="00154680"/>
    <w:pPr>
      <w:tabs>
        <w:tab w:val="num" w:pos="2520"/>
      </w:tabs>
    </w:pPr>
  </w:style>
  <w:style w:type="paragraph" w:customStyle="1" w:styleId="ListBullet7">
    <w:name w:val="List Bullet 7"/>
    <w:basedOn w:val="a4"/>
    <w:next w:val="a4"/>
    <w:autoRedefine/>
    <w:semiHidden/>
    <w:rsid w:val="00154680"/>
    <w:pPr>
      <w:tabs>
        <w:tab w:val="num" w:pos="2880"/>
      </w:tabs>
    </w:pPr>
  </w:style>
  <w:style w:type="paragraph" w:customStyle="1" w:styleId="ListBullet8">
    <w:name w:val="List Bullet 8"/>
    <w:basedOn w:val="a4"/>
    <w:next w:val="a4"/>
    <w:autoRedefine/>
    <w:semiHidden/>
    <w:rsid w:val="00154680"/>
    <w:pPr>
      <w:tabs>
        <w:tab w:val="num" w:pos="3240"/>
      </w:tabs>
    </w:pPr>
  </w:style>
  <w:style w:type="paragraph" w:customStyle="1" w:styleId="ListBullet9">
    <w:name w:val="List Bullet 9"/>
    <w:basedOn w:val="a4"/>
    <w:autoRedefine/>
    <w:semiHidden/>
    <w:rsid w:val="00154680"/>
    <w:pPr>
      <w:tabs>
        <w:tab w:val="num" w:pos="3600"/>
      </w:tabs>
    </w:pPr>
  </w:style>
  <w:style w:type="paragraph" w:customStyle="1" w:styleId="ListContinue0">
    <w:name w:val="List Continue 0"/>
    <w:basedOn w:val="a4"/>
    <w:next w:val="a4"/>
    <w:semiHidden/>
    <w:rsid w:val="00154680"/>
    <w:pPr>
      <w:spacing w:before="30" w:after="60"/>
      <w:jc w:val="both"/>
    </w:pPr>
  </w:style>
  <w:style w:type="paragraph" w:customStyle="1" w:styleId="ListContinue1">
    <w:name w:val="List Continue 1"/>
    <w:basedOn w:val="a4"/>
    <w:next w:val="2f"/>
    <w:semiHidden/>
    <w:rsid w:val="00154680"/>
    <w:pPr>
      <w:tabs>
        <w:tab w:val="num" w:pos="381"/>
      </w:tabs>
      <w:spacing w:before="30" w:after="60"/>
      <w:ind w:left="644" w:hanging="644"/>
      <w:jc w:val="both"/>
    </w:pPr>
    <w:rPr>
      <w:b/>
    </w:rPr>
  </w:style>
  <w:style w:type="paragraph" w:customStyle="1" w:styleId="ListContinue6">
    <w:name w:val="List Continue 6"/>
    <w:basedOn w:val="a4"/>
    <w:next w:val="a4"/>
    <w:semiHidden/>
    <w:rsid w:val="00154680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4"/>
    <w:next w:val="a4"/>
    <w:semiHidden/>
    <w:rsid w:val="00154680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4"/>
    <w:next w:val="a4"/>
    <w:semiHidden/>
    <w:rsid w:val="00154680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4"/>
    <w:semiHidden/>
    <w:rsid w:val="00154680"/>
    <w:pPr>
      <w:spacing w:before="30" w:after="60"/>
      <w:ind w:left="3240"/>
      <w:jc w:val="both"/>
    </w:pPr>
  </w:style>
  <w:style w:type="paragraph" w:customStyle="1" w:styleId="ListEnum0">
    <w:name w:val="List Enum 0"/>
    <w:basedOn w:val="a4"/>
    <w:next w:val="a4"/>
    <w:autoRedefine/>
    <w:semiHidden/>
    <w:rsid w:val="00154680"/>
    <w:pPr>
      <w:ind w:left="360" w:hanging="360"/>
    </w:pPr>
  </w:style>
  <w:style w:type="paragraph" w:customStyle="1" w:styleId="ListEnum1">
    <w:name w:val="List Enum 1"/>
    <w:basedOn w:val="a4"/>
    <w:next w:val="a4"/>
    <w:autoRedefine/>
    <w:semiHidden/>
    <w:rsid w:val="00154680"/>
    <w:pPr>
      <w:ind w:left="720" w:hanging="360"/>
    </w:pPr>
  </w:style>
  <w:style w:type="paragraph" w:customStyle="1" w:styleId="ListEnum2">
    <w:name w:val="List Enum 2"/>
    <w:basedOn w:val="a4"/>
    <w:next w:val="a4"/>
    <w:autoRedefine/>
    <w:semiHidden/>
    <w:rsid w:val="00154680"/>
    <w:pPr>
      <w:ind w:left="1080" w:hanging="360"/>
    </w:pPr>
  </w:style>
  <w:style w:type="paragraph" w:customStyle="1" w:styleId="ListEnum3">
    <w:name w:val="List Enum 3"/>
    <w:basedOn w:val="a4"/>
    <w:next w:val="a4"/>
    <w:autoRedefine/>
    <w:semiHidden/>
    <w:rsid w:val="00154680"/>
    <w:pPr>
      <w:ind w:left="1440" w:hanging="360"/>
    </w:pPr>
  </w:style>
  <w:style w:type="paragraph" w:customStyle="1" w:styleId="ListEnum4">
    <w:name w:val="List Enum 4"/>
    <w:basedOn w:val="a4"/>
    <w:next w:val="a4"/>
    <w:autoRedefine/>
    <w:semiHidden/>
    <w:rsid w:val="00154680"/>
    <w:pPr>
      <w:ind w:left="1800" w:hanging="360"/>
    </w:pPr>
  </w:style>
  <w:style w:type="paragraph" w:customStyle="1" w:styleId="ListEnum5">
    <w:name w:val="List Enum 5"/>
    <w:basedOn w:val="a4"/>
    <w:next w:val="a4"/>
    <w:autoRedefine/>
    <w:semiHidden/>
    <w:rsid w:val="00154680"/>
    <w:pPr>
      <w:ind w:left="2160" w:hanging="360"/>
    </w:pPr>
  </w:style>
  <w:style w:type="paragraph" w:customStyle="1" w:styleId="ListEnum51">
    <w:name w:val="List Enum 51"/>
    <w:basedOn w:val="a4"/>
    <w:autoRedefine/>
    <w:semiHidden/>
    <w:rsid w:val="00154680"/>
    <w:pPr>
      <w:ind w:left="2520" w:hanging="360"/>
    </w:pPr>
  </w:style>
  <w:style w:type="paragraph" w:customStyle="1" w:styleId="ListEnum7">
    <w:name w:val="List Enum 7"/>
    <w:basedOn w:val="a4"/>
    <w:next w:val="a4"/>
    <w:autoRedefine/>
    <w:semiHidden/>
    <w:rsid w:val="00154680"/>
    <w:pPr>
      <w:ind w:left="2880" w:hanging="360"/>
    </w:pPr>
  </w:style>
  <w:style w:type="paragraph" w:customStyle="1" w:styleId="ListEnum8">
    <w:name w:val="List Enum 8"/>
    <w:basedOn w:val="a4"/>
    <w:next w:val="a4"/>
    <w:autoRedefine/>
    <w:semiHidden/>
    <w:rsid w:val="00154680"/>
    <w:pPr>
      <w:ind w:left="3240" w:hanging="360"/>
    </w:pPr>
  </w:style>
  <w:style w:type="paragraph" w:customStyle="1" w:styleId="ListEnum9">
    <w:name w:val="List Enum 9"/>
    <w:basedOn w:val="a4"/>
    <w:autoRedefine/>
    <w:semiHidden/>
    <w:rsid w:val="00154680"/>
    <w:pPr>
      <w:ind w:left="3600" w:hanging="360"/>
    </w:pPr>
  </w:style>
  <w:style w:type="table" w:customStyle="1" w:styleId="MStarStandard">
    <w:name w:val="MStarStandard"/>
    <w:basedOn w:val="a6"/>
    <w:semiHidden/>
    <w:rsid w:val="00154680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ingLiU" w:hAnsi="Cambria"/>
        <w:b/>
        <w:i w:val="0"/>
        <w:color w:val="0000FF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0E0E0"/>
      </w:tcPr>
    </w:tblStylePr>
  </w:style>
  <w:style w:type="paragraph" w:customStyle="1" w:styleId="Normal8pt">
    <w:name w:val="Normal + 8 pt"/>
    <w:aliases w:val="Bold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Arial" w:hAnsi="Arial" w:cs="Arial"/>
      <w:caps/>
      <w:sz w:val="16"/>
      <w:szCs w:val="16"/>
      <w:lang w:val="en-GB" w:eastAsia="fr-FR"/>
    </w:rPr>
  </w:style>
  <w:style w:type="paragraph" w:customStyle="1" w:styleId="Normal3">
    <w:name w:val="Normal 3"/>
    <w:basedOn w:val="a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NormalTableau">
    <w:name w:val="Normal Tableau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Norml">
    <w:name w:val="Norml"/>
    <w:basedOn w:val="a8"/>
    <w:semiHidden/>
    <w:rsid w:val="00154680"/>
    <w:pPr>
      <w:tabs>
        <w:tab w:val="clear" w:pos="4998"/>
        <w:tab w:val="center" w:pos="4536"/>
        <w:tab w:val="center" w:pos="5000"/>
        <w:tab w:val="right" w:pos="9072"/>
      </w:tabs>
      <w:snapToGrid/>
      <w:spacing w:line="240" w:lineRule="exact"/>
      <w:jc w:val="both"/>
    </w:pPr>
  </w:style>
  <w:style w:type="paragraph" w:customStyle="1" w:styleId="numberedlist">
    <w:name w:val="numbered list"/>
    <w:basedOn w:val="a4"/>
    <w:semiHidden/>
    <w:rsid w:val="00154680"/>
    <w:pPr>
      <w:widowControl/>
      <w:numPr>
        <w:numId w:val="9"/>
      </w:numPr>
      <w:adjustRightInd/>
      <w:spacing w:before="105" w:after="75" w:line="240" w:lineRule="auto"/>
      <w:jc w:val="both"/>
      <w:textAlignment w:val="auto"/>
    </w:pPr>
    <w:rPr>
      <w:rFonts w:ascii="Arial" w:hAnsi="Arial" w:cs="Arial"/>
      <w:lang w:eastAsia="fr-FR"/>
    </w:rPr>
  </w:style>
  <w:style w:type="paragraph" w:customStyle="1" w:styleId="puce1">
    <w:name w:val="puce1"/>
    <w:basedOn w:val="a4"/>
    <w:semiHidden/>
    <w:rsid w:val="00154680"/>
    <w:pPr>
      <w:spacing w:after="120"/>
    </w:pPr>
    <w:rPr>
      <w:rFonts w:ascii="Zurich Ex BT" w:eastAsia="Tahoma" w:hAnsi="Zurich Ex BT" w:cs="Times New Roman"/>
      <w:noProof/>
    </w:rPr>
  </w:style>
  <w:style w:type="paragraph" w:customStyle="1" w:styleId="Registers">
    <w:name w:val="Registers"/>
    <w:basedOn w:val="a4"/>
    <w:semiHidden/>
    <w:rsid w:val="00154680"/>
    <w:pPr>
      <w:widowControl/>
      <w:adjustRightInd/>
      <w:spacing w:line="240" w:lineRule="auto"/>
      <w:jc w:val="both"/>
      <w:textAlignment w:val="auto"/>
    </w:pPr>
    <w:rPr>
      <w:rFonts w:ascii="Arial" w:hAnsi="Arial" w:cs="Times New Roman"/>
      <w:sz w:val="22"/>
      <w:lang w:val="en-GB" w:eastAsia="en-US"/>
    </w:rPr>
  </w:style>
  <w:style w:type="paragraph" w:customStyle="1" w:styleId="RegMap">
    <w:name w:val="RegMap"/>
    <w:basedOn w:val="a4"/>
    <w:semiHidden/>
    <w:rsid w:val="00154680"/>
    <w:pPr>
      <w:widowControl/>
      <w:adjustRightInd/>
      <w:spacing w:line="240" w:lineRule="auto"/>
      <w:textAlignment w:val="auto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rsum">
    <w:name w:val="résumé"/>
    <w:semiHidden/>
    <w:rsid w:val="00154680"/>
    <w:pPr>
      <w:spacing w:line="300" w:lineRule="atLeast"/>
      <w:ind w:left="1701" w:hanging="629"/>
    </w:pPr>
    <w:rPr>
      <w:rFonts w:ascii="Zurich Ex BT" w:hAnsi="Zurich Ex BT"/>
      <w:noProof/>
      <w:sz w:val="18"/>
      <w:lang w:val="fr-FR" w:eastAsia="fr-FR"/>
    </w:rPr>
  </w:style>
  <w:style w:type="paragraph" w:customStyle="1" w:styleId="RevisionConent">
    <w:name w:val="Revision Conent"/>
    <w:basedOn w:val="a4"/>
    <w:semiHidden/>
    <w:rsid w:val="00154680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="Times New Roman" w:eastAsia="Times New Roman" w:hAnsi="Times New Roman" w:cs="Times New Roman"/>
      <w:bCs/>
      <w:kern w:val="2"/>
    </w:rPr>
  </w:style>
  <w:style w:type="paragraph" w:customStyle="1" w:styleId="RevisionHistory">
    <w:name w:val="Revision History"/>
    <w:basedOn w:val="a4"/>
    <w:semiHidden/>
    <w:rsid w:val="00154680"/>
    <w:pPr>
      <w:tabs>
        <w:tab w:val="left" w:pos="540"/>
      </w:tabs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ommaire">
    <w:name w:val="Sommaire"/>
    <w:semiHidden/>
    <w:rsid w:val="00154680"/>
    <w:pPr>
      <w:tabs>
        <w:tab w:val="center" w:pos="1701"/>
        <w:tab w:val="right" w:pos="8931"/>
        <w:tab w:val="right" w:pos="10773"/>
      </w:tabs>
      <w:spacing w:before="480" w:after="480" w:line="300" w:lineRule="atLeast"/>
      <w:ind w:left="3402" w:hanging="629"/>
    </w:pPr>
    <w:rPr>
      <w:rFonts w:ascii="Zurich UBlkEx BT" w:hAnsi="Zurich UBlkEx BT"/>
      <w:noProof/>
      <w:sz w:val="32"/>
      <w:lang w:val="fr-FR" w:eastAsia="fr-FR"/>
    </w:rPr>
  </w:style>
  <w:style w:type="paragraph" w:customStyle="1" w:styleId="SpecHeading2">
    <w:name w:val="Spec Heading 2"/>
    <w:basedOn w:val="21"/>
    <w:semiHidden/>
    <w:rsid w:val="00154680"/>
    <w:pPr>
      <w:keepNext w:val="0"/>
      <w:widowControl w:val="0"/>
      <w:tabs>
        <w:tab w:val="left" w:pos="720"/>
      </w:tabs>
      <w:spacing w:before="0" w:after="0"/>
      <w:outlineLvl w:val="2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SpecTItle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PMingLiU"/>
      <w:bCs/>
      <w:kern w:val="2"/>
      <w:sz w:val="40"/>
    </w:rPr>
  </w:style>
  <w:style w:type="paragraph" w:customStyle="1" w:styleId="SpecTitle0">
    <w:name w:val="Spec Title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hAnsi="Times New Roman" w:cs="Times New Roman"/>
      <w:kern w:val="2"/>
      <w:sz w:val="52"/>
      <w:szCs w:val="52"/>
    </w:rPr>
  </w:style>
  <w:style w:type="numbering" w:customStyle="1" w:styleId="StyleBulleted">
    <w:name w:val="Style Bulleted"/>
    <w:semiHidden/>
    <w:rsid w:val="00154680"/>
    <w:pPr>
      <w:numPr>
        <w:numId w:val="10"/>
      </w:numPr>
    </w:pPr>
  </w:style>
  <w:style w:type="paragraph" w:customStyle="1" w:styleId="StyleCaptionAsian">
    <w:name w:val="Style Caption + (Asian) 新細明體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styleId="afff4">
    <w:name w:val="caption"/>
    <w:basedOn w:val="a4"/>
    <w:next w:val="a4"/>
    <w:link w:val="Char1"/>
    <w:autoRedefine/>
    <w:qFormat/>
    <w:rsid w:val="00673CCB"/>
    <w:pPr>
      <w:jc w:val="center"/>
    </w:pPr>
    <w:rPr>
      <w:rFonts w:eastAsia="Tahoma"/>
    </w:rPr>
  </w:style>
  <w:style w:type="paragraph" w:customStyle="1" w:styleId="StyleCaptionAsian1">
    <w:name w:val="Style Caption + (Asian) 新細明體1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hAnsi="Times New Roman" w:cs="Times New Roman"/>
      <w:kern w:val="2"/>
      <w:sz w:val="24"/>
    </w:rPr>
  </w:style>
  <w:style w:type="paragraph" w:customStyle="1" w:styleId="StyleCaption10pt">
    <w:name w:val="Style Caption + 10 pt"/>
    <w:basedOn w:val="afff4"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StyleCaptionCentered">
    <w:name w:val="Style Caption + Centered"/>
    <w:basedOn w:val="afff4"/>
    <w:autoRedefine/>
    <w:semiHidden/>
    <w:rsid w:val="00154680"/>
    <w:pPr>
      <w:adjustRightInd/>
      <w:spacing w:line="240" w:lineRule="auto"/>
      <w:textAlignment w:val="auto"/>
    </w:pPr>
    <w:rPr>
      <w:rFonts w:ascii="Times New Roman" w:eastAsia="Times New Roman" w:hAnsi="Times New Roman" w:cs="PMingLiU"/>
      <w:kern w:val="2"/>
      <w:sz w:val="24"/>
    </w:rPr>
  </w:style>
  <w:style w:type="paragraph" w:customStyle="1" w:styleId="StyleCentered">
    <w:name w:val="Style Centered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PMingLiU"/>
      <w:kern w:val="2"/>
      <w:sz w:val="24"/>
    </w:rPr>
  </w:style>
  <w:style w:type="numbering" w:customStyle="1" w:styleId="StyleOutlinenumbered">
    <w:name w:val="Style Outline numbered"/>
    <w:basedOn w:val="a7"/>
    <w:semiHidden/>
    <w:rsid w:val="00154680"/>
    <w:pPr>
      <w:numPr>
        <w:numId w:val="11"/>
      </w:numPr>
    </w:pPr>
  </w:style>
  <w:style w:type="paragraph" w:customStyle="1" w:styleId="Style1">
    <w:name w:val="Style1"/>
    <w:semiHidden/>
    <w:rsid w:val="00154680"/>
    <w:pPr>
      <w:spacing w:line="360" w:lineRule="auto"/>
      <w:ind w:left="629" w:hanging="629"/>
      <w:jc w:val="right"/>
    </w:pPr>
    <w:rPr>
      <w:rFonts w:ascii="Zurich Ex BT" w:hAnsi="Zurich Ex BT"/>
      <w:noProof/>
      <w:sz w:val="16"/>
      <w:lang w:val="fr-FR" w:eastAsia="fr-FR"/>
    </w:rPr>
  </w:style>
  <w:style w:type="paragraph" w:customStyle="1" w:styleId="Style2">
    <w:name w:val="Style2"/>
    <w:semiHidden/>
    <w:rsid w:val="00154680"/>
    <w:pPr>
      <w:spacing w:line="360" w:lineRule="auto"/>
      <w:ind w:left="-68" w:hanging="629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3">
    <w:name w:val="Style3"/>
    <w:semiHidden/>
    <w:rsid w:val="00154680"/>
    <w:pPr>
      <w:spacing w:line="300" w:lineRule="atLeast"/>
      <w:ind w:left="629" w:hanging="629"/>
      <w:jc w:val="both"/>
    </w:pPr>
    <w:rPr>
      <w:rFonts w:ascii="Zurich Ex BT" w:hAnsi="Zurich Ex BT"/>
      <w:noProof/>
      <w:sz w:val="16"/>
      <w:lang w:val="fr-FR" w:eastAsia="fr-FR"/>
    </w:rPr>
  </w:style>
  <w:style w:type="paragraph" w:customStyle="1" w:styleId="Style4">
    <w:name w:val="Style4"/>
    <w:semiHidden/>
    <w:rsid w:val="00154680"/>
    <w:pPr>
      <w:spacing w:line="300" w:lineRule="atLeast"/>
      <w:ind w:left="629" w:hanging="629"/>
      <w:jc w:val="center"/>
    </w:pPr>
    <w:rPr>
      <w:rFonts w:ascii="Zurich UBlkEx BT" w:hAnsi="Zurich UBlkEx BT"/>
      <w:noProof/>
      <w:sz w:val="16"/>
      <w:lang w:val="fr-FR" w:eastAsia="fr-FR"/>
    </w:rPr>
  </w:style>
  <w:style w:type="paragraph" w:customStyle="1" w:styleId="Style5">
    <w:name w:val="Style5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sz w:val="16"/>
      <w:lang w:val="fr-FR" w:eastAsia="fr-FR"/>
    </w:rPr>
  </w:style>
  <w:style w:type="paragraph" w:customStyle="1" w:styleId="surtitre">
    <w:name w:val="surtitre"/>
    <w:semiHidden/>
    <w:rsid w:val="00154680"/>
    <w:pPr>
      <w:spacing w:before="480" w:after="360" w:line="300" w:lineRule="atLeast"/>
      <w:ind w:left="1701" w:hanging="629"/>
    </w:pPr>
    <w:rPr>
      <w:rFonts w:ascii="Zurich UBlkEx BT" w:hAnsi="Zurich UBlkEx BT"/>
      <w:noProof/>
      <w:sz w:val="40"/>
      <w:lang w:val="fr-FR" w:eastAsia="fr-FR"/>
    </w:rPr>
  </w:style>
  <w:style w:type="paragraph" w:customStyle="1" w:styleId="Symbol">
    <w:name w:val="Symbol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</w:rPr>
  </w:style>
  <w:style w:type="paragraph" w:customStyle="1" w:styleId="tabdesc">
    <w:name w:val="tab_desc"/>
    <w:semiHidden/>
    <w:rsid w:val="00154680"/>
    <w:pPr>
      <w:spacing w:line="300" w:lineRule="atLeast"/>
      <w:ind w:left="629" w:hanging="629"/>
    </w:pPr>
    <w:rPr>
      <w:rFonts w:ascii="Zurich Ex BT" w:hAnsi="Zurich Ex BT"/>
      <w:sz w:val="16"/>
      <w:szCs w:val="24"/>
      <w:lang w:val="en-CA" w:eastAsia="fr-FR"/>
    </w:rPr>
  </w:style>
  <w:style w:type="paragraph" w:customStyle="1" w:styleId="Tabdescription">
    <w:name w:val="Tab_description"/>
    <w:basedOn w:val="a4"/>
    <w:semiHidden/>
    <w:rsid w:val="00154680"/>
    <w:pPr>
      <w:keepNext/>
    </w:pPr>
    <w:rPr>
      <w:rFonts w:ascii="Zurich Ex BT" w:eastAsia="Tahoma" w:hAnsi="Zurich Ex BT" w:cs="Times New Roman"/>
      <w:sz w:val="16"/>
    </w:rPr>
  </w:style>
  <w:style w:type="paragraph" w:customStyle="1" w:styleId="Tabtitle">
    <w:name w:val="Tab_title"/>
    <w:basedOn w:val="a4"/>
    <w:semiHidden/>
    <w:rsid w:val="00154680"/>
    <w:pPr>
      <w:keepNext/>
      <w:spacing w:before="20" w:after="20"/>
      <w:jc w:val="center"/>
    </w:pPr>
    <w:rPr>
      <w:rFonts w:ascii="Zurich BlkEx BT" w:eastAsia="Tahoma" w:hAnsi="Zurich BlkEx BT" w:cs="Times New Roman"/>
      <w:sz w:val="16"/>
    </w:rPr>
  </w:style>
  <w:style w:type="paragraph" w:customStyle="1" w:styleId="Tabtitle2">
    <w:name w:val="Tab_title2"/>
    <w:basedOn w:val="a4"/>
    <w:semiHidden/>
    <w:rsid w:val="00154680"/>
    <w:pPr>
      <w:keepNext/>
      <w:jc w:val="center"/>
    </w:pPr>
    <w:rPr>
      <w:rFonts w:ascii="Zurich Ex BT" w:eastAsia="Tahoma" w:hAnsi="Zurich Ex BT" w:cs="Times New Roman"/>
      <w:sz w:val="16"/>
    </w:rPr>
  </w:style>
  <w:style w:type="paragraph" w:customStyle="1" w:styleId="tabtitre">
    <w:name w:val="tab_titre"/>
    <w:semiHidden/>
    <w:rsid w:val="00154680"/>
    <w:pPr>
      <w:spacing w:line="300" w:lineRule="atLeast"/>
      <w:ind w:left="629" w:hanging="629"/>
      <w:jc w:val="center"/>
    </w:pPr>
    <w:rPr>
      <w:rFonts w:ascii="Zurich Ex BT" w:hAnsi="Zurich Ex BT"/>
      <w:b/>
      <w:bCs/>
      <w:sz w:val="16"/>
      <w:szCs w:val="24"/>
      <w:lang w:val="en-CA" w:eastAsia="fr-FR"/>
    </w:rPr>
  </w:style>
  <w:style w:type="paragraph" w:customStyle="1" w:styleId="table0">
    <w:name w:val="table"/>
    <w:basedOn w:val="Figure"/>
    <w:next w:val="a4"/>
    <w:semiHidden/>
    <w:rsid w:val="00154680"/>
    <w:pPr>
      <w:numPr>
        <w:numId w:val="0"/>
      </w:numPr>
      <w:jc w:val="left"/>
    </w:pPr>
  </w:style>
  <w:style w:type="paragraph" w:customStyle="1" w:styleId="TableCell">
    <w:name w:val="Table Cell"/>
    <w:basedOn w:val="a4"/>
    <w:semiHidden/>
    <w:rsid w:val="00154680"/>
    <w:pPr>
      <w:widowControl/>
      <w:adjustRightInd/>
      <w:spacing w:before="60" w:after="60" w:line="240" w:lineRule="auto"/>
      <w:textAlignment w:val="auto"/>
    </w:pPr>
    <w:rPr>
      <w:rFonts w:eastAsia="Times New Roman" w:cs="Times New Roman"/>
      <w:b/>
      <w:sz w:val="24"/>
      <w:lang w:eastAsia="en-US"/>
    </w:rPr>
  </w:style>
  <w:style w:type="paragraph" w:customStyle="1" w:styleId="TableHead">
    <w:name w:val="Table Head"/>
    <w:semiHidden/>
    <w:rsid w:val="00154680"/>
    <w:pPr>
      <w:spacing w:before="60" w:after="60" w:line="300" w:lineRule="atLeast"/>
      <w:ind w:left="629" w:hanging="629"/>
    </w:pPr>
    <w:rPr>
      <w:rFonts w:ascii="Tahoma" w:eastAsia="Times New Roman" w:hAnsi="Tahoma" w:cs="Tahoma"/>
      <w:b/>
      <w:bCs/>
      <w:color w:val="0000FF"/>
      <w:sz w:val="24"/>
      <w:szCs w:val="24"/>
    </w:rPr>
  </w:style>
  <w:style w:type="paragraph" w:customStyle="1" w:styleId="TableNotes1">
    <w:name w:val="Table Notes1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TableNotes10">
    <w:name w:val="Table Notes1 字元 字元 字元"/>
    <w:basedOn w:val="af2"/>
    <w:autoRedefine/>
    <w:semiHidden/>
    <w:rsid w:val="00154680"/>
    <w:pPr>
      <w:spacing w:after="0" w:line="200" w:lineRule="exact"/>
      <w:ind w:right="159"/>
      <w:jc w:val="center"/>
    </w:pPr>
    <w:rPr>
      <w:rFonts w:ascii="Arial" w:hAnsi="Arial"/>
      <w:b/>
      <w:sz w:val="16"/>
    </w:rPr>
  </w:style>
  <w:style w:type="paragraph" w:customStyle="1" w:styleId="tabletext">
    <w:name w:val="table text"/>
    <w:basedOn w:val="a4"/>
    <w:semiHidden/>
    <w:rsid w:val="00154680"/>
    <w:pPr>
      <w:adjustRightInd/>
      <w:spacing w:line="240" w:lineRule="auto"/>
      <w:jc w:val="center"/>
      <w:textAlignment w:val="auto"/>
    </w:pPr>
    <w:rPr>
      <w:rFonts w:ascii="Times New Roman" w:eastAsia="Times New Roman" w:hAnsi="Times New Roman" w:cs="Times New Roman"/>
      <w:kern w:val="2"/>
      <w:lang w:val="en-GB"/>
    </w:rPr>
  </w:style>
  <w:style w:type="paragraph" w:customStyle="1" w:styleId="tabletext-reg">
    <w:name w:val="table text - reg"/>
    <w:basedOn w:val="a4"/>
    <w:semiHidden/>
    <w:rsid w:val="00154680"/>
    <w:pPr>
      <w:adjustRightInd/>
      <w:spacing w:line="240" w:lineRule="auto"/>
      <w:jc w:val="both"/>
      <w:textAlignment w:val="auto"/>
    </w:pPr>
    <w:rPr>
      <w:rFonts w:ascii="Times New Roman" w:eastAsia="Times New Roman" w:hAnsi="Times New Roman" w:cs="Times New Roman"/>
      <w:kern w:val="2"/>
      <w:sz w:val="16"/>
      <w:lang w:val="en-GB"/>
    </w:rPr>
  </w:style>
  <w:style w:type="paragraph" w:customStyle="1" w:styleId="tabletext-small">
    <w:name w:val="table text - small"/>
    <w:basedOn w:val="tabletext"/>
    <w:semiHidden/>
    <w:rsid w:val="00154680"/>
    <w:rPr>
      <w:sz w:val="16"/>
    </w:rPr>
  </w:style>
  <w:style w:type="paragraph" w:customStyle="1" w:styleId="tabletextAsian">
    <w:name w:val="table text + (Asian) 新細明體"/>
    <w:basedOn w:val="tabletext"/>
    <w:semiHidden/>
    <w:rsid w:val="00154680"/>
    <w:rPr>
      <w:rFonts w:eastAsia="PMingLiU"/>
    </w:rPr>
  </w:style>
  <w:style w:type="paragraph" w:customStyle="1" w:styleId="tabletextBefore12pt">
    <w:name w:val="table text + Before:  12 pt"/>
    <w:aliases w:val="After:  3 pt"/>
    <w:basedOn w:val="tabletext"/>
    <w:semiHidden/>
    <w:rsid w:val="00154680"/>
    <w:pPr>
      <w:keepNext/>
      <w:spacing w:before="240" w:after="60"/>
      <w:outlineLvl w:val="0"/>
    </w:pPr>
  </w:style>
  <w:style w:type="paragraph" w:customStyle="1" w:styleId="tabletext-sma">
    <w:name w:val="table text -sma"/>
    <w:basedOn w:val="tabletext-reg"/>
    <w:semiHidden/>
    <w:rsid w:val="00154680"/>
  </w:style>
  <w:style w:type="paragraph" w:customStyle="1" w:styleId="Tablextext">
    <w:name w:val="Tablex text"/>
    <w:basedOn w:val="tabletext"/>
    <w:semiHidden/>
    <w:rsid w:val="00154680"/>
    <w:rPr>
      <w:b/>
    </w:rPr>
  </w:style>
  <w:style w:type="paragraph" w:customStyle="1" w:styleId="TAC">
    <w:name w:val="TAC"/>
    <w:basedOn w:val="a4"/>
    <w:semiHidden/>
    <w:rsid w:val="00154680"/>
    <w:pPr>
      <w:keepNext/>
      <w:keepLines/>
      <w:widowControl/>
      <w:overflowPunct w:val="0"/>
      <w:autoSpaceDE w:val="0"/>
      <w:autoSpaceDN w:val="0"/>
      <w:spacing w:line="240" w:lineRule="auto"/>
    </w:pPr>
    <w:rPr>
      <w:rFonts w:ascii="Arial" w:hAnsi="Arial" w:cs="Times New Roman"/>
      <w:sz w:val="18"/>
      <w:lang w:val="en-GB" w:eastAsia="en-US"/>
    </w:rPr>
  </w:style>
  <w:style w:type="paragraph" w:customStyle="1" w:styleId="TAH">
    <w:name w:val="TAH"/>
    <w:basedOn w:val="TAC"/>
    <w:semiHidden/>
    <w:rsid w:val="00154680"/>
    <w:rPr>
      <w:b/>
    </w:rPr>
  </w:style>
  <w:style w:type="paragraph" w:customStyle="1" w:styleId="texte">
    <w:name w:val="texte"/>
    <w:semiHidden/>
    <w:rsid w:val="00154680"/>
    <w:pPr>
      <w:spacing w:line="300" w:lineRule="atLeast"/>
      <w:ind w:left="629" w:hanging="629"/>
    </w:pPr>
    <w:rPr>
      <w:rFonts w:ascii="Zurich Ex BT" w:hAnsi="Zurich Ex BT"/>
      <w:noProof/>
      <w:lang w:val="fr-FR" w:eastAsia="fr-FR"/>
    </w:rPr>
  </w:style>
  <w:style w:type="paragraph" w:customStyle="1" w:styleId="texte1">
    <w:name w:val="texte1"/>
    <w:basedOn w:val="a4"/>
    <w:semiHidden/>
    <w:rsid w:val="00154680"/>
    <w:pPr>
      <w:numPr>
        <w:numId w:val="13"/>
      </w:numPr>
      <w:spacing w:after="120"/>
    </w:pPr>
    <w:rPr>
      <w:rFonts w:ascii="Zurich Ex BT" w:eastAsia="Tahoma" w:hAnsi="Zurich Ex BT" w:cs="Times New Roman"/>
      <w:noProof/>
    </w:rPr>
  </w:style>
  <w:style w:type="paragraph" w:customStyle="1" w:styleId="Titredossier">
    <w:name w:val="Titre dossier"/>
    <w:semiHidden/>
    <w:rsid w:val="00154680"/>
    <w:pPr>
      <w:spacing w:before="480" w:after="480" w:line="300" w:lineRule="atLeast"/>
      <w:ind w:left="3402" w:hanging="629"/>
    </w:pPr>
    <w:rPr>
      <w:rFonts w:ascii="Zurich UBlkEx BT" w:hAnsi="Zurich UBlkEx BT"/>
      <w:sz w:val="40"/>
      <w:lang w:val="en-GB" w:eastAsia="fr-FR"/>
    </w:rPr>
  </w:style>
  <w:style w:type="paragraph" w:customStyle="1" w:styleId="TitreRubrique">
    <w:name w:val="Titre Rubrique"/>
    <w:basedOn w:val="10"/>
    <w:next w:val="a4"/>
    <w:semiHidden/>
    <w:rsid w:val="00154680"/>
    <w:pPr>
      <w:tabs>
        <w:tab w:val="clear" w:pos="425"/>
      </w:tabs>
      <w:wordWrap w:val="0"/>
      <w:spacing w:before="480" w:after="120"/>
      <w:jc w:val="center"/>
      <w:outlineLvl w:val="9"/>
    </w:pPr>
    <w:rPr>
      <w:rFonts w:ascii="Zurich UBlkEx BT" w:hAnsi="Zurich UBlkEx BT" w:cs="Times New Roman"/>
      <w:b w:val="0"/>
      <w:bCs/>
      <w:kern w:val="0"/>
      <w:sz w:val="40"/>
      <w:szCs w:val="20"/>
    </w:rPr>
  </w:style>
  <w:style w:type="paragraph" w:customStyle="1" w:styleId="TitreTableau">
    <w:name w:val="Titre Tableau"/>
    <w:basedOn w:val="ContenuTableau"/>
    <w:semiHidden/>
    <w:rsid w:val="00154680"/>
    <w:pPr>
      <w:keepNext/>
      <w:spacing w:before="100" w:beforeAutospacing="1" w:after="100" w:afterAutospacing="1"/>
      <w:jc w:val="center"/>
    </w:pPr>
    <w:rPr>
      <w:b/>
    </w:rPr>
  </w:style>
  <w:style w:type="paragraph" w:customStyle="1" w:styleId="TitreDoc">
    <w:name w:val="TitreDoc"/>
    <w:basedOn w:val="a4"/>
    <w:next w:val="a4"/>
    <w:semiHidden/>
    <w:rsid w:val="00154680"/>
    <w:pPr>
      <w:widowControl/>
      <w:pBdr>
        <w:top w:val="single" w:sz="24" w:space="1" w:color="auto"/>
      </w:pBdr>
      <w:adjustRightInd/>
      <w:spacing w:before="3000" w:after="3600" w:line="240" w:lineRule="auto"/>
      <w:jc w:val="right"/>
      <w:textAlignment w:val="auto"/>
    </w:pPr>
    <w:rPr>
      <w:rFonts w:ascii="Arial" w:hAnsi="Arial" w:cs="Times New Roman"/>
      <w:b/>
      <w:sz w:val="40"/>
      <w:lang w:val="fr-FR" w:eastAsia="fr-FR"/>
    </w:rPr>
  </w:style>
  <w:style w:type="paragraph" w:customStyle="1" w:styleId="TOC">
    <w:name w:val="TOC"/>
    <w:basedOn w:val="10"/>
    <w:semiHidden/>
    <w:rsid w:val="00154680"/>
    <w:pPr>
      <w:widowControl w:val="0"/>
      <w:tabs>
        <w:tab w:val="clear" w:pos="425"/>
      </w:tabs>
      <w:spacing w:before="240"/>
    </w:pPr>
    <w:rPr>
      <w:rFonts w:ascii="Times New Roman" w:eastAsia="PMingLiU" w:hAnsi="Times New Roman" w:cs="Times New Roman"/>
      <w:b w:val="0"/>
      <w:bCs/>
      <w:caps/>
      <w:noProof w:val="0"/>
      <w:spacing w:val="0"/>
      <w:sz w:val="32"/>
      <w:szCs w:val="32"/>
    </w:rPr>
  </w:style>
  <w:style w:type="paragraph" w:customStyle="1" w:styleId="Tte3">
    <w:name w:val="Tte 3"/>
    <w:basedOn w:val="31"/>
    <w:semiHidden/>
    <w:rsid w:val="00154680"/>
    <w:pPr>
      <w:keepNext w:val="0"/>
      <w:widowControl/>
      <w:tabs>
        <w:tab w:val="num" w:pos="720"/>
        <w:tab w:val="left" w:pos="960"/>
      </w:tabs>
      <w:adjustRightInd/>
      <w:spacing w:before="0" w:after="120"/>
      <w:ind w:left="720" w:hanging="720"/>
      <w:jc w:val="both"/>
      <w:textAlignment w:val="auto"/>
    </w:pPr>
    <w:rPr>
      <w:rFonts w:ascii="Zurich UBlkEx BT" w:eastAsia="宋体" w:hAnsi="Zurich UBlkEx BT" w:cs="Times New Roman"/>
      <w:b/>
      <w:bCs/>
      <w:i/>
      <w:sz w:val="20"/>
      <w:szCs w:val="20"/>
      <w:lang w:eastAsia="fr-FR"/>
    </w:rPr>
  </w:style>
  <w:style w:type="character" w:customStyle="1" w:styleId="WW8Num14z2">
    <w:name w:val="WW8Num14z2"/>
    <w:semiHidden/>
    <w:rsid w:val="00154680"/>
    <w:rPr>
      <w:rFonts w:ascii="Wingdings" w:hAnsi="Wingdings"/>
    </w:rPr>
  </w:style>
  <w:style w:type="paragraph" w:customStyle="1" w:styleId="xl22">
    <w:name w:val="xl22"/>
    <w:basedOn w:val="a4"/>
    <w:semiHidden/>
    <w:rsid w:val="00154680"/>
    <w:pPr>
      <w:widowControl/>
      <w:pBdr>
        <w:top w:val="single" w:sz="8" w:space="0" w:color="FFFFFF"/>
        <w:left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Times New Roman" w:hAnsi="Times New Roman" w:cs="Times New Roman"/>
    </w:rPr>
  </w:style>
  <w:style w:type="paragraph" w:customStyle="1" w:styleId="xl23">
    <w:name w:val="xl23"/>
    <w:basedOn w:val="a4"/>
    <w:semiHidden/>
    <w:rsid w:val="00154680"/>
    <w:pPr>
      <w:widowControl/>
      <w:pBdr>
        <w:top w:val="single" w:sz="8" w:space="0" w:color="FFFFFF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xl24">
    <w:name w:val="xl2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5">
    <w:name w:val="xl2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6">
    <w:name w:val="xl2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7">
    <w:name w:val="xl2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8">
    <w:name w:val="xl2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29">
    <w:name w:val="xl2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0">
    <w:name w:val="xl30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1">
    <w:name w:val="xl31"/>
    <w:basedOn w:val="a4"/>
    <w:semiHidden/>
    <w:rsid w:val="00154680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2">
    <w:name w:val="xl3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3">
    <w:name w:val="xl3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val="fr-FR" w:eastAsia="ja-JP"/>
    </w:rPr>
  </w:style>
  <w:style w:type="paragraph" w:customStyle="1" w:styleId="xl34">
    <w:name w:val="xl3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5">
    <w:name w:val="xl35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6">
    <w:name w:val="xl36"/>
    <w:basedOn w:val="a4"/>
    <w:semiHidden/>
    <w:rsid w:val="0015468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7">
    <w:name w:val="xl3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8">
    <w:name w:val="xl38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39">
    <w:name w:val="xl39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/>
      <w:sz w:val="24"/>
      <w:szCs w:val="24"/>
      <w:lang w:val="fr-FR" w:eastAsia="ja-JP"/>
    </w:rPr>
  </w:style>
  <w:style w:type="paragraph" w:customStyle="1" w:styleId="xl40">
    <w:name w:val="xl40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1">
    <w:name w:val="xl41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2">
    <w:name w:val="xl42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3">
    <w:name w:val="xl43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4">
    <w:name w:val="xl44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5">
    <w:name w:val="xl45"/>
    <w:basedOn w:val="a4"/>
    <w:semiHidden/>
    <w:rsid w:val="00154680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6">
    <w:name w:val="xl46"/>
    <w:basedOn w:val="a4"/>
    <w:semiHidden/>
    <w:rsid w:val="0015468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7">
    <w:name w:val="xl47"/>
    <w:basedOn w:val="a4"/>
    <w:semiHidden/>
    <w:rsid w:val="001546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customStyle="1" w:styleId="xl48">
    <w:name w:val="xl48"/>
    <w:basedOn w:val="a4"/>
    <w:semiHidden/>
    <w:rsid w:val="00154680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49">
    <w:name w:val="xl49"/>
    <w:basedOn w:val="a4"/>
    <w:semiHidden/>
    <w:rsid w:val="00154680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0">
    <w:name w:val="xl50"/>
    <w:basedOn w:val="a4"/>
    <w:semiHidden/>
    <w:rsid w:val="001546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1">
    <w:name w:val="xl51"/>
    <w:basedOn w:val="a4"/>
    <w:semiHidden/>
    <w:rsid w:val="00154680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2">
    <w:name w:val="xl52"/>
    <w:basedOn w:val="a4"/>
    <w:semiHidden/>
    <w:rsid w:val="00154680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3">
    <w:name w:val="xl53"/>
    <w:basedOn w:val="a4"/>
    <w:semiHidden/>
    <w:rsid w:val="00154680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4">
    <w:name w:val="xl54"/>
    <w:basedOn w:val="a4"/>
    <w:semiHidden/>
    <w:rsid w:val="0015468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5">
    <w:name w:val="xl55"/>
    <w:basedOn w:val="a4"/>
    <w:semiHidden/>
    <w:rsid w:val="00154680"/>
    <w:pPr>
      <w:widowControl/>
      <w:pBdr>
        <w:top w:val="single" w:sz="12" w:space="0" w:color="auto"/>
        <w:left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6">
    <w:name w:val="xl56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paragraph" w:customStyle="1" w:styleId="xl57">
    <w:name w:val="xl57"/>
    <w:basedOn w:val="a4"/>
    <w:semiHidden/>
    <w:rsid w:val="00154680"/>
    <w:pPr>
      <w:widowControl/>
      <w:pBdr>
        <w:top w:val="single" w:sz="12" w:space="0" w:color="auto"/>
        <w:bottom w:val="single" w:sz="12" w:space="0" w:color="auto"/>
        <w:right w:val="single" w:sz="12" w:space="0" w:color="auto"/>
      </w:pBdr>
      <w:adjustRightInd/>
      <w:spacing w:before="100" w:beforeAutospacing="1" w:after="100" w:afterAutospacing="1" w:line="240" w:lineRule="auto"/>
      <w:textAlignment w:val="top"/>
    </w:pPr>
    <w:rPr>
      <w:b/>
      <w:bCs/>
    </w:rPr>
  </w:style>
  <w:style w:type="character" w:customStyle="1" w:styleId="ZGSM">
    <w:name w:val="ZGSM"/>
    <w:semiHidden/>
    <w:rsid w:val="00154680"/>
  </w:style>
  <w:style w:type="paragraph" w:customStyle="1" w:styleId="afff5">
    <w:name w:val="內文 + 置中"/>
    <w:basedOn w:val="a4"/>
    <w:semiHidden/>
    <w:rsid w:val="00154680"/>
    <w:pPr>
      <w:jc w:val="center"/>
    </w:pPr>
    <w:rPr>
      <w:rFonts w:eastAsia="Tahoma"/>
    </w:rPr>
  </w:style>
  <w:style w:type="paragraph" w:customStyle="1" w:styleId="afff6">
    <w:name w:val="內文+置中"/>
    <w:basedOn w:val="a4"/>
    <w:next w:val="a4"/>
    <w:autoRedefine/>
    <w:semiHidden/>
    <w:rsid w:val="00154680"/>
    <w:pPr>
      <w:jc w:val="center"/>
    </w:pPr>
    <w:rPr>
      <w:rFonts w:eastAsia="Tahoma" w:cs="PMingLiU"/>
    </w:rPr>
  </w:style>
  <w:style w:type="paragraph" w:styleId="afff7">
    <w:name w:val="macro"/>
    <w:semiHidden/>
    <w:rsid w:val="001546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line="300" w:lineRule="atLeast"/>
      <w:ind w:left="360" w:hanging="360"/>
      <w:textAlignment w:val="baseline"/>
    </w:pPr>
    <w:rPr>
      <w:rFonts w:ascii="Courier New" w:hAnsi="Courier New" w:cs="Courier New"/>
      <w:sz w:val="24"/>
      <w:szCs w:val="24"/>
    </w:rPr>
  </w:style>
  <w:style w:type="paragraph" w:styleId="49">
    <w:name w:val="toc 4"/>
    <w:basedOn w:val="a4"/>
    <w:next w:val="a4"/>
    <w:autoRedefine/>
    <w:uiPriority w:val="39"/>
    <w:qFormat/>
    <w:rsid w:val="00684479"/>
    <w:pPr>
      <w:tabs>
        <w:tab w:val="left" w:pos="2400"/>
        <w:tab w:val="right" w:leader="dot" w:pos="9900"/>
      </w:tabs>
      <w:ind w:leftChars="600" w:left="600"/>
    </w:pPr>
    <w:rPr>
      <w:rFonts w:eastAsia="Tahoma"/>
    </w:rPr>
  </w:style>
  <w:style w:type="paragraph" w:styleId="59">
    <w:name w:val="toc 5"/>
    <w:basedOn w:val="a4"/>
    <w:next w:val="a4"/>
    <w:autoRedefine/>
    <w:uiPriority w:val="39"/>
    <w:qFormat/>
    <w:rsid w:val="0089343D"/>
    <w:pPr>
      <w:tabs>
        <w:tab w:val="left" w:pos="3021"/>
        <w:tab w:val="right" w:leader="dot" w:pos="9900"/>
      </w:tabs>
      <w:ind w:leftChars="800" w:left="800"/>
    </w:pPr>
    <w:rPr>
      <w:rFonts w:eastAsia="Tahoma"/>
      <w:lang w:val="fr-FR" w:eastAsia="ja-JP"/>
    </w:rPr>
  </w:style>
  <w:style w:type="paragraph" w:styleId="63">
    <w:name w:val="toc 6"/>
    <w:basedOn w:val="a4"/>
    <w:next w:val="a4"/>
    <w:autoRedefine/>
    <w:uiPriority w:val="39"/>
    <w:qFormat/>
    <w:rsid w:val="0089343D"/>
    <w:pPr>
      <w:tabs>
        <w:tab w:val="left" w:pos="3800"/>
        <w:tab w:val="right" w:leader="dot" w:pos="8930"/>
      </w:tabs>
      <w:spacing w:line="240" w:lineRule="atLeast"/>
      <w:ind w:leftChars="1000" w:left="1000"/>
    </w:pPr>
    <w:rPr>
      <w:rFonts w:ascii="Zurich Ex BT" w:eastAsia="Tahoma" w:hAnsi="Zurich Ex BT" w:cs="Times New Roman"/>
      <w:noProof/>
    </w:rPr>
  </w:style>
  <w:style w:type="paragraph" w:styleId="72">
    <w:name w:val="toc 7"/>
    <w:basedOn w:val="a4"/>
    <w:next w:val="a4"/>
    <w:autoRedefine/>
    <w:semiHidden/>
    <w:rsid w:val="00154680"/>
    <w:pPr>
      <w:ind w:left="144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82">
    <w:name w:val="toc 8"/>
    <w:basedOn w:val="a4"/>
    <w:next w:val="a4"/>
    <w:autoRedefine/>
    <w:semiHidden/>
    <w:rsid w:val="00154680"/>
    <w:pPr>
      <w:ind w:left="168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90">
    <w:name w:val="toc 9"/>
    <w:basedOn w:val="a4"/>
    <w:next w:val="a4"/>
    <w:autoRedefine/>
    <w:semiHidden/>
    <w:rsid w:val="00154680"/>
    <w:pPr>
      <w:ind w:left="1920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afff8">
    <w:name w:val="table of authorities"/>
    <w:basedOn w:val="a4"/>
    <w:next w:val="a4"/>
    <w:semiHidden/>
    <w:rsid w:val="00154680"/>
    <w:pPr>
      <w:ind w:left="480"/>
    </w:pPr>
    <w:rPr>
      <w:rFonts w:eastAsia="Times New Roman"/>
    </w:rPr>
  </w:style>
  <w:style w:type="paragraph" w:styleId="afff9">
    <w:name w:val="toa heading"/>
    <w:basedOn w:val="a4"/>
    <w:next w:val="a4"/>
    <w:semiHidden/>
    <w:rsid w:val="00154680"/>
    <w:pPr>
      <w:spacing w:before="120"/>
    </w:pPr>
    <w:rPr>
      <w:rFonts w:ascii="Arial" w:eastAsia="Times New Roman" w:hAnsi="Arial" w:cs="Arial"/>
      <w:sz w:val="24"/>
      <w:szCs w:val="24"/>
    </w:rPr>
  </w:style>
  <w:style w:type="paragraph" w:customStyle="1" w:styleId="L">
    <w:name w:val="表內文字L"/>
    <w:basedOn w:val="ac"/>
    <w:autoRedefine/>
    <w:semiHidden/>
    <w:rsid w:val="00154680"/>
    <w:pPr>
      <w:spacing w:line="240" w:lineRule="auto"/>
      <w:ind w:right="72"/>
      <w:jc w:val="both"/>
    </w:pPr>
    <w:rPr>
      <w:rFonts w:eastAsia="Times New Roman"/>
    </w:rPr>
  </w:style>
  <w:style w:type="paragraph" w:customStyle="1" w:styleId="M">
    <w:name w:val="表內文字M"/>
    <w:basedOn w:val="ac"/>
    <w:autoRedefine/>
    <w:semiHidden/>
    <w:rsid w:val="00154680"/>
    <w:pPr>
      <w:spacing w:line="240" w:lineRule="atLeast"/>
      <w:ind w:right="-28"/>
    </w:pPr>
    <w:rPr>
      <w:rFonts w:eastAsia="Times New Roman"/>
    </w:rPr>
  </w:style>
  <w:style w:type="paragraph" w:customStyle="1" w:styleId="1e">
    <w:name w:val="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paragraph" w:customStyle="1" w:styleId="X">
    <w:name w:val="表格標題X"/>
    <w:basedOn w:val="a9"/>
    <w:autoRedefine/>
    <w:semiHidden/>
    <w:rsid w:val="00154680"/>
    <w:pPr>
      <w:spacing w:line="240" w:lineRule="auto"/>
      <w:ind w:leftChars="-54" w:left="-64" w:hangingChars="22" w:hanging="44"/>
      <w:jc w:val="center"/>
    </w:pPr>
    <w:rPr>
      <w:rFonts w:eastAsia="Times New Roman"/>
      <w:b w:val="0"/>
    </w:rPr>
  </w:style>
  <w:style w:type="paragraph" w:customStyle="1" w:styleId="XL">
    <w:name w:val="表格標題XL"/>
    <w:basedOn w:val="X"/>
    <w:autoRedefine/>
    <w:semiHidden/>
    <w:rsid w:val="00154680"/>
    <w:pPr>
      <w:ind w:leftChars="-31" w:left="-62" w:firstLineChars="31" w:firstLine="62"/>
      <w:jc w:val="left"/>
    </w:pPr>
  </w:style>
  <w:style w:type="paragraph" w:customStyle="1" w:styleId="XM">
    <w:name w:val="表格標題XM"/>
    <w:basedOn w:val="X"/>
    <w:semiHidden/>
    <w:rsid w:val="00154680"/>
  </w:style>
  <w:style w:type="paragraph" w:customStyle="1" w:styleId="YL">
    <w:name w:val="表格標題YL"/>
    <w:semiHidden/>
    <w:rsid w:val="00154680"/>
    <w:pPr>
      <w:spacing w:line="300" w:lineRule="atLeast"/>
      <w:ind w:left="629" w:hanging="629"/>
    </w:pPr>
    <w:rPr>
      <w:rFonts w:ascii="Arial" w:hAnsi="Arial" w:cs="Arial"/>
      <w:i/>
      <w:iCs/>
      <w:sz w:val="18"/>
      <w:szCs w:val="18"/>
    </w:rPr>
  </w:style>
  <w:style w:type="paragraph" w:customStyle="1" w:styleId="YM">
    <w:name w:val="表格標題YM"/>
    <w:basedOn w:val="YL"/>
    <w:autoRedefine/>
    <w:semiHidden/>
    <w:rsid w:val="00154680"/>
    <w:pPr>
      <w:ind w:left="-25" w:right="7" w:firstLine="25"/>
      <w:jc w:val="both"/>
    </w:pPr>
    <w:rPr>
      <w:rFonts w:ascii="Times New Roman" w:hAnsi="Times New Roman" w:cs="Times New Roman"/>
    </w:rPr>
  </w:style>
  <w:style w:type="paragraph" w:customStyle="1" w:styleId="afffa">
    <w:name w:val="封面文字一"/>
    <w:next w:val="10"/>
    <w:semiHidden/>
    <w:rsid w:val="00154680"/>
    <w:pPr>
      <w:spacing w:line="1000" w:lineRule="exact"/>
      <w:ind w:left="-401" w:right="-108" w:hanging="629"/>
      <w:jc w:val="center"/>
    </w:pPr>
    <w:rPr>
      <w:sz w:val="52"/>
      <w:szCs w:val="52"/>
    </w:rPr>
  </w:style>
  <w:style w:type="paragraph" w:customStyle="1" w:styleId="afffb">
    <w:name w:val="封面文字二"/>
    <w:semiHidden/>
    <w:rsid w:val="00154680"/>
    <w:pPr>
      <w:spacing w:line="480" w:lineRule="auto"/>
      <w:ind w:left="629" w:right="706" w:hanging="629"/>
      <w:jc w:val="right"/>
    </w:pPr>
    <w:rPr>
      <w:i/>
      <w:iCs/>
      <w:noProof/>
      <w:color w:val="0000FF"/>
      <w:sz w:val="36"/>
      <w:szCs w:val="36"/>
    </w:rPr>
  </w:style>
  <w:style w:type="paragraph" w:customStyle="1" w:styleId="afffc">
    <w:name w:val="封面文字三"/>
    <w:autoRedefine/>
    <w:semiHidden/>
    <w:rsid w:val="00154680"/>
    <w:pPr>
      <w:spacing w:line="300" w:lineRule="atLeast"/>
      <w:ind w:left="629" w:hanging="629"/>
      <w:jc w:val="center"/>
    </w:pPr>
    <w:rPr>
      <w:sz w:val="40"/>
      <w:szCs w:val="40"/>
    </w:rPr>
  </w:style>
  <w:style w:type="paragraph" w:customStyle="1" w:styleId="afffd">
    <w:name w:val="頁首基準"/>
    <w:basedOn w:val="a4"/>
    <w:semiHidden/>
    <w:rsid w:val="00154680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spacing w:line="240" w:lineRule="auto"/>
    </w:pPr>
    <w:rPr>
      <w:rFonts w:ascii="Arial" w:hAnsi="Arial" w:cs="Arial"/>
      <w:spacing w:val="-4"/>
    </w:rPr>
  </w:style>
  <w:style w:type="paragraph" w:styleId="1f">
    <w:name w:val="index 1"/>
    <w:basedOn w:val="a4"/>
    <w:next w:val="a4"/>
    <w:autoRedefine/>
    <w:semiHidden/>
    <w:rsid w:val="00154680"/>
  </w:style>
  <w:style w:type="paragraph" w:styleId="2f2">
    <w:name w:val="index 2"/>
    <w:basedOn w:val="a4"/>
    <w:next w:val="a4"/>
    <w:autoRedefine/>
    <w:semiHidden/>
    <w:rsid w:val="00154680"/>
    <w:pPr>
      <w:ind w:leftChars="200" w:left="200"/>
    </w:pPr>
  </w:style>
  <w:style w:type="paragraph" w:styleId="3f0">
    <w:name w:val="index 3"/>
    <w:basedOn w:val="a4"/>
    <w:next w:val="a4"/>
    <w:autoRedefine/>
    <w:semiHidden/>
    <w:rsid w:val="00154680"/>
    <w:pPr>
      <w:ind w:left="960"/>
    </w:pPr>
    <w:rPr>
      <w:rFonts w:eastAsia="Times New Roman"/>
    </w:rPr>
  </w:style>
  <w:style w:type="paragraph" w:styleId="4a">
    <w:name w:val="index 4"/>
    <w:basedOn w:val="a4"/>
    <w:next w:val="a4"/>
    <w:autoRedefine/>
    <w:semiHidden/>
    <w:rsid w:val="00154680"/>
    <w:pPr>
      <w:ind w:left="1440"/>
    </w:pPr>
    <w:rPr>
      <w:rFonts w:eastAsia="Times New Roman"/>
    </w:rPr>
  </w:style>
  <w:style w:type="paragraph" w:styleId="5a">
    <w:name w:val="index 5"/>
    <w:basedOn w:val="a4"/>
    <w:next w:val="a4"/>
    <w:autoRedefine/>
    <w:semiHidden/>
    <w:rsid w:val="00154680"/>
    <w:pPr>
      <w:ind w:left="1920"/>
    </w:pPr>
    <w:rPr>
      <w:rFonts w:eastAsia="Times New Roman"/>
    </w:rPr>
  </w:style>
  <w:style w:type="paragraph" w:styleId="64">
    <w:name w:val="index 6"/>
    <w:basedOn w:val="a4"/>
    <w:next w:val="a4"/>
    <w:autoRedefine/>
    <w:semiHidden/>
    <w:rsid w:val="00154680"/>
    <w:pPr>
      <w:ind w:left="2400"/>
    </w:pPr>
    <w:rPr>
      <w:rFonts w:eastAsia="Times New Roman"/>
    </w:rPr>
  </w:style>
  <w:style w:type="paragraph" w:styleId="73">
    <w:name w:val="index 7"/>
    <w:basedOn w:val="a4"/>
    <w:next w:val="a4"/>
    <w:autoRedefine/>
    <w:semiHidden/>
    <w:rsid w:val="00154680"/>
    <w:pPr>
      <w:ind w:left="2880"/>
    </w:pPr>
    <w:rPr>
      <w:rFonts w:eastAsia="Times New Roman"/>
    </w:rPr>
  </w:style>
  <w:style w:type="paragraph" w:styleId="83">
    <w:name w:val="index 8"/>
    <w:basedOn w:val="a4"/>
    <w:next w:val="a4"/>
    <w:autoRedefine/>
    <w:semiHidden/>
    <w:rsid w:val="00154680"/>
    <w:pPr>
      <w:ind w:left="3360"/>
    </w:pPr>
    <w:rPr>
      <w:rFonts w:eastAsia="Times New Roman"/>
    </w:rPr>
  </w:style>
  <w:style w:type="paragraph" w:styleId="91">
    <w:name w:val="index 9"/>
    <w:basedOn w:val="a4"/>
    <w:next w:val="a4"/>
    <w:autoRedefine/>
    <w:semiHidden/>
    <w:rsid w:val="00154680"/>
    <w:pPr>
      <w:ind w:left="3840"/>
    </w:pPr>
    <w:rPr>
      <w:rFonts w:eastAsia="Times New Roman"/>
    </w:rPr>
  </w:style>
  <w:style w:type="paragraph" w:styleId="afffe">
    <w:name w:val="index heading"/>
    <w:basedOn w:val="a4"/>
    <w:next w:val="1f"/>
    <w:semiHidden/>
    <w:rsid w:val="00154680"/>
    <w:rPr>
      <w:rFonts w:ascii="Arial" w:eastAsia="Times New Roman" w:hAnsi="Arial" w:cs="Arial"/>
      <w:b/>
      <w:bCs/>
    </w:rPr>
  </w:style>
  <w:style w:type="paragraph" w:styleId="affff">
    <w:name w:val="endnote text"/>
    <w:basedOn w:val="a4"/>
    <w:semiHidden/>
    <w:rsid w:val="00154680"/>
    <w:rPr>
      <w:rFonts w:eastAsia="Tahoma"/>
    </w:rPr>
  </w:style>
  <w:style w:type="character" w:styleId="affff0">
    <w:name w:val="endnote reference"/>
    <w:semiHidden/>
    <w:rsid w:val="00154680"/>
    <w:rPr>
      <w:vertAlign w:val="superscript"/>
    </w:rPr>
  </w:style>
  <w:style w:type="numbering" w:customStyle="1" w:styleId="1f0">
    <w:name w:val="無清單1"/>
    <w:next w:val="a7"/>
    <w:semiHidden/>
    <w:rsid w:val="00154680"/>
  </w:style>
  <w:style w:type="character" w:styleId="affff1">
    <w:name w:val="footnote reference"/>
    <w:semiHidden/>
    <w:rsid w:val="00154680"/>
    <w:rPr>
      <w:vertAlign w:val="superscript"/>
    </w:rPr>
  </w:style>
  <w:style w:type="paragraph" w:styleId="affff2">
    <w:name w:val="annotation text"/>
    <w:basedOn w:val="a4"/>
    <w:semiHidden/>
    <w:rsid w:val="00154680"/>
    <w:pPr>
      <w:widowControl/>
      <w:adjustRightInd/>
      <w:spacing w:after="120" w:line="240" w:lineRule="auto"/>
      <w:textAlignment w:val="auto"/>
    </w:pPr>
    <w:rPr>
      <w:rFonts w:ascii="Zurich Ex BT" w:eastAsia="宋体" w:hAnsi="Zurich Ex BT" w:cs="Times New Roman"/>
      <w:lang w:val="fr-FR" w:eastAsia="fr-FR"/>
    </w:rPr>
  </w:style>
  <w:style w:type="paragraph" w:styleId="affff3">
    <w:name w:val="Balloon Text"/>
    <w:basedOn w:val="a4"/>
    <w:semiHidden/>
    <w:rsid w:val="00154680"/>
    <w:rPr>
      <w:rFonts w:eastAsia="Tahoma"/>
      <w:sz w:val="16"/>
      <w:szCs w:val="16"/>
    </w:rPr>
  </w:style>
  <w:style w:type="paragraph" w:styleId="affff4">
    <w:name w:val="annotation subject"/>
    <w:basedOn w:val="affff2"/>
    <w:next w:val="affff2"/>
    <w:semiHidden/>
    <w:rsid w:val="00154680"/>
    <w:pPr>
      <w:widowControl w:val="0"/>
      <w:spacing w:after="0"/>
    </w:pPr>
    <w:rPr>
      <w:rFonts w:ascii="Times New Roman" w:eastAsia="Times New Roman" w:hAnsi="Times New Roman"/>
      <w:b/>
      <w:bCs/>
      <w:kern w:val="2"/>
      <w:sz w:val="24"/>
      <w:szCs w:val="32"/>
      <w:lang w:val="en-US" w:eastAsia="zh-TW"/>
    </w:rPr>
  </w:style>
  <w:style w:type="character" w:styleId="affff5">
    <w:name w:val="annotation reference"/>
    <w:semiHidden/>
    <w:rsid w:val="00154680"/>
    <w:rPr>
      <w:sz w:val="18"/>
      <w:szCs w:val="18"/>
    </w:rPr>
  </w:style>
  <w:style w:type="paragraph" w:customStyle="1" w:styleId="affff6">
    <w:name w:val="項目一"/>
    <w:autoRedefine/>
    <w:semiHidden/>
    <w:rsid w:val="00154680"/>
    <w:pPr>
      <w:tabs>
        <w:tab w:val="num" w:pos="417"/>
      </w:tabs>
      <w:spacing w:before="60" w:after="60" w:line="300" w:lineRule="atLeast"/>
      <w:ind w:left="397" w:hanging="340"/>
    </w:pPr>
    <w:rPr>
      <w:rFonts w:ascii="Tahoma" w:eastAsia="Tahoma" w:hAnsi="Tahoma" w:cs="Tahoma"/>
    </w:rPr>
  </w:style>
  <w:style w:type="paragraph" w:customStyle="1" w:styleId="a3">
    <w:name w:val="項目二"/>
    <w:basedOn w:val="affff6"/>
    <w:autoRedefine/>
    <w:semiHidden/>
    <w:rsid w:val="00154680"/>
    <w:pPr>
      <w:numPr>
        <w:numId w:val="20"/>
      </w:numPr>
    </w:pPr>
    <w:rPr>
      <w:rFonts w:eastAsia="PMingLiU"/>
      <w:color w:val="0000FF"/>
    </w:rPr>
  </w:style>
  <w:style w:type="paragraph" w:customStyle="1" w:styleId="affff7">
    <w:name w:val="項目符號 + 紅色"/>
    <w:basedOn w:val="a0"/>
    <w:autoRedefine/>
    <w:semiHidden/>
    <w:rsid w:val="00154680"/>
    <w:pPr>
      <w:numPr>
        <w:numId w:val="0"/>
      </w:numPr>
      <w:shd w:val="clear" w:color="auto" w:fill="E6E6E6"/>
      <w:tabs>
        <w:tab w:val="num" w:pos="284"/>
      </w:tabs>
      <w:ind w:left="284" w:hanging="284"/>
    </w:pPr>
    <w:rPr>
      <w:rFonts w:eastAsia="Tahoma"/>
      <w:vanish/>
      <w:color w:val="FF0000"/>
    </w:rPr>
  </w:style>
  <w:style w:type="paragraph" w:customStyle="1" w:styleId="2f3">
    <w:name w:val="項目符號 2 + 紅色"/>
    <w:basedOn w:val="20"/>
    <w:semiHidden/>
    <w:rsid w:val="00154680"/>
    <w:pPr>
      <w:numPr>
        <w:numId w:val="0"/>
      </w:numPr>
      <w:shd w:val="clear" w:color="auto" w:fill="E6E6E6"/>
      <w:tabs>
        <w:tab w:val="num" w:pos="284"/>
        <w:tab w:val="left" w:pos="728"/>
      </w:tabs>
      <w:ind w:left="284" w:hanging="284"/>
    </w:pPr>
    <w:rPr>
      <w:rFonts w:eastAsia="Tahoma"/>
      <w:vanish/>
      <w:color w:val="FF0000"/>
    </w:rPr>
  </w:style>
  <w:style w:type="character" w:customStyle="1" w:styleId="210">
    <w:name w:val="項目符號 2 字元1"/>
    <w:semiHidden/>
    <w:rsid w:val="00154680"/>
    <w:rPr>
      <w:rFonts w:ascii="Tahoma" w:eastAsia="PMingLiU" w:hAnsi="Tahoma" w:cs="Tahoma"/>
      <w:color w:val="0000FF"/>
      <w:lang w:val="en-US" w:eastAsia="zh-TW" w:bidi="ar-SA"/>
    </w:rPr>
  </w:style>
  <w:style w:type="character" w:customStyle="1" w:styleId="affff8">
    <w:name w:val="項目符號 字元"/>
    <w:semiHidden/>
    <w:rsid w:val="00154680"/>
    <w:rPr>
      <w:rFonts w:ascii="Tahoma" w:eastAsia="Times New Roman" w:hAnsi="Tahoma" w:cs="Tahoma"/>
      <w:lang w:val="en-US" w:eastAsia="zh-TW"/>
    </w:rPr>
  </w:style>
  <w:style w:type="paragraph" w:customStyle="1" w:styleId="affff9">
    <w:name w:val="項目符號+右移"/>
    <w:basedOn w:val="a0"/>
    <w:semiHidden/>
    <w:rsid w:val="00154680"/>
    <w:pPr>
      <w:numPr>
        <w:numId w:val="0"/>
      </w:numPr>
      <w:tabs>
        <w:tab w:val="num" w:pos="284"/>
      </w:tabs>
      <w:ind w:left="2268" w:hanging="1984"/>
    </w:pPr>
    <w:rPr>
      <w:rFonts w:eastAsia="Tahoma"/>
    </w:rPr>
  </w:style>
  <w:style w:type="paragraph" w:customStyle="1" w:styleId="1f1">
    <w:name w:val="項目符號+右移 + 紅色1"/>
    <w:basedOn w:val="affff9"/>
    <w:semiHidden/>
    <w:rsid w:val="00154680"/>
    <w:pPr>
      <w:shd w:val="clear" w:color="auto" w:fill="E6E6E6"/>
      <w:tabs>
        <w:tab w:val="clear" w:pos="284"/>
        <w:tab w:val="num" w:pos="283"/>
      </w:tabs>
    </w:pPr>
    <w:rPr>
      <w:vanish/>
      <w:color w:val="FF0000"/>
    </w:rPr>
  </w:style>
  <w:style w:type="paragraph" w:customStyle="1" w:styleId="3f1">
    <w:name w:val="項目符號3"/>
    <w:basedOn w:val="a0"/>
    <w:semiHidden/>
    <w:rsid w:val="00154680"/>
    <w:pPr>
      <w:numPr>
        <w:numId w:val="0"/>
      </w:numPr>
      <w:tabs>
        <w:tab w:val="left" w:pos="672"/>
      </w:tabs>
      <w:snapToGrid w:val="0"/>
    </w:pPr>
    <w:rPr>
      <w:bCs/>
    </w:rPr>
  </w:style>
  <w:style w:type="character" w:customStyle="1" w:styleId="3f2">
    <w:name w:val="項目符號3 字元 字元"/>
    <w:semiHidden/>
    <w:rsid w:val="00154680"/>
    <w:rPr>
      <w:rFonts w:ascii="Tahoma" w:eastAsia="PMingLiU" w:hAnsi="Tahoma" w:cs="Tahoma"/>
      <w:bCs/>
      <w:lang w:val="en-US" w:eastAsia="zh-TW" w:bidi="ar-SA"/>
    </w:rPr>
  </w:style>
  <w:style w:type="paragraph" w:customStyle="1" w:styleId="4b">
    <w:name w:val="項目符號4"/>
    <w:basedOn w:val="a0"/>
    <w:next w:val="a4"/>
    <w:semiHidden/>
    <w:rsid w:val="00154680"/>
    <w:pPr>
      <w:numPr>
        <w:numId w:val="0"/>
      </w:numPr>
      <w:tabs>
        <w:tab w:val="num" w:pos="284"/>
        <w:tab w:val="num" w:pos="1148"/>
      </w:tabs>
      <w:ind w:left="1143" w:hanging="275"/>
    </w:pPr>
  </w:style>
  <w:style w:type="character" w:customStyle="1" w:styleId="4c">
    <w:name w:val="項目符號4 字元"/>
    <w:semiHidden/>
    <w:rsid w:val="00154680"/>
    <w:rPr>
      <w:rFonts w:ascii="Tahoma" w:eastAsia="Tahoma" w:hAnsi="Tahoma" w:cs="Tahoma"/>
      <w:lang w:val="en-US" w:eastAsia="zh-TW" w:bidi="ar-SA"/>
    </w:rPr>
  </w:style>
  <w:style w:type="paragraph" w:customStyle="1" w:styleId="4d">
    <w:name w:val="項頁符號4"/>
    <w:basedOn w:val="3f1"/>
    <w:semiHidden/>
    <w:rsid w:val="00154680"/>
    <w:pPr>
      <w:tabs>
        <w:tab w:val="left" w:pos="900"/>
      </w:tabs>
    </w:pPr>
    <w:rPr>
      <w:rFonts w:eastAsia="Tahoma"/>
    </w:rPr>
  </w:style>
  <w:style w:type="paragraph" w:customStyle="1" w:styleId="affffa">
    <w:name w:val="圖文一"/>
    <w:basedOn w:val="af2"/>
    <w:autoRedefine/>
    <w:semiHidden/>
    <w:rsid w:val="00154680"/>
    <w:pPr>
      <w:adjustRightInd/>
      <w:spacing w:line="2220" w:lineRule="exact"/>
      <w:textAlignment w:val="auto"/>
    </w:pPr>
    <w:rPr>
      <w:rFonts w:ascii="Arial" w:eastAsia="Times New Roman" w:hAnsi="Arial" w:cs="Arial"/>
      <w:color w:val="0000FF"/>
      <w:sz w:val="160"/>
      <w:szCs w:val="160"/>
    </w:rPr>
  </w:style>
  <w:style w:type="paragraph" w:customStyle="1" w:styleId="affffb">
    <w:name w:val="圖文二"/>
    <w:autoRedefine/>
    <w:semiHidden/>
    <w:rsid w:val="00154680"/>
    <w:pPr>
      <w:spacing w:line="240" w:lineRule="atLeast"/>
      <w:ind w:left="629" w:hanging="629"/>
    </w:pPr>
    <w:rPr>
      <w:rFonts w:ascii="Arial" w:hAnsi="Arial" w:cs="Arial"/>
    </w:rPr>
  </w:style>
  <w:style w:type="paragraph" w:customStyle="1" w:styleId="affffc">
    <w:name w:val="圖文三"/>
    <w:autoRedefine/>
    <w:semiHidden/>
    <w:rsid w:val="00154680"/>
    <w:pPr>
      <w:widowControl w:val="0"/>
      <w:adjustRightInd w:val="0"/>
      <w:spacing w:line="300" w:lineRule="atLeast"/>
      <w:ind w:left="629" w:hanging="629"/>
      <w:textAlignment w:val="baseline"/>
    </w:pPr>
    <w:rPr>
      <w:rFonts w:eastAsia="DFLiHeiBold"/>
      <w:b/>
      <w:bCs/>
      <w:sz w:val="24"/>
      <w:szCs w:val="24"/>
    </w:rPr>
  </w:style>
  <w:style w:type="paragraph" w:styleId="affffd">
    <w:name w:val="table of figures"/>
    <w:basedOn w:val="a4"/>
    <w:next w:val="a4"/>
    <w:autoRedefine/>
    <w:uiPriority w:val="99"/>
    <w:rsid w:val="002C06BB"/>
    <w:pPr>
      <w:tabs>
        <w:tab w:val="left" w:pos="1143"/>
        <w:tab w:val="right" w:leader="dot" w:pos="9900"/>
      </w:tabs>
      <w:ind w:left="1149" w:hangingChars="574" w:hanging="1149"/>
    </w:pPr>
    <w:rPr>
      <w:rFonts w:eastAsia="Tahoma"/>
      <w:bCs/>
      <w:noProof/>
      <w:szCs w:val="28"/>
    </w:rPr>
  </w:style>
  <w:style w:type="numbering" w:customStyle="1" w:styleId="a2">
    <w:name w:val="樣式 大綱編號 (中文) 新細明體 藍色"/>
    <w:basedOn w:val="a7"/>
    <w:semiHidden/>
    <w:rsid w:val="00154680"/>
    <w:pPr>
      <w:numPr>
        <w:numId w:val="25"/>
      </w:numPr>
    </w:pPr>
  </w:style>
  <w:style w:type="numbering" w:customStyle="1" w:styleId="11">
    <w:name w:val="樣式 大綱編號 11 點 粗體 斜體 藍色"/>
    <w:basedOn w:val="a7"/>
    <w:semiHidden/>
    <w:rsid w:val="00154680"/>
    <w:pPr>
      <w:numPr>
        <w:numId w:val="26"/>
      </w:numPr>
    </w:pPr>
  </w:style>
  <w:style w:type="numbering" w:customStyle="1" w:styleId="14">
    <w:name w:val="樣式 大綱編號 14 點 藍色"/>
    <w:basedOn w:val="a7"/>
    <w:semiHidden/>
    <w:rsid w:val="00154680"/>
    <w:pPr>
      <w:numPr>
        <w:numId w:val="27"/>
      </w:numPr>
    </w:pPr>
  </w:style>
  <w:style w:type="numbering" w:customStyle="1" w:styleId="141">
    <w:name w:val="樣式 大綱編號 14 點 藍色1"/>
    <w:basedOn w:val="a7"/>
    <w:semiHidden/>
    <w:rsid w:val="00154680"/>
    <w:pPr>
      <w:numPr>
        <w:numId w:val="28"/>
      </w:numPr>
    </w:pPr>
  </w:style>
  <w:style w:type="numbering" w:customStyle="1" w:styleId="142">
    <w:name w:val="樣式 大綱編號 14 點 藍色2"/>
    <w:basedOn w:val="a7"/>
    <w:semiHidden/>
    <w:rsid w:val="00154680"/>
    <w:pPr>
      <w:numPr>
        <w:numId w:val="29"/>
      </w:numPr>
    </w:pPr>
  </w:style>
  <w:style w:type="paragraph" w:customStyle="1" w:styleId="Tahoma1005cm">
    <w:name w:val="樣式 本文 + Tahoma 10 點 第一行:  0.5 cm"/>
    <w:basedOn w:val="af2"/>
    <w:autoRedefine/>
    <w:semiHidden/>
    <w:rsid w:val="00154680"/>
    <w:pPr>
      <w:widowControl/>
      <w:spacing w:after="0" w:line="300" w:lineRule="exact"/>
      <w:ind w:firstLine="284"/>
      <w:jc w:val="both"/>
    </w:pPr>
    <w:rPr>
      <w:rFonts w:eastAsia="DFLiHeiBold" w:cs="PMingLiU"/>
    </w:rPr>
  </w:style>
  <w:style w:type="paragraph" w:customStyle="1" w:styleId="affffe">
    <w:name w:val="樣式 表內文字 + 置中"/>
    <w:basedOn w:val="ac"/>
    <w:semiHidden/>
    <w:rsid w:val="00154680"/>
    <w:pPr>
      <w:jc w:val="center"/>
    </w:pPr>
    <w:rPr>
      <w:rFonts w:eastAsia="Tahoma" w:cs="PMingLiU"/>
    </w:rPr>
  </w:style>
  <w:style w:type="paragraph" w:customStyle="1" w:styleId="afffff">
    <w:name w:val="樣式 表格標題 + 紅色"/>
    <w:basedOn w:val="a9"/>
    <w:autoRedefine/>
    <w:semiHidden/>
    <w:rsid w:val="00154680"/>
    <w:rPr>
      <w:rFonts w:eastAsia="Times New Roman"/>
      <w:bCs/>
      <w:vanish/>
      <w:color w:val="FF0000"/>
    </w:rPr>
  </w:style>
  <w:style w:type="paragraph" w:customStyle="1" w:styleId="afffff0">
    <w:name w:val="樣式 表格標題 + 置中"/>
    <w:basedOn w:val="a9"/>
    <w:semiHidden/>
    <w:rsid w:val="00154680"/>
    <w:pPr>
      <w:jc w:val="center"/>
    </w:pPr>
    <w:rPr>
      <w:rFonts w:eastAsia="Times New Roman"/>
      <w:bCs/>
    </w:rPr>
  </w:style>
  <w:style w:type="paragraph" w:customStyle="1" w:styleId="1f2">
    <w:name w:val="樣式 表格標題 + 置中1"/>
    <w:basedOn w:val="a9"/>
    <w:autoRedefine/>
    <w:semiHidden/>
    <w:rsid w:val="00154680"/>
    <w:pPr>
      <w:jc w:val="center"/>
    </w:pPr>
    <w:rPr>
      <w:rFonts w:eastAsia="Times New Roman"/>
      <w:bCs/>
    </w:rPr>
  </w:style>
  <w:style w:type="numbering" w:customStyle="1" w:styleId="Tahoma">
    <w:name w:val="樣式 樣式 大綱編號 (中文) 新細明體 藍色 + 大綱編號 (拉丁) Tahoma (中文) 新細明體 藍色"/>
    <w:basedOn w:val="a7"/>
    <w:semiHidden/>
    <w:rsid w:val="00154680"/>
    <w:pPr>
      <w:numPr>
        <w:numId w:val="30"/>
      </w:numPr>
    </w:pPr>
  </w:style>
  <w:style w:type="numbering" w:customStyle="1" w:styleId="Tahoma0">
    <w:name w:val="樣式 樣式 大綱編號 (中文) 新細明體 藍色 + 大綱編號 Tahoma 藍色"/>
    <w:basedOn w:val="a7"/>
    <w:semiHidden/>
    <w:rsid w:val="00154680"/>
    <w:pPr>
      <w:numPr>
        <w:numId w:val="31"/>
      </w:numPr>
    </w:pPr>
  </w:style>
  <w:style w:type="paragraph" w:customStyle="1" w:styleId="51">
    <w:name w:val="樣式 樣式 標題 5 + 非粗體 藍色 行距:  單行間距 + 非斜體"/>
    <w:basedOn w:val="a4"/>
    <w:semiHidden/>
    <w:rsid w:val="00154680"/>
    <w:pPr>
      <w:keepNext/>
      <w:numPr>
        <w:ilvl w:val="3"/>
        <w:numId w:val="32"/>
      </w:numPr>
      <w:spacing w:before="240" w:after="120" w:line="240" w:lineRule="auto"/>
      <w:ind w:rightChars="-453" w:right="-906"/>
      <w:outlineLvl w:val="3"/>
    </w:pPr>
    <w:rPr>
      <w:rFonts w:eastAsia="Tahoma" w:cs="PMingLiU"/>
      <w:color w:val="0000FF"/>
      <w:sz w:val="22"/>
    </w:rPr>
  </w:style>
  <w:style w:type="paragraph" w:customStyle="1" w:styleId="2-063cm187-004cm0pt">
    <w:name w:val="樣式 標題 2 + 左:  -0.63 cm 凸出:  1.87 字元 右:  -0.04 cm 套用前:  0 pt"/>
    <w:basedOn w:val="21"/>
    <w:semiHidden/>
    <w:rsid w:val="00154680"/>
    <w:pPr>
      <w:spacing w:before="0"/>
    </w:pPr>
    <w:rPr>
      <w:rFonts w:eastAsia="Times New Roman"/>
    </w:rPr>
  </w:style>
  <w:style w:type="paragraph" w:customStyle="1" w:styleId="314">
    <w:name w:val="樣式 標題 3 + 14 點"/>
    <w:basedOn w:val="31"/>
    <w:semiHidden/>
    <w:rsid w:val="00154680"/>
    <w:pPr>
      <w:adjustRightInd/>
      <w:textAlignment w:val="auto"/>
    </w:pPr>
    <w:rPr>
      <w:rFonts w:eastAsia="Times New Roman"/>
      <w:b/>
      <w:bCs/>
      <w:sz w:val="28"/>
      <w:szCs w:val="28"/>
    </w:rPr>
  </w:style>
  <w:style w:type="paragraph" w:customStyle="1" w:styleId="3140">
    <w:name w:val="樣式 標題 3 + 14 點 字元 字元"/>
    <w:basedOn w:val="31"/>
    <w:autoRedefine/>
    <w:semiHidden/>
    <w:rsid w:val="00154680"/>
    <w:pPr>
      <w:ind w:firstLine="245"/>
    </w:pPr>
    <w:rPr>
      <w:bCs/>
      <w:szCs w:val="28"/>
    </w:rPr>
  </w:style>
  <w:style w:type="paragraph" w:customStyle="1" w:styleId="5b">
    <w:name w:val="樣式 標題 5 + 非粗體 藍色 行距:  單行間距"/>
    <w:basedOn w:val="40"/>
    <w:semiHidden/>
    <w:rsid w:val="00154680"/>
    <w:pPr>
      <w:spacing w:before="240" w:after="120"/>
      <w:ind w:rightChars="-453" w:right="-906"/>
    </w:pPr>
    <w:rPr>
      <w:rFonts w:eastAsia="Tahoma" w:cs="PMingLiU"/>
      <w:iCs/>
      <w:szCs w:val="20"/>
    </w:rPr>
  </w:style>
  <w:style w:type="paragraph" w:customStyle="1" w:styleId="5-453">
    <w:name w:val="樣式 標題 5 + 非粗體 藍色 行距:  單行間距 右 -4.53 字元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1">
    <w:name w:val="樣式 標題 5 + 非粗體 藍色 行距:  單行間距 右 -4.53 字元1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FF6600"/>
      <w:sz w:val="20"/>
      <w:szCs w:val="20"/>
    </w:rPr>
  </w:style>
  <w:style w:type="paragraph" w:customStyle="1" w:styleId="5-4532">
    <w:name w:val="樣式 標題 5 + 非粗體 藍色 行距:  單行間距 右 -4.53 字元2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5-4533">
    <w:name w:val="樣式 標題 5 + 非粗體 藍色 行距:  單行間距 右 -4.53 字元3"/>
    <w:basedOn w:val="52"/>
    <w:semiHidden/>
    <w:rsid w:val="00154680"/>
    <w:pPr>
      <w:keepNext w:val="0"/>
      <w:spacing w:before="240" w:after="160"/>
      <w:ind w:left="0" w:rightChars="-453" w:right="-906"/>
    </w:pPr>
    <w:rPr>
      <w:rFonts w:eastAsia="Tahoma" w:cs="PMingLiU"/>
      <w:bCs w:val="0"/>
      <w:color w:val="0000FF"/>
      <w:sz w:val="20"/>
      <w:szCs w:val="20"/>
    </w:rPr>
  </w:style>
  <w:style w:type="paragraph" w:customStyle="1" w:styleId="6-453">
    <w:name w:val="樣式 標題 6 + 非粗體 行距:  單行間距 右 -4.53 字元"/>
    <w:basedOn w:val="6"/>
    <w:semiHidden/>
    <w:rsid w:val="00154680"/>
    <w:pPr>
      <w:keepNext w:val="0"/>
      <w:spacing w:before="240" w:after="160"/>
      <w:ind w:left="0" w:rightChars="-453" w:right="-906"/>
    </w:pPr>
    <w:rPr>
      <w:rFonts w:ascii="Tahoma" w:eastAsia="Tahoma" w:hAnsi="Tahoma" w:cs="PMingLiU"/>
      <w:iCs/>
      <w:color w:val="0000FF"/>
      <w:sz w:val="20"/>
      <w:szCs w:val="20"/>
    </w:rPr>
  </w:style>
  <w:style w:type="paragraph" w:customStyle="1" w:styleId="1f3">
    <w:name w:val="樣式1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2f4">
    <w:name w:val="樣式2"/>
    <w:basedOn w:val="a4"/>
    <w:semiHidden/>
    <w:rsid w:val="0015468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3f3">
    <w:name w:val="樣式3"/>
    <w:basedOn w:val="affff9"/>
    <w:semiHidden/>
    <w:rsid w:val="00154680"/>
    <w:rPr>
      <w:rFonts w:eastAsia="Times New Roman"/>
    </w:rPr>
  </w:style>
  <w:style w:type="paragraph" w:customStyle="1" w:styleId="65">
    <w:name w:val="樣式6"/>
    <w:basedOn w:val="ac"/>
    <w:semiHidden/>
    <w:rsid w:val="00154680"/>
    <w:pPr>
      <w:ind w:leftChars="100" w:left="100"/>
    </w:pPr>
    <w:rPr>
      <w:rFonts w:eastAsia="Tahoma"/>
    </w:rPr>
  </w:style>
  <w:style w:type="character" w:customStyle="1" w:styleId="1f4">
    <w:name w:val="標題 1 字元"/>
    <w:aliases w:val="Compte Rendu 字元 字元2"/>
    <w:semiHidden/>
    <w:rsid w:val="00154680"/>
    <w:rPr>
      <w:rFonts w:ascii="Tahoma" w:eastAsia="Tahoma" w:hAnsi="Tahoma" w:cs="Tahoma"/>
      <w:b/>
      <w:caps/>
      <w:noProof/>
      <w:color w:val="0000FF"/>
      <w:spacing w:val="-4"/>
      <w:kern w:val="52"/>
      <w:sz w:val="28"/>
      <w:szCs w:val="28"/>
      <w:lang w:val="en-US" w:eastAsia="zh-TW" w:bidi="ar-SA"/>
    </w:rPr>
  </w:style>
  <w:style w:type="character" w:customStyle="1" w:styleId="2f5">
    <w:name w:val="標題 2 字元 字元"/>
    <w:semiHidden/>
    <w:rsid w:val="00154680"/>
    <w:rPr>
      <w:rFonts w:ascii="Tahoma" w:hAnsi="Tahoma" w:cs="Tahoma"/>
      <w:color w:val="0000FF"/>
      <w:sz w:val="28"/>
      <w:szCs w:val="28"/>
      <w:lang w:val="en-US" w:eastAsia="zh-TW" w:bidi="ar-SA"/>
    </w:rPr>
  </w:style>
  <w:style w:type="character" w:customStyle="1" w:styleId="211">
    <w:name w:val="標題 2 字元1"/>
    <w:semiHidden/>
    <w:rsid w:val="00154680"/>
    <w:rPr>
      <w:rFonts w:ascii="Tahoma" w:eastAsia="PMingLiU" w:hAnsi="Tahoma" w:cs="Tahoma"/>
      <w:color w:val="0000FF"/>
      <w:sz w:val="28"/>
      <w:szCs w:val="28"/>
      <w:lang w:val="en-US" w:eastAsia="zh-TW" w:bidi="ar-SA"/>
    </w:rPr>
  </w:style>
  <w:style w:type="character" w:customStyle="1" w:styleId="310">
    <w:name w:val="標題 3 字元1 字元"/>
    <w:aliases w:val="標題 3 字元 字元 字元,標題 3 字元3 字元,標題 3 字元2 字元 字元 字元,標題 3 字元1 字元 字元 字元 字元,標題 3 字元 字元 字元 字元 字元 字元,標題 3 字元3 字元 字元 字元 字元 字元,標題 3 字元3 字元 字元 字元 字元 字元 字元 字元,標題 3 字元 字元 字元 字元 字元 字元 字元 字元 字元,標題 3 字元1 字元 字元 字元 字元 字元 字元 字元,標題 3 字元 字元1 字元 字元 字元 字元 字元,標題 3 字 字元"/>
    <w:semiHidden/>
    <w:rsid w:val="00154680"/>
    <w:rPr>
      <w:rFonts w:ascii="Tahoma" w:eastAsia="PMingLiU" w:hAnsi="Tahoma" w:cs="Tahoma"/>
      <w:color w:val="0000FF"/>
      <w:sz w:val="24"/>
      <w:szCs w:val="24"/>
      <w:lang w:val="en-US" w:eastAsia="zh-TW" w:bidi="ar-SA"/>
    </w:rPr>
  </w:style>
  <w:style w:type="character" w:customStyle="1" w:styleId="341">
    <w:name w:val="標題 3 字元4 字元1"/>
    <w:aliases w:val="標題 3 字元3 字元 字元1,標題 3 字元1 字元 字元 字元1,標題 3 字元 字元 字元 字元 字元1,標題 3 字元 字元1 字元 字元1,標題 3 字元1 字元1 字元1,標題 3 字元 字元 字元1 字元1,標題 3 字元 字元2 字元1,標題 3 字元1 字元 字元2,標題 3 字元 字元 字元 字元2,標題 3 字元5 字元 字元 字元1,標題 3 字元4 字元 字元 字元 字元1,標題 3 字元3 字元 字元 字元 字元 字元1"/>
    <w:semiHidden/>
    <w:locked/>
    <w:rsid w:val="00154680"/>
    <w:rPr>
      <w:rFonts w:ascii="Tahoma" w:eastAsia="Times New Roman" w:hAnsi="Tahoma" w:cs="Tahoma"/>
      <w:color w:val="0000FF"/>
      <w:sz w:val="24"/>
      <w:szCs w:val="24"/>
      <w:lang w:val="en-US" w:eastAsia="zh-TW"/>
    </w:rPr>
  </w:style>
  <w:style w:type="paragraph" w:customStyle="1" w:styleId="2N">
    <w:name w:val="標題2N"/>
    <w:basedOn w:val="a4"/>
    <w:next w:val="21"/>
    <w:semiHidden/>
    <w:rsid w:val="00154680"/>
    <w:pPr>
      <w:numPr>
        <w:numId w:val="33"/>
      </w:numPr>
    </w:pPr>
    <w:rPr>
      <w:rFonts w:eastAsia="Tahoma"/>
      <w:color w:val="0000FF"/>
      <w:sz w:val="28"/>
    </w:rPr>
  </w:style>
  <w:style w:type="paragraph" w:customStyle="1" w:styleId="afffff1">
    <w:name w:val="標題基準"/>
    <w:basedOn w:val="a4"/>
    <w:next w:val="af2"/>
    <w:semiHidden/>
    <w:rsid w:val="00154680"/>
    <w:pPr>
      <w:keepNext/>
      <w:keepLines/>
      <w:widowControl/>
      <w:overflowPunct w:val="0"/>
      <w:autoSpaceDE w:val="0"/>
      <w:autoSpaceDN w:val="0"/>
      <w:spacing w:before="140" w:line="220" w:lineRule="atLeast"/>
      <w:ind w:left="1080"/>
    </w:pPr>
    <w:rPr>
      <w:rFonts w:ascii="Arial" w:hAnsi="Arial" w:cs="Arial"/>
      <w:spacing w:val="-4"/>
      <w:kern w:val="28"/>
      <w:sz w:val="22"/>
      <w:szCs w:val="22"/>
    </w:rPr>
  </w:style>
  <w:style w:type="character" w:customStyle="1" w:styleId="aa">
    <w:name w:val="表格標題 字元"/>
    <w:link w:val="a9"/>
    <w:rsid w:val="001A70DC"/>
    <w:rPr>
      <w:rFonts w:ascii="Tahoma" w:hAnsi="Tahoma" w:cs="Tahoma"/>
      <w:b/>
      <w:color w:val="0000FF"/>
    </w:rPr>
  </w:style>
  <w:style w:type="character" w:customStyle="1" w:styleId="ad">
    <w:name w:val="表內文字 字元"/>
    <w:link w:val="ac"/>
    <w:rsid w:val="001A70DC"/>
    <w:rPr>
      <w:rFonts w:ascii="Tahoma" w:hAnsi="Tahoma" w:cs="Tahoma"/>
      <w:color w:val="000000"/>
    </w:rPr>
  </w:style>
  <w:style w:type="character" w:customStyle="1" w:styleId="1Char">
    <w:name w:val="标题 1 Char"/>
    <w:link w:val="10"/>
    <w:rsid w:val="00E4713B"/>
    <w:rPr>
      <w:rFonts w:ascii="Tahoma" w:eastAsia="Tahoma" w:hAnsi="Tahoma" w:cs="Tahoma"/>
      <w:b/>
      <w:noProof/>
      <w:spacing w:val="-4"/>
      <w:kern w:val="52"/>
      <w:sz w:val="28"/>
      <w:szCs w:val="28"/>
      <w:u w:color="0000FF"/>
    </w:rPr>
  </w:style>
  <w:style w:type="character" w:customStyle="1" w:styleId="2Char">
    <w:name w:val="标题 2 Char"/>
    <w:link w:val="21"/>
    <w:rsid w:val="002E568E"/>
    <w:rPr>
      <w:rFonts w:ascii="Tahoma" w:eastAsia="宋体" w:hAnsi="Tahoma" w:cs="Tahoma"/>
      <w:sz w:val="28"/>
      <w:szCs w:val="28"/>
      <w:lang w:eastAsia="zh-CN"/>
    </w:rPr>
  </w:style>
  <w:style w:type="character" w:customStyle="1" w:styleId="Char1">
    <w:name w:val="题注 Char"/>
    <w:link w:val="afff4"/>
    <w:rsid w:val="00673CCB"/>
    <w:rPr>
      <w:rFonts w:ascii="Tahoma" w:eastAsia="Tahoma" w:hAnsi="Tahoma" w:cs="Tahoma"/>
    </w:rPr>
  </w:style>
  <w:style w:type="paragraph" w:customStyle="1" w:styleId="RHTOC">
    <w:name w:val="RHTOC"/>
    <w:basedOn w:val="a4"/>
    <w:autoRedefine/>
    <w:qFormat/>
    <w:rsid w:val="00693321"/>
    <w:pPr>
      <w:outlineLvl w:val="0"/>
    </w:pPr>
    <w:rPr>
      <w:rFonts w:cs="PMingLiU"/>
      <w:b/>
      <w:bCs/>
      <w:color w:val="000000"/>
      <w:sz w:val="28"/>
      <w:szCs w:val="28"/>
    </w:rPr>
  </w:style>
  <w:style w:type="paragraph" w:styleId="TOC0">
    <w:name w:val="TOC Heading"/>
    <w:basedOn w:val="10"/>
    <w:next w:val="a4"/>
    <w:uiPriority w:val="39"/>
    <w:semiHidden/>
    <w:unhideWhenUsed/>
    <w:qFormat/>
    <w:rsid w:val="00393CF1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PMingLiU" w:hAnsi="Cambria" w:cs="Times New Roman"/>
      <w:bCs/>
      <w:caps/>
      <w:noProof w:val="0"/>
      <w:color w:val="365F91"/>
      <w:spacing w:val="0"/>
      <w:kern w:val="0"/>
      <w:lang w:eastAsia="en-US"/>
    </w:rPr>
  </w:style>
  <w:style w:type="paragraph" w:customStyle="1" w:styleId="paragraphe">
    <w:name w:val="paragraphe"/>
    <w:basedOn w:val="a4"/>
    <w:rsid w:val="00451461"/>
    <w:pPr>
      <w:keepLines/>
      <w:widowControl/>
      <w:overflowPunct w:val="0"/>
      <w:autoSpaceDE w:val="0"/>
      <w:autoSpaceDN w:val="0"/>
      <w:spacing w:after="240" w:line="240" w:lineRule="auto"/>
      <w:jc w:val="both"/>
    </w:pPr>
    <w:rPr>
      <w:rFonts w:ascii="FuturaA Bk BT" w:hAnsi="FuturaA Bk BT" w:cs="Times New Roman"/>
      <w:lang w:val="fr-FR" w:eastAsia="fr-FR"/>
    </w:rPr>
  </w:style>
  <w:style w:type="paragraph" w:styleId="afffff2">
    <w:name w:val="List Paragraph"/>
    <w:basedOn w:val="a4"/>
    <w:uiPriority w:val="34"/>
    <w:qFormat/>
    <w:rsid w:val="00C51ADB"/>
    <w:pPr>
      <w:ind w:firstLineChars="200" w:firstLine="420"/>
    </w:pPr>
  </w:style>
  <w:style w:type="paragraph" w:customStyle="1" w:styleId="ParaCharCharCharCharCharCharCharCharCharCharCharCharCharChar">
    <w:name w:val="默认段落字体 Para Char Char Char Char Char Char Char Char Char Char Char Char Char Char"/>
    <w:basedOn w:val="af3"/>
    <w:autoRedefine/>
    <w:rsid w:val="000B4A1F"/>
    <w:pPr>
      <w:adjustRightInd/>
      <w:spacing w:line="240" w:lineRule="auto"/>
      <w:jc w:val="both"/>
      <w:textAlignment w:val="auto"/>
    </w:pPr>
    <w:rPr>
      <w:rFonts w:ascii="Tahoma" w:eastAsia="宋体" w:hAnsi="Tahoma"/>
      <w:kern w:val="2"/>
      <w:sz w:val="24"/>
      <w:szCs w:val="24"/>
      <w:lang w:eastAsia="zh-CN"/>
    </w:rPr>
  </w:style>
  <w:style w:type="table" w:styleId="-3">
    <w:name w:val="Light Shading Accent 3"/>
    <w:basedOn w:val="a6"/>
    <w:uiPriority w:val="60"/>
    <w:rsid w:val="00DE5DF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fffff3">
    <w:name w:val="Light Shading"/>
    <w:basedOn w:val="a6"/>
    <w:uiPriority w:val="60"/>
    <w:rsid w:val="00DE5D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2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uen.shih\Application%20Data\Microsoft\Templates\Normal1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B78D618372847AECB73C2582CF502" ma:contentTypeVersion="9" ma:contentTypeDescription="Create a new document." ma:contentTypeScope="" ma:versionID="bf57311012118c0cc33745a34cd177c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9fc74d2c39ad942fea926c0114793f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9" nillable="true" ma:displayName="E-Mail Sender" ma:hidden="true" ma:internalName="EmailSender">
      <xsd:simpleType>
        <xsd:restriction base="dms:Note"/>
      </xsd:simpleType>
    </xsd:element>
    <xsd:element name="EmailTo" ma:index="10" nillable="true" ma:displayName="E-Mail To" ma:hidden="true" ma:internalName="EmailTo">
      <xsd:simpleType>
        <xsd:restriction base="dms:Note"/>
      </xsd:simpleType>
    </xsd:element>
    <xsd:element name="EmailCc" ma:index="11" nillable="true" ma:displayName="E-Mail Cc" ma:hidden="true" ma:internalName="EmailCc">
      <xsd:simpleType>
        <xsd:restriction base="dms:Note"/>
      </xsd:simpleType>
    </xsd:element>
    <xsd:element name="EmailFrom" ma:index="12" nillable="true" ma:displayName="E-Mail From" ma:hidden="true" ma:internalName="EmailFrom">
      <xsd:simpleType>
        <xsd:restriction base="dms:Text"/>
      </xsd:simpleType>
    </xsd:element>
    <xsd:element name="EmailSubject" ma:index="13" nillable="true" ma:displayName="E-Mail Subject" ma:hidden="true" ma:internalName="EmailSubjec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72C3E-921F-471C-887A-5415E61F1E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EFADF58-8F9F-463F-82C9-B55BE46B1A8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AF3766B-1F2A-4584-9E85-96D9F091D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34F06A0-C0F0-40FB-8F9D-D5A5D52EA7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D689A7-2C59-4FE5-A55D-70244A75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3431</TotalTime>
  <Pages>12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MStar Word Template</vt:lpstr>
    </vt:vector>
  </TitlesOfParts>
  <Company>MStar Semiconductor, Inc.</Company>
  <LinksUpToDate>false</LinksUpToDate>
  <CharactersWithSpaces>7292</CharactersWithSpaces>
  <SharedDoc>false</SharedDoc>
  <HLinks>
    <vt:vector size="378" baseType="variant">
      <vt:variant>
        <vt:i4>983089</vt:i4>
      </vt:variant>
      <vt:variant>
        <vt:i4>405</vt:i4>
      </vt:variant>
      <vt:variant>
        <vt:i4>0</vt:i4>
      </vt:variant>
      <vt:variant>
        <vt:i4>5</vt:i4>
      </vt:variant>
      <vt:variant>
        <vt:lpwstr>http://directfb.org/docs/DirectFB_Reference_1_4/index.html</vt:lpwstr>
      </vt:variant>
      <vt:variant>
        <vt:lpwstr/>
      </vt:variant>
      <vt:variant>
        <vt:i4>8257608</vt:i4>
      </vt:variant>
      <vt:variant>
        <vt:i4>381</vt:i4>
      </vt:variant>
      <vt:variant>
        <vt:i4>0</vt:i4>
      </vt:variant>
      <vt:variant>
        <vt:i4>5</vt:i4>
      </vt:variant>
      <vt:variant>
        <vt:lpwstr>http://proj-sps/sites/tvteam/rm/Shared Documents/%E3%80%90SE%E3%80%91/Document Material/Template/API-Spec Template_v0.2.doc</vt:lpwstr>
      </vt:variant>
      <vt:variant>
        <vt:lpwstr/>
      </vt:variant>
      <vt:variant>
        <vt:i4>3145781</vt:i4>
      </vt:variant>
      <vt:variant>
        <vt:i4>378</vt:i4>
      </vt:variant>
      <vt:variant>
        <vt:i4>0</vt:i4>
      </vt:variant>
      <vt:variant>
        <vt:i4>5</vt:i4>
      </vt:variant>
      <vt:variant>
        <vt:lpwstr>http://proj-sps/sites/tvteam/rm/Shared Documents/Forms/AllItems.aspx?RootFolder=%2fsites%2ftvteam%2frm%2fShared%20Documents%2f%e3%80%90SE%e3%80%91%2fDocument%20Material%2fTemplate&amp;FolderCTID=&amp;View=%7b1BBBDFE1%2dEE4F%2d43D5%2dBA38%2dA293ED036E81%7d</vt:lpwstr>
      </vt:variant>
      <vt:variant>
        <vt:lpwstr/>
      </vt:variant>
      <vt:variant>
        <vt:i4>1572916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_Toc343201480</vt:lpwstr>
      </vt:variant>
      <vt:variant>
        <vt:i4>1507380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_Toc343201479</vt:lpwstr>
      </vt:variant>
      <vt:variant>
        <vt:i4>1507380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_Toc343201478</vt:lpwstr>
      </vt:variant>
      <vt:variant>
        <vt:i4>1507380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_Toc343201477</vt:lpwstr>
      </vt:variant>
      <vt:variant>
        <vt:i4>1507380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_Toc343201476</vt:lpwstr>
      </vt:variant>
      <vt:variant>
        <vt:i4>1507380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_Toc343201475</vt:lpwstr>
      </vt:variant>
      <vt:variant>
        <vt:i4>1507380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_Toc343201474</vt:lpwstr>
      </vt:variant>
      <vt:variant>
        <vt:i4>1507380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_Toc343201473</vt:lpwstr>
      </vt:variant>
      <vt:variant>
        <vt:i4>1507380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_Toc343201472</vt:lpwstr>
      </vt:variant>
      <vt:variant>
        <vt:i4>1507380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_Toc343201471</vt:lpwstr>
      </vt:variant>
      <vt:variant>
        <vt:i4>1507380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_Toc343201470</vt:lpwstr>
      </vt:variant>
      <vt:variant>
        <vt:i4>1441844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_Toc343201469</vt:lpwstr>
      </vt:variant>
      <vt:variant>
        <vt:i4>1441844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_Toc343201468</vt:lpwstr>
      </vt:variant>
      <vt:variant>
        <vt:i4>1441844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_Toc343201467</vt:lpwstr>
      </vt:variant>
      <vt:variant>
        <vt:i4>1441844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_Toc343201466</vt:lpwstr>
      </vt:variant>
      <vt:variant>
        <vt:i4>1441844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_Toc343201465</vt:lpwstr>
      </vt:variant>
      <vt:variant>
        <vt:i4>1441844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_Toc343201464</vt:lpwstr>
      </vt:variant>
      <vt:variant>
        <vt:i4>1441844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_Toc343201463</vt:lpwstr>
      </vt:variant>
      <vt:variant>
        <vt:i4>1441844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_Toc343201462</vt:lpwstr>
      </vt:variant>
      <vt:variant>
        <vt:i4>1441844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_Toc343201461</vt:lpwstr>
      </vt:variant>
      <vt:variant>
        <vt:i4>1441844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_Toc343201460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_Toc343201459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_Toc343201458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_Toc343201457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_Toc343201456</vt:lpwstr>
      </vt:variant>
      <vt:variant>
        <vt:i4>1376308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_Toc343201455</vt:lpwstr>
      </vt:variant>
      <vt:variant>
        <vt:i4>1376308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_Toc343201454</vt:lpwstr>
      </vt:variant>
      <vt:variant>
        <vt:i4>1376308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_Toc343201453</vt:lpwstr>
      </vt:variant>
      <vt:variant>
        <vt:i4>1376308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_Toc343201452</vt:lpwstr>
      </vt:variant>
      <vt:variant>
        <vt:i4>1376308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_Toc343201451</vt:lpwstr>
      </vt:variant>
      <vt:variant>
        <vt:i4>1376308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_Toc343201450</vt:lpwstr>
      </vt:variant>
      <vt:variant>
        <vt:i4>1310772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_Toc343201449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_Toc343201448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_Toc343201447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_Toc343201446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_Toc343201445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_Toc343201444</vt:lpwstr>
      </vt:variant>
      <vt:variant>
        <vt:i4>1310772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_Toc343201443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_Toc343201442</vt:lpwstr>
      </vt:variant>
      <vt:variant>
        <vt:i4>1310772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_Toc343201441</vt:lpwstr>
      </vt:variant>
      <vt:variant>
        <vt:i4>1310772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_Toc343201440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_Toc343201439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_Toc343201438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_Toc343201437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_Toc343201436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_Toc343201435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_Toc343201434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_Toc343201433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_Toc343201432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_Toc343201431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_Toc343201430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_Toc343201429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_Toc343201428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_Toc343201427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_Toc343201426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_Toc343201425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_Toc343201424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_Toc343201423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_Toc343201422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_Toc343201421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MStar High Level Design Document Template</dc:title>
  <dc:subject>Template for high level design document in Word format</dc:subject>
  <dc:creator>Herve JOURDAIN</dc:creator>
  <dc:description/>
  <cp:lastModifiedBy>Admin</cp:lastModifiedBy>
  <cp:revision>429</cp:revision>
  <cp:lastPrinted>2012-12-11T03:54:00Z</cp:lastPrinted>
  <dcterms:created xsi:type="dcterms:W3CDTF">2013-01-16T12:37:00Z</dcterms:created>
  <dcterms:modified xsi:type="dcterms:W3CDTF">2014-04-17T08:56:00Z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0x010100266B78D618372847AECB73C2582CF502</vt:lpwstr>
  </property>
</Properties>
</file>